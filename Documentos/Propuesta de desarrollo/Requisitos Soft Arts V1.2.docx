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052EA" w14:textId="77777777" w:rsidR="00316BC3" w:rsidRPr="0047608C" w:rsidRDefault="00316BC3" w:rsidP="00316BC3">
      <w:pPr>
        <w:pStyle w:val="Puesto"/>
        <w:jc w:val="right"/>
        <w:rPr>
          <w:rFonts w:ascii="Times New Roman" w:hAnsi="Times New Roman"/>
        </w:rPr>
      </w:pPr>
      <w:r w:rsidRPr="0047608C">
        <w:rPr>
          <w:rFonts w:ascii="Times New Roman" w:hAnsi="Times New Roman"/>
        </w:rPr>
        <w:t>Sistema de Historial de Almacenamiento Clínico: Gestión de Salud Sexual y Reproductiva</w:t>
      </w:r>
    </w:p>
    <w:p w14:paraId="49D9A5DC" w14:textId="77777777" w:rsidR="00316BC3" w:rsidRPr="0047608C" w:rsidRDefault="00316BC3" w:rsidP="00316BC3"/>
    <w:p w14:paraId="3DBCD45F" w14:textId="77777777" w:rsidR="00316BC3" w:rsidRPr="0047608C" w:rsidRDefault="00316BC3" w:rsidP="00316BC3">
      <w:pPr>
        <w:pStyle w:val="Puesto"/>
        <w:jc w:val="right"/>
        <w:rPr>
          <w:rFonts w:ascii="Times New Roman" w:hAnsi="Times New Roman"/>
          <w:sz w:val="32"/>
          <w:szCs w:val="32"/>
        </w:rPr>
      </w:pPr>
      <w:r w:rsidRPr="0047608C">
        <w:rPr>
          <w:rFonts w:ascii="Times New Roman" w:hAnsi="Times New Roman"/>
          <w:sz w:val="32"/>
          <w:szCs w:val="32"/>
        </w:rPr>
        <w:t>Especificación de requisitos</w:t>
      </w:r>
    </w:p>
    <w:p w14:paraId="011A80C3" w14:textId="77777777" w:rsidR="00874847" w:rsidRPr="0047608C" w:rsidRDefault="00874847" w:rsidP="00874847"/>
    <w:p w14:paraId="70CA61D3" w14:textId="77777777" w:rsidR="00874847" w:rsidRPr="0047608C" w:rsidRDefault="00874847" w:rsidP="00874847"/>
    <w:p w14:paraId="1F17C335" w14:textId="77777777" w:rsidR="00874847" w:rsidRPr="0047608C" w:rsidRDefault="00874847" w:rsidP="00874847"/>
    <w:p w14:paraId="6DA88851" w14:textId="77777777" w:rsidR="00874847" w:rsidRPr="0047608C" w:rsidRDefault="00874847" w:rsidP="00874847"/>
    <w:p w14:paraId="758270E0" w14:textId="77777777" w:rsidR="00874847" w:rsidRPr="0047608C" w:rsidRDefault="00874847" w:rsidP="00874847">
      <w:pPr>
        <w:pStyle w:val="Puesto"/>
        <w:rPr>
          <w:rFonts w:ascii="Times New Roman" w:hAnsi="Times New Roman"/>
        </w:rPr>
      </w:pPr>
      <w:r w:rsidRPr="0047608C">
        <w:rPr>
          <w:rFonts w:ascii="Times New Roman" w:hAnsi="Times New Roman"/>
        </w:rPr>
        <w:t>Historia de las revisiones</w:t>
      </w:r>
    </w:p>
    <w:p w14:paraId="28313F7B" w14:textId="77777777" w:rsidR="00993256" w:rsidRPr="0047608C" w:rsidRDefault="00993256" w:rsidP="0099325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4847" w:rsidRPr="0047608C" w14:paraId="0127E103" w14:textId="77777777">
        <w:tc>
          <w:tcPr>
            <w:tcW w:w="2304" w:type="dxa"/>
          </w:tcPr>
          <w:p w14:paraId="045D2023" w14:textId="77777777" w:rsidR="00874847" w:rsidRPr="0047608C" w:rsidRDefault="00874847" w:rsidP="00FE147B">
            <w:pPr>
              <w:pStyle w:val="Tabletext"/>
              <w:jc w:val="center"/>
              <w:rPr>
                <w:b/>
              </w:rPr>
            </w:pPr>
            <w:r w:rsidRPr="0047608C"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3A69903" w14:textId="77777777" w:rsidR="00874847" w:rsidRPr="0047608C" w:rsidRDefault="00070A73" w:rsidP="00FE147B">
            <w:pPr>
              <w:pStyle w:val="Tabletext"/>
              <w:jc w:val="center"/>
              <w:rPr>
                <w:b/>
              </w:rPr>
            </w:pPr>
            <w:r w:rsidRPr="0047608C"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2948C7B5" w14:textId="77777777" w:rsidR="00874847" w:rsidRPr="0047608C" w:rsidRDefault="00874847" w:rsidP="00FE147B">
            <w:pPr>
              <w:pStyle w:val="Tabletext"/>
              <w:jc w:val="center"/>
              <w:rPr>
                <w:b/>
              </w:rPr>
            </w:pPr>
            <w:r w:rsidRPr="0047608C"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68222665" w14:textId="77777777" w:rsidR="00874847" w:rsidRPr="0047608C" w:rsidRDefault="00874847" w:rsidP="00FE147B">
            <w:pPr>
              <w:pStyle w:val="Tabletext"/>
              <w:jc w:val="center"/>
              <w:rPr>
                <w:b/>
              </w:rPr>
            </w:pPr>
            <w:r w:rsidRPr="0047608C">
              <w:rPr>
                <w:b/>
              </w:rPr>
              <w:t>Autor</w:t>
            </w:r>
          </w:p>
        </w:tc>
      </w:tr>
      <w:tr w:rsidR="00316BC3" w:rsidRPr="0047608C" w14:paraId="74D6D9E5" w14:textId="77777777">
        <w:tc>
          <w:tcPr>
            <w:tcW w:w="2304" w:type="dxa"/>
          </w:tcPr>
          <w:p w14:paraId="71EFEE47" w14:textId="4B7936AA" w:rsidR="00316BC3" w:rsidRPr="0047608C" w:rsidRDefault="00316BC3" w:rsidP="00316BC3">
            <w:pPr>
              <w:pStyle w:val="Tabletext"/>
            </w:pPr>
            <w:r w:rsidRPr="0047608C">
              <w:t>01/03/2017</w:t>
            </w:r>
          </w:p>
        </w:tc>
        <w:tc>
          <w:tcPr>
            <w:tcW w:w="1152" w:type="dxa"/>
          </w:tcPr>
          <w:p w14:paraId="1C9510DC" w14:textId="2F51C470" w:rsidR="00316BC3" w:rsidRPr="0047608C" w:rsidRDefault="00316BC3" w:rsidP="00316BC3">
            <w:pPr>
              <w:pStyle w:val="Tabletext"/>
            </w:pPr>
            <w:r w:rsidRPr="0047608C">
              <w:t>1.0</w:t>
            </w:r>
          </w:p>
        </w:tc>
        <w:tc>
          <w:tcPr>
            <w:tcW w:w="3744" w:type="dxa"/>
          </w:tcPr>
          <w:p w14:paraId="1DB478B4" w14:textId="1C47E5AC" w:rsidR="00316BC3" w:rsidRPr="0047608C" w:rsidRDefault="00316BC3" w:rsidP="008758AE">
            <w:pPr>
              <w:pStyle w:val="Tabletext"/>
              <w:jc w:val="both"/>
            </w:pPr>
            <w:r w:rsidRPr="0047608C">
              <w:t xml:space="preserve">El presente documento permite dar a conocer de manera detallada los requerimientos a los cuales se encuentra comprometido el proyecto de Gestión de Salud Sexual y Reproductiva. </w:t>
            </w:r>
          </w:p>
        </w:tc>
        <w:tc>
          <w:tcPr>
            <w:tcW w:w="2304" w:type="dxa"/>
          </w:tcPr>
          <w:p w14:paraId="563FFC04" w14:textId="1311DF87" w:rsidR="00316BC3" w:rsidRPr="0047608C" w:rsidRDefault="00316BC3" w:rsidP="00316BC3">
            <w:pPr>
              <w:pStyle w:val="Tabletext"/>
            </w:pPr>
            <w:r w:rsidRPr="0047608C">
              <w:t>-José David Muñoz Gómez</w:t>
            </w:r>
          </w:p>
          <w:p w14:paraId="6FB3FD31" w14:textId="77777777" w:rsidR="00316BC3" w:rsidRPr="0047608C" w:rsidRDefault="00316BC3" w:rsidP="00316BC3">
            <w:pPr>
              <w:pStyle w:val="Tabletext"/>
            </w:pPr>
            <w:r w:rsidRPr="0047608C">
              <w:t>-Camilo Narváez Rivas</w:t>
            </w:r>
          </w:p>
          <w:p w14:paraId="67053589" w14:textId="77777777" w:rsidR="00316BC3" w:rsidRPr="0047608C" w:rsidRDefault="00316BC3" w:rsidP="00316BC3">
            <w:pPr>
              <w:pStyle w:val="Tabletext"/>
            </w:pPr>
            <w:r w:rsidRPr="0047608C">
              <w:t>-Julián Esteban Solarte</w:t>
            </w:r>
          </w:p>
          <w:p w14:paraId="4DE3C8F9" w14:textId="662480D4" w:rsidR="00316BC3" w:rsidRPr="0047608C" w:rsidRDefault="00316BC3" w:rsidP="00316BC3">
            <w:pPr>
              <w:pStyle w:val="Tabletext"/>
            </w:pPr>
            <w:r w:rsidRPr="0047608C">
              <w:t>-Andrés Vidal Zemanate</w:t>
            </w:r>
          </w:p>
          <w:p w14:paraId="2F874E62" w14:textId="36A1CA21" w:rsidR="00316BC3" w:rsidRPr="0047608C" w:rsidRDefault="00316BC3" w:rsidP="00316BC3">
            <w:pPr>
              <w:pStyle w:val="Tabletext"/>
            </w:pPr>
            <w:r w:rsidRPr="0047608C">
              <w:t>-Daniela Velásquez Garzón</w:t>
            </w:r>
          </w:p>
        </w:tc>
      </w:tr>
      <w:tr w:rsidR="00316BC3" w:rsidRPr="0047608C" w14:paraId="64E4DF94" w14:textId="77777777">
        <w:tc>
          <w:tcPr>
            <w:tcW w:w="2304" w:type="dxa"/>
          </w:tcPr>
          <w:p w14:paraId="71720D4A" w14:textId="6EE02453" w:rsidR="00316BC3" w:rsidRPr="0047608C" w:rsidRDefault="008758AE" w:rsidP="00316BC3">
            <w:pPr>
              <w:pStyle w:val="Tabletext"/>
            </w:pPr>
            <w:r w:rsidRPr="0047608C">
              <w:t>18/03/2017</w:t>
            </w:r>
          </w:p>
        </w:tc>
        <w:tc>
          <w:tcPr>
            <w:tcW w:w="1152" w:type="dxa"/>
          </w:tcPr>
          <w:p w14:paraId="3F74CDB0" w14:textId="546CA014" w:rsidR="00316BC3" w:rsidRPr="0047608C" w:rsidRDefault="008758AE" w:rsidP="00316BC3">
            <w:pPr>
              <w:pStyle w:val="Tabletext"/>
            </w:pPr>
            <w:r w:rsidRPr="0047608C">
              <w:t>1.1</w:t>
            </w:r>
          </w:p>
        </w:tc>
        <w:tc>
          <w:tcPr>
            <w:tcW w:w="3744" w:type="dxa"/>
          </w:tcPr>
          <w:p w14:paraId="7F03B1E0" w14:textId="3BA49850" w:rsidR="00316BC3" w:rsidRPr="0047608C" w:rsidRDefault="008758AE" w:rsidP="008758AE">
            <w:pPr>
              <w:pStyle w:val="Tabletext"/>
              <w:jc w:val="both"/>
            </w:pPr>
            <w:r w:rsidRPr="0047608C">
              <w:t>Se eliminaron algunas Historias de Usuario, se agregó una descripción y los requisitos funcionales definidos en otro documento</w:t>
            </w:r>
          </w:p>
        </w:tc>
        <w:tc>
          <w:tcPr>
            <w:tcW w:w="2304" w:type="dxa"/>
          </w:tcPr>
          <w:p w14:paraId="1CCE9E9A" w14:textId="77777777" w:rsidR="00A42584" w:rsidRPr="0047608C" w:rsidRDefault="00A42584" w:rsidP="00A42584">
            <w:pPr>
              <w:pStyle w:val="Tabletext"/>
            </w:pPr>
            <w:r w:rsidRPr="0047608C">
              <w:t>-José David Muñoz Gómez</w:t>
            </w:r>
          </w:p>
          <w:p w14:paraId="3DA72ED8" w14:textId="77777777" w:rsidR="00A42584" w:rsidRPr="0047608C" w:rsidRDefault="00A42584" w:rsidP="00A42584">
            <w:pPr>
              <w:pStyle w:val="Tabletext"/>
            </w:pPr>
            <w:r w:rsidRPr="0047608C">
              <w:t>-Camilo Narváez Rivas</w:t>
            </w:r>
          </w:p>
          <w:p w14:paraId="51BCF773" w14:textId="77777777" w:rsidR="00A42584" w:rsidRPr="0047608C" w:rsidRDefault="00A42584" w:rsidP="00A42584">
            <w:pPr>
              <w:pStyle w:val="Tabletext"/>
            </w:pPr>
            <w:r w:rsidRPr="0047608C">
              <w:t>-Julián Esteban Solarte</w:t>
            </w:r>
          </w:p>
          <w:p w14:paraId="596DCE98" w14:textId="77777777" w:rsidR="00A42584" w:rsidRPr="0047608C" w:rsidRDefault="00A42584" w:rsidP="00A42584">
            <w:pPr>
              <w:pStyle w:val="Tabletext"/>
            </w:pPr>
            <w:r w:rsidRPr="0047608C">
              <w:t>-Andrés Vidal Zemanate</w:t>
            </w:r>
          </w:p>
          <w:p w14:paraId="4BCBCF84" w14:textId="649B728F" w:rsidR="008758AE" w:rsidRPr="0047608C" w:rsidRDefault="00A42584" w:rsidP="00A42584">
            <w:pPr>
              <w:pStyle w:val="Tabletext"/>
            </w:pPr>
            <w:r w:rsidRPr="0047608C">
              <w:t>-Daniela Velásquez Garzón</w:t>
            </w:r>
          </w:p>
        </w:tc>
      </w:tr>
      <w:tr w:rsidR="00316BC3" w:rsidRPr="0047608C" w14:paraId="37F9AB77" w14:textId="77777777">
        <w:tc>
          <w:tcPr>
            <w:tcW w:w="2304" w:type="dxa"/>
          </w:tcPr>
          <w:p w14:paraId="3B622ECC" w14:textId="3A86D3E2" w:rsidR="00316BC3" w:rsidRPr="0047608C" w:rsidRDefault="00A42584" w:rsidP="00316BC3">
            <w:pPr>
              <w:pStyle w:val="Tabletext"/>
            </w:pPr>
            <w:r w:rsidRPr="0047608C">
              <w:t>19/03/2017</w:t>
            </w:r>
          </w:p>
        </w:tc>
        <w:tc>
          <w:tcPr>
            <w:tcW w:w="1152" w:type="dxa"/>
          </w:tcPr>
          <w:p w14:paraId="40AA0F84" w14:textId="617B4936" w:rsidR="00316BC3" w:rsidRPr="0047608C" w:rsidRDefault="00A42584" w:rsidP="00316BC3">
            <w:pPr>
              <w:pStyle w:val="Tabletext"/>
            </w:pPr>
            <w:r w:rsidRPr="0047608C">
              <w:t>1.2</w:t>
            </w:r>
          </w:p>
        </w:tc>
        <w:tc>
          <w:tcPr>
            <w:tcW w:w="3744" w:type="dxa"/>
          </w:tcPr>
          <w:p w14:paraId="572218C3" w14:textId="5B63C95E" w:rsidR="00316BC3" w:rsidRPr="0047608C" w:rsidRDefault="00A42584" w:rsidP="00316BC3">
            <w:pPr>
              <w:pStyle w:val="Tabletext"/>
            </w:pPr>
            <w:r w:rsidRPr="0047608C">
              <w:t>Se agregaron los requisitos no funcionales, la introducción y los escenarios de las Historias de Usuario</w:t>
            </w:r>
          </w:p>
        </w:tc>
        <w:tc>
          <w:tcPr>
            <w:tcW w:w="2304" w:type="dxa"/>
          </w:tcPr>
          <w:p w14:paraId="635FDC5D" w14:textId="77777777" w:rsidR="00A42584" w:rsidRPr="0047608C" w:rsidRDefault="00A42584" w:rsidP="00A42584">
            <w:pPr>
              <w:pStyle w:val="Tabletext"/>
            </w:pPr>
            <w:r w:rsidRPr="0047608C">
              <w:t>-José David Muñoz Gómez</w:t>
            </w:r>
          </w:p>
          <w:p w14:paraId="6F95D0D2" w14:textId="77777777" w:rsidR="00A42584" w:rsidRPr="0047608C" w:rsidRDefault="00A42584" w:rsidP="00A42584">
            <w:pPr>
              <w:pStyle w:val="Tabletext"/>
            </w:pPr>
            <w:r w:rsidRPr="0047608C">
              <w:t>-Camilo Narváez Rivas</w:t>
            </w:r>
          </w:p>
          <w:p w14:paraId="6178FDDA" w14:textId="77777777" w:rsidR="00A42584" w:rsidRPr="0047608C" w:rsidRDefault="00A42584" w:rsidP="00A42584">
            <w:pPr>
              <w:pStyle w:val="Tabletext"/>
            </w:pPr>
            <w:r w:rsidRPr="0047608C">
              <w:t>-Julián Esteban Solarte</w:t>
            </w:r>
          </w:p>
          <w:p w14:paraId="79AF6DE2" w14:textId="77777777" w:rsidR="00A42584" w:rsidRPr="0047608C" w:rsidRDefault="00A42584" w:rsidP="00A42584">
            <w:pPr>
              <w:pStyle w:val="Tabletext"/>
            </w:pPr>
            <w:r w:rsidRPr="0047608C">
              <w:t>-Andrés Vidal Zemanate</w:t>
            </w:r>
          </w:p>
          <w:p w14:paraId="521CDA90" w14:textId="5A176133" w:rsidR="00316BC3" w:rsidRPr="0047608C" w:rsidRDefault="00A42584" w:rsidP="00A42584">
            <w:pPr>
              <w:pStyle w:val="Tabletext"/>
            </w:pPr>
            <w:r w:rsidRPr="0047608C">
              <w:t>-Daniela Velásquez Garzón</w:t>
            </w:r>
          </w:p>
        </w:tc>
      </w:tr>
      <w:tr w:rsidR="00316BC3" w:rsidRPr="0047608C" w14:paraId="790D3B26" w14:textId="77777777">
        <w:tc>
          <w:tcPr>
            <w:tcW w:w="2304" w:type="dxa"/>
          </w:tcPr>
          <w:p w14:paraId="0033D651" w14:textId="77777777" w:rsidR="00316BC3" w:rsidRPr="0047608C" w:rsidRDefault="00316BC3" w:rsidP="00316BC3">
            <w:pPr>
              <w:pStyle w:val="Tabletext"/>
            </w:pPr>
          </w:p>
        </w:tc>
        <w:tc>
          <w:tcPr>
            <w:tcW w:w="1152" w:type="dxa"/>
          </w:tcPr>
          <w:p w14:paraId="5FB18BFC" w14:textId="77777777" w:rsidR="00316BC3" w:rsidRPr="0047608C" w:rsidRDefault="00316BC3" w:rsidP="00316BC3">
            <w:pPr>
              <w:pStyle w:val="Tabletext"/>
            </w:pPr>
          </w:p>
        </w:tc>
        <w:tc>
          <w:tcPr>
            <w:tcW w:w="3744" w:type="dxa"/>
          </w:tcPr>
          <w:p w14:paraId="395422FB" w14:textId="77777777" w:rsidR="00316BC3" w:rsidRPr="0047608C" w:rsidRDefault="00316BC3" w:rsidP="00316BC3">
            <w:pPr>
              <w:pStyle w:val="Tabletext"/>
            </w:pPr>
          </w:p>
        </w:tc>
        <w:tc>
          <w:tcPr>
            <w:tcW w:w="2304" w:type="dxa"/>
          </w:tcPr>
          <w:p w14:paraId="6BCED6A4" w14:textId="77777777" w:rsidR="00316BC3" w:rsidRPr="0047608C" w:rsidRDefault="00316BC3" w:rsidP="00316BC3">
            <w:pPr>
              <w:pStyle w:val="Tabletext"/>
            </w:pPr>
          </w:p>
        </w:tc>
      </w:tr>
    </w:tbl>
    <w:p w14:paraId="0BA31E77" w14:textId="77777777" w:rsidR="008568F0" w:rsidRPr="0047608C" w:rsidRDefault="008568F0">
      <w:pPr>
        <w:pStyle w:val="Puesto"/>
        <w:jc w:val="right"/>
        <w:rPr>
          <w:rFonts w:ascii="Times New Roman" w:hAnsi="Times New Roman"/>
        </w:rPr>
      </w:pPr>
    </w:p>
    <w:p w14:paraId="0BD45FE0" w14:textId="77777777" w:rsidR="008568F0" w:rsidRPr="0047608C" w:rsidRDefault="008568F0">
      <w:pPr>
        <w:sectPr w:rsidR="008568F0" w:rsidRPr="0047608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D6EC108" w14:textId="77777777" w:rsidR="008568F0" w:rsidRPr="0047608C" w:rsidRDefault="008568F0"/>
    <w:p w14:paraId="5E510DE6" w14:textId="1DA86CD0" w:rsidR="00822EC9" w:rsidRPr="0047608C" w:rsidRDefault="00822EC9" w:rsidP="00E2297A">
      <w:pPr>
        <w:pStyle w:val="Puesto"/>
        <w:jc w:val="left"/>
        <w:rPr>
          <w:rFonts w:ascii="Times New Roman" w:hAnsi="Times New Roman"/>
        </w:rPr>
      </w:pPr>
      <w:bookmarkStart w:id="0" w:name="_Toc423410238"/>
      <w:bookmarkStart w:id="1" w:name="_Toc425054504"/>
      <w:bookmarkStart w:id="2" w:name="_Toc5112025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-122699155"/>
        <w:docPartObj>
          <w:docPartGallery w:val="Table of Contents"/>
          <w:docPartUnique/>
        </w:docPartObj>
      </w:sdtPr>
      <w:sdtEndPr/>
      <w:sdtContent>
        <w:p w14:paraId="610A075E" w14:textId="68CCEB4E" w:rsidR="00822EC9" w:rsidRPr="0047608C" w:rsidRDefault="00822EC9">
          <w:pPr>
            <w:pStyle w:val="TtulodeTDC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7608C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s-ES"/>
            </w:rPr>
            <w:t>Tabla de Contenido</w:t>
          </w:r>
        </w:p>
        <w:p w14:paraId="6338060B" w14:textId="77777777" w:rsidR="00822EC9" w:rsidRPr="0047608C" w:rsidRDefault="00822EC9">
          <w:pPr>
            <w:pStyle w:val="TD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 w:rsidRPr="0047608C">
            <w:fldChar w:fldCharType="begin"/>
          </w:r>
          <w:r w:rsidRPr="0047608C">
            <w:instrText xml:space="preserve"> TOC \o "1-3" \h \z \u </w:instrText>
          </w:r>
          <w:r w:rsidRPr="0047608C">
            <w:fldChar w:fldCharType="separate"/>
          </w:r>
          <w:hyperlink w:anchor="_Toc477708915" w:history="1">
            <w:r w:rsidRPr="0047608C">
              <w:rPr>
                <w:rStyle w:val="Hipervnculo"/>
                <w:noProof/>
              </w:rPr>
              <w:t>1.</w:t>
            </w:r>
            <w:r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Pr="0047608C">
              <w:rPr>
                <w:rStyle w:val="Hipervnculo"/>
                <w:noProof/>
              </w:rPr>
              <w:t>Introducción</w:t>
            </w:r>
            <w:r w:rsidRPr="0047608C">
              <w:rPr>
                <w:noProof/>
                <w:webHidden/>
              </w:rPr>
              <w:tab/>
            </w:r>
            <w:r w:rsidRPr="0047608C">
              <w:rPr>
                <w:noProof/>
                <w:webHidden/>
              </w:rPr>
              <w:fldChar w:fldCharType="begin"/>
            </w:r>
            <w:r w:rsidRPr="0047608C">
              <w:rPr>
                <w:noProof/>
                <w:webHidden/>
              </w:rPr>
              <w:instrText xml:space="preserve"> PAGEREF _Toc477708915 \h </w:instrText>
            </w:r>
            <w:r w:rsidRPr="0047608C">
              <w:rPr>
                <w:noProof/>
                <w:webHidden/>
              </w:rPr>
            </w:r>
            <w:r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3</w:t>
            </w:r>
            <w:r w:rsidRPr="0047608C">
              <w:rPr>
                <w:noProof/>
                <w:webHidden/>
              </w:rPr>
              <w:fldChar w:fldCharType="end"/>
            </w:r>
          </w:hyperlink>
        </w:p>
        <w:p w14:paraId="774CC61C" w14:textId="77777777" w:rsidR="00822EC9" w:rsidRPr="0047608C" w:rsidRDefault="00C751A9">
          <w:pPr>
            <w:pStyle w:val="TD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16" w:history="1">
            <w:r w:rsidR="00822EC9" w:rsidRPr="0047608C">
              <w:rPr>
                <w:rStyle w:val="Hipervnculo"/>
                <w:noProof/>
              </w:rPr>
              <w:t>2.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Identificación de Requisitos Funcionales del Producto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_Toc477708916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3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57591283" w14:textId="77777777" w:rsidR="00822EC9" w:rsidRPr="0047608C" w:rsidRDefault="00C751A9">
          <w:pPr>
            <w:pStyle w:val="TD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17" w:history="1">
            <w:r w:rsidR="00822EC9" w:rsidRPr="0047608C">
              <w:rPr>
                <w:rStyle w:val="Hipervnculo"/>
                <w:noProof/>
              </w:rPr>
              <w:t>2.1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Identificación de los Beneficiarios  del Sistema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_Toc477708917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12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0F280C7A" w14:textId="77777777" w:rsidR="00822EC9" w:rsidRPr="0047608C" w:rsidRDefault="00C751A9">
          <w:pPr>
            <w:pStyle w:val="TD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18" w:history="1">
            <w:r w:rsidR="00822EC9" w:rsidRPr="0047608C">
              <w:rPr>
                <w:rStyle w:val="Hipervnculo"/>
                <w:noProof/>
              </w:rPr>
              <w:t>2.2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Historias de Usuario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_Toc477708918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12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0E73527B" w14:textId="77777777" w:rsidR="00822EC9" w:rsidRPr="0047608C" w:rsidRDefault="00C751A9">
          <w:pPr>
            <w:pStyle w:val="TD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19" w:history="1">
            <w:r w:rsidR="00822EC9" w:rsidRPr="0047608C">
              <w:rPr>
                <w:rStyle w:val="Hipervnculo"/>
                <w:noProof/>
              </w:rPr>
              <w:t>2.3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Escenarios de las Historias de Usuario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_Toc477708919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15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792FE7F6" w14:textId="77777777" w:rsidR="00822EC9" w:rsidRPr="0047608C" w:rsidRDefault="00C751A9">
          <w:pPr>
            <w:pStyle w:val="TD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20" w:history="1">
            <w:r w:rsidR="00822EC9" w:rsidRPr="0047608C">
              <w:rPr>
                <w:rStyle w:val="Hipervnculo"/>
                <w:noProof/>
              </w:rPr>
              <w:t>3.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Identificación de Requisitos No Funcionales del Producto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_Toc477708920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29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3DE2B9CF" w14:textId="77777777" w:rsidR="00822EC9" w:rsidRPr="0047608C" w:rsidRDefault="00C751A9">
          <w:pPr>
            <w:pStyle w:val="TD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21" w:history="1">
            <w:r w:rsidR="00822EC9" w:rsidRPr="0047608C">
              <w:rPr>
                <w:rStyle w:val="Hipervnculo"/>
                <w:noProof/>
              </w:rPr>
              <w:t>3.1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Restricciones del Software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_Toc477708921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29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3DFF1430" w14:textId="77777777" w:rsidR="00822EC9" w:rsidRPr="0047608C" w:rsidRDefault="00C751A9">
          <w:pPr>
            <w:pStyle w:val="TD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477708922" w:history="1">
            <w:r w:rsidR="00822EC9" w:rsidRPr="0047608C">
              <w:rPr>
                <w:rStyle w:val="Hipervnculo"/>
                <w:noProof/>
              </w:rPr>
              <w:t>3.2</w:t>
            </w:r>
            <w:r w:rsidR="00822EC9" w:rsidRPr="0047608C">
              <w:rPr>
                <w:rFonts w:eastAsiaTheme="minorEastAsia"/>
                <w:noProof/>
                <w:sz w:val="22"/>
                <w:szCs w:val="22"/>
                <w:lang w:eastAsia="ja-JP"/>
              </w:rPr>
              <w:tab/>
            </w:r>
            <w:r w:rsidR="00822EC9" w:rsidRPr="0047608C">
              <w:rPr>
                <w:rStyle w:val="Hipervnculo"/>
                <w:noProof/>
              </w:rPr>
              <w:t>Atributos de calidad del Software y decisiones de arquitectura</w:t>
            </w:r>
            <w:r w:rsidR="00822EC9" w:rsidRPr="0047608C">
              <w:rPr>
                <w:noProof/>
                <w:webHidden/>
              </w:rPr>
              <w:tab/>
            </w:r>
            <w:r w:rsidR="00822EC9" w:rsidRPr="0047608C">
              <w:rPr>
                <w:noProof/>
                <w:webHidden/>
              </w:rPr>
              <w:fldChar w:fldCharType="begin"/>
            </w:r>
            <w:r w:rsidR="00822EC9" w:rsidRPr="0047608C">
              <w:rPr>
                <w:noProof/>
                <w:webHidden/>
              </w:rPr>
              <w:instrText xml:space="preserve"> PAGEREF _Toc477708922 \h </w:instrText>
            </w:r>
            <w:r w:rsidR="00822EC9" w:rsidRPr="0047608C">
              <w:rPr>
                <w:noProof/>
                <w:webHidden/>
              </w:rPr>
            </w:r>
            <w:r w:rsidR="00822EC9" w:rsidRPr="0047608C">
              <w:rPr>
                <w:noProof/>
                <w:webHidden/>
              </w:rPr>
              <w:fldChar w:fldCharType="separate"/>
            </w:r>
            <w:r w:rsidR="00BF0F05">
              <w:rPr>
                <w:noProof/>
                <w:webHidden/>
              </w:rPr>
              <w:t>29</w:t>
            </w:r>
            <w:r w:rsidR="00822EC9" w:rsidRPr="0047608C">
              <w:rPr>
                <w:noProof/>
                <w:webHidden/>
              </w:rPr>
              <w:fldChar w:fldCharType="end"/>
            </w:r>
          </w:hyperlink>
        </w:p>
        <w:p w14:paraId="58C996C9" w14:textId="7C7DFF05" w:rsidR="00822EC9" w:rsidRPr="0047608C" w:rsidRDefault="00822EC9">
          <w:r w:rsidRPr="0047608C">
            <w:rPr>
              <w:b/>
              <w:bCs/>
              <w:lang w:val="es-ES"/>
            </w:rPr>
            <w:fldChar w:fldCharType="end"/>
          </w:r>
        </w:p>
      </w:sdtContent>
    </w:sdt>
    <w:p w14:paraId="42E4DD49" w14:textId="77777777" w:rsidR="00822EC9" w:rsidRPr="0047608C" w:rsidRDefault="00822EC9" w:rsidP="00822EC9"/>
    <w:p w14:paraId="3FE09DAD" w14:textId="77777777" w:rsidR="00E2297A" w:rsidRPr="0047608C" w:rsidRDefault="00E2297A" w:rsidP="00822EC9"/>
    <w:p w14:paraId="270DCC3E" w14:textId="77777777" w:rsidR="00E2297A" w:rsidRPr="0047608C" w:rsidRDefault="00E2297A" w:rsidP="00822EC9"/>
    <w:p w14:paraId="57612A8F" w14:textId="77777777" w:rsidR="00E2297A" w:rsidRPr="0047608C" w:rsidRDefault="00E2297A" w:rsidP="00822EC9"/>
    <w:p w14:paraId="45AA8717" w14:textId="77777777" w:rsidR="00E2297A" w:rsidRPr="0047608C" w:rsidRDefault="00E2297A" w:rsidP="00822EC9"/>
    <w:p w14:paraId="3A0D60B6" w14:textId="77777777" w:rsidR="00E2297A" w:rsidRPr="0047608C" w:rsidRDefault="00E2297A" w:rsidP="00822EC9"/>
    <w:p w14:paraId="2E43FA6A" w14:textId="77777777" w:rsidR="00E2297A" w:rsidRPr="0047608C" w:rsidRDefault="00E2297A" w:rsidP="00822EC9"/>
    <w:p w14:paraId="00EA7540" w14:textId="77777777" w:rsidR="00E2297A" w:rsidRPr="0047608C" w:rsidRDefault="00E2297A" w:rsidP="00822EC9"/>
    <w:p w14:paraId="3DA0C954" w14:textId="77777777" w:rsidR="00E2297A" w:rsidRPr="0047608C" w:rsidRDefault="00E2297A" w:rsidP="00822EC9"/>
    <w:p w14:paraId="5C587461" w14:textId="77777777" w:rsidR="00E2297A" w:rsidRPr="0047608C" w:rsidRDefault="00E2297A" w:rsidP="00822EC9"/>
    <w:p w14:paraId="4875A2E0" w14:textId="77777777" w:rsidR="00E2297A" w:rsidRPr="0047608C" w:rsidRDefault="00E2297A" w:rsidP="00822EC9"/>
    <w:p w14:paraId="63F64BF5" w14:textId="77777777" w:rsidR="00E2297A" w:rsidRPr="0047608C" w:rsidRDefault="00E2297A" w:rsidP="00822EC9"/>
    <w:p w14:paraId="7ACCD502" w14:textId="77777777" w:rsidR="00E2297A" w:rsidRPr="0047608C" w:rsidRDefault="00E2297A" w:rsidP="00822EC9"/>
    <w:p w14:paraId="1F14BA38" w14:textId="77777777" w:rsidR="00E2297A" w:rsidRPr="0047608C" w:rsidRDefault="00E2297A" w:rsidP="00822EC9"/>
    <w:p w14:paraId="7938BFFF" w14:textId="77777777" w:rsidR="00E2297A" w:rsidRPr="0047608C" w:rsidRDefault="00E2297A" w:rsidP="00822EC9"/>
    <w:p w14:paraId="112A88AF" w14:textId="77777777" w:rsidR="00E2297A" w:rsidRPr="0047608C" w:rsidRDefault="00E2297A" w:rsidP="00822EC9"/>
    <w:p w14:paraId="27CA5C65" w14:textId="77777777" w:rsidR="00E2297A" w:rsidRPr="0047608C" w:rsidRDefault="00E2297A" w:rsidP="00822EC9"/>
    <w:p w14:paraId="194758B9" w14:textId="77777777" w:rsidR="00E2297A" w:rsidRPr="0047608C" w:rsidRDefault="00E2297A" w:rsidP="00822EC9"/>
    <w:p w14:paraId="6123765D" w14:textId="77777777" w:rsidR="00E2297A" w:rsidRPr="0047608C" w:rsidRDefault="00E2297A" w:rsidP="00822EC9"/>
    <w:p w14:paraId="2880C0BA" w14:textId="77777777" w:rsidR="00E2297A" w:rsidRPr="0047608C" w:rsidRDefault="00E2297A" w:rsidP="00822EC9"/>
    <w:p w14:paraId="6E6E6B78" w14:textId="77777777" w:rsidR="00E2297A" w:rsidRPr="0047608C" w:rsidRDefault="00E2297A" w:rsidP="00822EC9"/>
    <w:p w14:paraId="1D1DDAE0" w14:textId="77777777" w:rsidR="00E2297A" w:rsidRPr="0047608C" w:rsidRDefault="00E2297A" w:rsidP="00822EC9"/>
    <w:p w14:paraId="1D6275A8" w14:textId="77777777" w:rsidR="00E2297A" w:rsidRPr="0047608C" w:rsidRDefault="00E2297A" w:rsidP="00822EC9"/>
    <w:p w14:paraId="65485CEF" w14:textId="77777777" w:rsidR="00E2297A" w:rsidRPr="0047608C" w:rsidRDefault="00E2297A" w:rsidP="00822EC9"/>
    <w:p w14:paraId="242231CA" w14:textId="77777777" w:rsidR="00E2297A" w:rsidRPr="0047608C" w:rsidRDefault="00E2297A" w:rsidP="00822EC9"/>
    <w:p w14:paraId="4EDCDA9D" w14:textId="77777777" w:rsidR="00E2297A" w:rsidRPr="0047608C" w:rsidRDefault="00E2297A" w:rsidP="00822EC9"/>
    <w:p w14:paraId="09BB96C6" w14:textId="77777777" w:rsidR="00E2297A" w:rsidRPr="0047608C" w:rsidRDefault="00E2297A" w:rsidP="00822EC9"/>
    <w:p w14:paraId="7C93E652" w14:textId="77777777" w:rsidR="00E2297A" w:rsidRPr="0047608C" w:rsidRDefault="00E2297A" w:rsidP="00822EC9"/>
    <w:p w14:paraId="50F7C110" w14:textId="77777777" w:rsidR="00E2297A" w:rsidRPr="0047608C" w:rsidRDefault="00E2297A" w:rsidP="00822EC9"/>
    <w:p w14:paraId="4A09D047" w14:textId="77777777" w:rsidR="00763828" w:rsidRPr="0047608C" w:rsidRDefault="00747F20" w:rsidP="00763828">
      <w:pPr>
        <w:pStyle w:val="Ttulo1"/>
        <w:rPr>
          <w:rFonts w:ascii="Times New Roman" w:hAnsi="Times New Roman"/>
        </w:rPr>
      </w:pPr>
      <w:bookmarkStart w:id="3" w:name="_Toc477708915"/>
      <w:r w:rsidRPr="0047608C">
        <w:rPr>
          <w:rFonts w:ascii="Times New Roman" w:hAnsi="Times New Roman"/>
        </w:rPr>
        <w:lastRenderedPageBreak/>
        <w:t>Introducción</w:t>
      </w:r>
      <w:bookmarkEnd w:id="3"/>
    </w:p>
    <w:p w14:paraId="3A226704" w14:textId="53D61E9F" w:rsidR="00A80750" w:rsidRPr="0047608C" w:rsidRDefault="00B20EA3" w:rsidP="00B20EA3">
      <w:pPr>
        <w:jc w:val="both"/>
      </w:pPr>
      <w:r w:rsidRPr="0047608C">
        <w:t>El presente documento contiene la definición de requisitos del Proyecto de Gestión de Salud Sexual y Reproductiva para la División de Salud Integral y Desarrollo Humano de la Universidad del Cauca. Se presentan los requisitos funcionales y no funcionales (restricciones y atributos de calidad), los beneficiarios del sistema, las Historias de Usuario correspondientes a los requisitos.</w:t>
      </w:r>
      <w:r w:rsidR="00E61033">
        <w:t xml:space="preserve"> </w:t>
      </w:r>
    </w:p>
    <w:p w14:paraId="527990A6" w14:textId="77777777" w:rsidR="00A80750" w:rsidRPr="0047608C" w:rsidRDefault="00A80750" w:rsidP="00B20EA3">
      <w:pPr>
        <w:jc w:val="both"/>
      </w:pPr>
    </w:p>
    <w:p w14:paraId="07CC5FFE" w14:textId="188BB67F" w:rsidR="001649F8" w:rsidRPr="0047608C" w:rsidRDefault="00A80750" w:rsidP="00822EC9">
      <w:pPr>
        <w:jc w:val="both"/>
      </w:pPr>
      <w:r w:rsidRPr="0047608C">
        <w:t xml:space="preserve">Este documento será usado como base para el desarrollo del Proyecto, dado que los requisitos definidos aquí deberán ser cumplidos por </w:t>
      </w:r>
      <w:r w:rsidR="00EE6F48" w:rsidRPr="0047608C">
        <w:t xml:space="preserve">el producto </w:t>
      </w:r>
      <w:r w:rsidR="00B622EB" w:rsidRPr="0047608C">
        <w:t>que será entregado al cliente</w:t>
      </w:r>
      <w:r w:rsidRPr="0047608C">
        <w:t>.</w:t>
      </w:r>
    </w:p>
    <w:p w14:paraId="468B49BF" w14:textId="77777777" w:rsidR="00747F20" w:rsidRPr="0047608C" w:rsidRDefault="00353F2A" w:rsidP="003924AE">
      <w:pPr>
        <w:pStyle w:val="Ttulo1"/>
        <w:rPr>
          <w:rFonts w:ascii="Times New Roman" w:hAnsi="Times New Roman"/>
        </w:rPr>
      </w:pPr>
      <w:bookmarkStart w:id="4" w:name="_Toc477708916"/>
      <w:r w:rsidRPr="0047608C">
        <w:rPr>
          <w:rFonts w:ascii="Times New Roman" w:hAnsi="Times New Roman"/>
        </w:rPr>
        <w:t xml:space="preserve">Identificación de </w:t>
      </w:r>
      <w:r w:rsidR="00290929" w:rsidRPr="0047608C">
        <w:rPr>
          <w:rFonts w:ascii="Times New Roman" w:hAnsi="Times New Roman"/>
        </w:rPr>
        <w:t xml:space="preserve">Requisitos </w:t>
      </w:r>
      <w:r w:rsidR="00AD6315" w:rsidRPr="0047608C">
        <w:rPr>
          <w:rFonts w:ascii="Times New Roman" w:hAnsi="Times New Roman"/>
        </w:rPr>
        <w:t xml:space="preserve">Funcionales </w:t>
      </w:r>
      <w:r w:rsidR="00165854" w:rsidRPr="0047608C">
        <w:rPr>
          <w:rFonts w:ascii="Times New Roman" w:hAnsi="Times New Roman"/>
        </w:rPr>
        <w:t>del Producto</w:t>
      </w:r>
      <w:bookmarkEnd w:id="4"/>
      <w:r w:rsidR="00165854" w:rsidRPr="0047608C">
        <w:rPr>
          <w:rFonts w:ascii="Times New Roman" w:hAnsi="Times New Roman"/>
        </w:rPr>
        <w:t xml:space="preserve"> </w:t>
      </w:r>
    </w:p>
    <w:p w14:paraId="6899003F" w14:textId="77777777" w:rsidR="00353F2A" w:rsidRPr="0047608C" w:rsidRDefault="00353F2A" w:rsidP="00353F2A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D0082EE" w14:textId="77777777" w:rsidTr="0047608C">
        <w:tc>
          <w:tcPr>
            <w:tcW w:w="1271" w:type="dxa"/>
            <w:vMerge w:val="restart"/>
          </w:tcPr>
          <w:p w14:paraId="53ED477F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RF-001</w:t>
            </w:r>
          </w:p>
        </w:tc>
        <w:tc>
          <w:tcPr>
            <w:tcW w:w="1158" w:type="dxa"/>
          </w:tcPr>
          <w:p w14:paraId="50DCB13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D889D1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B20EA3" w:rsidRPr="0047608C" w14:paraId="5B6BD58A" w14:textId="77777777" w:rsidTr="0047608C">
        <w:tc>
          <w:tcPr>
            <w:tcW w:w="1271" w:type="dxa"/>
            <w:vMerge/>
          </w:tcPr>
          <w:p w14:paraId="57ABC80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742610D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7360961D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a un usuario acceder al sistema.</w:t>
            </w:r>
          </w:p>
        </w:tc>
      </w:tr>
      <w:tr w:rsidR="00B20EA3" w:rsidRPr="0047608C" w14:paraId="239736D8" w14:textId="77777777" w:rsidTr="0047608C">
        <w:tc>
          <w:tcPr>
            <w:tcW w:w="1271" w:type="dxa"/>
            <w:vMerge/>
          </w:tcPr>
          <w:p w14:paraId="52EBE47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3EA8F1E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72547BEF" w14:textId="77777777" w:rsidR="00B20EA3" w:rsidRPr="0047608C" w:rsidRDefault="00B20EA3" w:rsidP="00AF4E3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 de usuario</w:t>
            </w:r>
          </w:p>
          <w:p w14:paraId="2E23844D" w14:textId="77777777" w:rsidR="00B20EA3" w:rsidRPr="0047608C" w:rsidRDefault="00B20EA3" w:rsidP="00AF4E3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Contraseña</w:t>
            </w:r>
          </w:p>
        </w:tc>
      </w:tr>
      <w:tr w:rsidR="00B20EA3" w:rsidRPr="0047608C" w14:paraId="10C86507" w14:textId="77777777" w:rsidTr="0047608C">
        <w:tc>
          <w:tcPr>
            <w:tcW w:w="1271" w:type="dxa"/>
            <w:vMerge/>
          </w:tcPr>
          <w:p w14:paraId="7B1FD12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EA70F4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3A02998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El usuario accede a las funcionalidades del sistema.</w:t>
            </w:r>
          </w:p>
        </w:tc>
      </w:tr>
    </w:tbl>
    <w:p w14:paraId="72D86B9F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667E415" w14:textId="77777777" w:rsidTr="00E2630E">
        <w:tc>
          <w:tcPr>
            <w:tcW w:w="1271" w:type="dxa"/>
            <w:vMerge w:val="restart"/>
          </w:tcPr>
          <w:p w14:paraId="73A5A7CC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RF-002</w:t>
            </w:r>
          </w:p>
        </w:tc>
        <w:tc>
          <w:tcPr>
            <w:tcW w:w="1158" w:type="dxa"/>
          </w:tcPr>
          <w:p w14:paraId="352332A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225BCA2D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Registro paciente</w:t>
            </w:r>
          </w:p>
        </w:tc>
      </w:tr>
      <w:tr w:rsidR="00B20EA3" w:rsidRPr="0047608C" w14:paraId="1B88B209" w14:textId="77777777" w:rsidTr="00E2630E">
        <w:tc>
          <w:tcPr>
            <w:tcW w:w="1271" w:type="dxa"/>
            <w:vMerge/>
          </w:tcPr>
          <w:p w14:paraId="4AA5DB43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7D966D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4A4A32B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registrar un paciente a través de un formulario.</w:t>
            </w:r>
          </w:p>
        </w:tc>
      </w:tr>
      <w:tr w:rsidR="00B20EA3" w:rsidRPr="0047608C" w14:paraId="21221685" w14:textId="77777777" w:rsidTr="00E2630E">
        <w:tc>
          <w:tcPr>
            <w:tcW w:w="1271" w:type="dxa"/>
            <w:vMerge/>
          </w:tcPr>
          <w:p w14:paraId="6622BA0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D48095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2F9C3F07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Nombres (Primer nombre y Segundo nombre)</w:t>
            </w:r>
          </w:p>
          <w:p w14:paraId="182ACE41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Apellidos (Primer apellido y Segundo apellido)</w:t>
            </w:r>
          </w:p>
          <w:p w14:paraId="3D375DDE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Tipo de identificación</w:t>
            </w:r>
          </w:p>
          <w:p w14:paraId="1018E7B7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Número de identificación</w:t>
            </w:r>
          </w:p>
          <w:p w14:paraId="267E17B2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Sexo</w:t>
            </w:r>
          </w:p>
          <w:p w14:paraId="4E5FD4B1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Fecha nacimiento</w:t>
            </w:r>
          </w:p>
          <w:p w14:paraId="4D6F59A6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Departamento de nacimiento</w:t>
            </w:r>
          </w:p>
          <w:p w14:paraId="43CF1CDB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Municipio de nacimiento</w:t>
            </w:r>
          </w:p>
          <w:p w14:paraId="7B92D871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Dirección</w:t>
            </w:r>
          </w:p>
          <w:p w14:paraId="4B8673EA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Teléfono</w:t>
            </w:r>
          </w:p>
          <w:p w14:paraId="0019C46F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Departamento de residencia</w:t>
            </w:r>
          </w:p>
          <w:p w14:paraId="7791836E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Municipio de residencia</w:t>
            </w:r>
          </w:p>
          <w:p w14:paraId="246BFA24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Zona de residencia</w:t>
            </w:r>
          </w:p>
          <w:p w14:paraId="5D67FCD6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EPS</w:t>
            </w:r>
          </w:p>
          <w:p w14:paraId="795B7BB3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Tipo de régimen</w:t>
            </w:r>
          </w:p>
          <w:p w14:paraId="45A579B0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Tipo de afiliado</w:t>
            </w:r>
          </w:p>
          <w:p w14:paraId="783A31EC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Categoría de afiliado</w:t>
            </w:r>
          </w:p>
          <w:p w14:paraId="6B9A1488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Estrato</w:t>
            </w:r>
          </w:p>
          <w:p w14:paraId="11129188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Persona responsable</w:t>
            </w:r>
          </w:p>
          <w:p w14:paraId="1065C615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Parentesco</w:t>
            </w:r>
          </w:p>
          <w:p w14:paraId="2B6CC588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Dirección del responsable</w:t>
            </w:r>
          </w:p>
          <w:p w14:paraId="06E2CB33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Teléfono de la persona responsable</w:t>
            </w:r>
          </w:p>
          <w:p w14:paraId="459A205E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Raza</w:t>
            </w:r>
          </w:p>
          <w:p w14:paraId="44D8A2DF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Escolaridad</w:t>
            </w:r>
          </w:p>
          <w:p w14:paraId="45ED0DFE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Estado Civil</w:t>
            </w:r>
          </w:p>
          <w:p w14:paraId="323E9FF7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Ocupación</w:t>
            </w:r>
          </w:p>
          <w:p w14:paraId="278BA6A4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Estado</w:t>
            </w:r>
          </w:p>
          <w:p w14:paraId="3384A83D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Carpeta</w:t>
            </w:r>
          </w:p>
          <w:p w14:paraId="0336EAA8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Facultad</w:t>
            </w:r>
          </w:p>
          <w:p w14:paraId="6CD4CEE0" w14:textId="77777777" w:rsidR="00B20EA3" w:rsidRPr="0047608C" w:rsidRDefault="00B20EA3" w:rsidP="00AF4E3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Programa</w:t>
            </w:r>
          </w:p>
          <w:p w14:paraId="3B1148C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</w:p>
        </w:tc>
      </w:tr>
      <w:tr w:rsidR="00B20EA3" w:rsidRPr="0047608C" w14:paraId="7F358D62" w14:textId="77777777" w:rsidTr="00E2630E">
        <w:tc>
          <w:tcPr>
            <w:tcW w:w="1271" w:type="dxa"/>
            <w:vMerge/>
          </w:tcPr>
          <w:p w14:paraId="33C6BB71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A11B0B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43B483EA" w14:textId="77777777" w:rsidR="00B20EA3" w:rsidRPr="0047608C" w:rsidRDefault="00B20EA3" w:rsidP="008429D5">
            <w:pPr>
              <w:rPr>
                <w:rFonts w:ascii="Times New Roman" w:hAnsi="Times New Roman" w:cs="Times New Roman"/>
                <w:u w:val="single"/>
              </w:rPr>
            </w:pPr>
            <w:r w:rsidRPr="0047608C">
              <w:rPr>
                <w:rFonts w:ascii="Times New Roman" w:hAnsi="Times New Roman" w:cs="Times New Roman"/>
              </w:rPr>
              <w:t>El paciente está registrado en el sistema NSAHC.</w:t>
            </w:r>
          </w:p>
        </w:tc>
      </w:tr>
    </w:tbl>
    <w:p w14:paraId="447DDF96" w14:textId="77777777" w:rsidR="00B20EA3" w:rsidRPr="0047608C" w:rsidRDefault="00B20EA3" w:rsidP="00B20EA3"/>
    <w:p w14:paraId="6F03D547" w14:textId="77777777" w:rsidR="00E2630E" w:rsidRPr="0047608C" w:rsidRDefault="00E2630E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5542C67D" w14:textId="77777777" w:rsidTr="00E2630E">
        <w:tc>
          <w:tcPr>
            <w:tcW w:w="1271" w:type="dxa"/>
            <w:vMerge w:val="restart"/>
          </w:tcPr>
          <w:p w14:paraId="2BF7686B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RF-003</w:t>
            </w:r>
          </w:p>
        </w:tc>
        <w:tc>
          <w:tcPr>
            <w:tcW w:w="1158" w:type="dxa"/>
          </w:tcPr>
          <w:p w14:paraId="4D6D8C1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7EA32EA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Editar paciente</w:t>
            </w:r>
          </w:p>
        </w:tc>
      </w:tr>
      <w:tr w:rsidR="00B20EA3" w:rsidRPr="0047608C" w14:paraId="6AA394D8" w14:textId="77777777" w:rsidTr="00E2630E">
        <w:tc>
          <w:tcPr>
            <w:tcW w:w="1271" w:type="dxa"/>
            <w:vMerge/>
          </w:tcPr>
          <w:p w14:paraId="7DC59E38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153D15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2793C2C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cambiar la información de un paciente.</w:t>
            </w:r>
          </w:p>
        </w:tc>
      </w:tr>
      <w:tr w:rsidR="00B20EA3" w:rsidRPr="0047608C" w14:paraId="5D9C989B" w14:textId="77777777" w:rsidTr="00E2630E">
        <w:tc>
          <w:tcPr>
            <w:tcW w:w="1271" w:type="dxa"/>
            <w:vMerge/>
          </w:tcPr>
          <w:p w14:paraId="209212C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1EE78D93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342F111A" w14:textId="6584AC54" w:rsidR="00B20EA3" w:rsidRPr="0047608C" w:rsidRDefault="00B20EA3" w:rsidP="00AF4E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Número de identificación del </w:t>
            </w:r>
            <w:r w:rsidR="001F0FEC" w:rsidRPr="0047608C">
              <w:rPr>
                <w:rFonts w:ascii="Times New Roman" w:hAnsi="Times New Roman" w:cs="Times New Roman"/>
              </w:rPr>
              <w:t>paciente</w:t>
            </w:r>
            <w:r w:rsidRPr="0047608C">
              <w:rPr>
                <w:rFonts w:ascii="Times New Roman" w:hAnsi="Times New Roman" w:cs="Times New Roman"/>
              </w:rPr>
              <w:t xml:space="preserve"> a quien se le quieren cambiar los datos</w:t>
            </w:r>
          </w:p>
          <w:p w14:paraId="0CAFDDFA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nombres (Primer nombre y Segundo nombre)</w:t>
            </w:r>
          </w:p>
          <w:p w14:paraId="51E376E4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apellidos (Primer apellido y Segundo apellido)</w:t>
            </w:r>
          </w:p>
          <w:p w14:paraId="1E54F613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tipo de identificación</w:t>
            </w:r>
          </w:p>
          <w:p w14:paraId="3C710A4C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número de identificación</w:t>
            </w:r>
          </w:p>
          <w:p w14:paraId="57A4E5D1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sexo</w:t>
            </w:r>
          </w:p>
          <w:p w14:paraId="6C116574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fecha nacimiento</w:t>
            </w:r>
          </w:p>
          <w:p w14:paraId="726E0DDF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 departamento de nacimiento</w:t>
            </w:r>
          </w:p>
          <w:p w14:paraId="03171216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municipio de nacimiento</w:t>
            </w:r>
          </w:p>
          <w:p w14:paraId="271D8307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Nueva dirección</w:t>
            </w:r>
          </w:p>
          <w:p w14:paraId="32385D64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teléfono</w:t>
            </w:r>
          </w:p>
          <w:p w14:paraId="37639880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departamento de residencia</w:t>
            </w:r>
          </w:p>
          <w:p w14:paraId="02DE31CF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municipio de residencia</w:t>
            </w:r>
          </w:p>
          <w:p w14:paraId="2129745E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Nueva zona de residencia</w:t>
            </w:r>
          </w:p>
          <w:p w14:paraId="4E620D65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Nueva EPS</w:t>
            </w:r>
          </w:p>
          <w:p w14:paraId="22A8C4F8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tipo de régimen</w:t>
            </w:r>
          </w:p>
          <w:p w14:paraId="3F991970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tipo de afiliado</w:t>
            </w:r>
          </w:p>
          <w:p w14:paraId="6F71B221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categoría de afiliado</w:t>
            </w:r>
          </w:p>
          <w:p w14:paraId="77CB9106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estrato</w:t>
            </w:r>
          </w:p>
          <w:p w14:paraId="578788BE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Persona responsable</w:t>
            </w:r>
          </w:p>
          <w:p w14:paraId="0595BAB7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parentesco</w:t>
            </w:r>
          </w:p>
          <w:p w14:paraId="5C28C237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dirección del responsable</w:t>
            </w:r>
          </w:p>
          <w:p w14:paraId="22AF999D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teléfono de la persona responsable</w:t>
            </w:r>
          </w:p>
          <w:p w14:paraId="45A4E983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raza</w:t>
            </w:r>
          </w:p>
          <w:p w14:paraId="629F1962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escolaridad</w:t>
            </w:r>
          </w:p>
          <w:p w14:paraId="0C9DB9CB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estado Civil</w:t>
            </w:r>
          </w:p>
          <w:p w14:paraId="19ED5785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Nueva ocupación</w:t>
            </w:r>
          </w:p>
          <w:p w14:paraId="41435AB0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estado</w:t>
            </w:r>
          </w:p>
          <w:p w14:paraId="4FFAF5D1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Nueva carpeta</w:t>
            </w:r>
          </w:p>
          <w:p w14:paraId="69B531A2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facultad</w:t>
            </w:r>
          </w:p>
          <w:p w14:paraId="673E0477" w14:textId="77777777" w:rsidR="00B20EA3" w:rsidRPr="0047608C" w:rsidRDefault="00B20EA3" w:rsidP="00AF4E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47608C">
              <w:rPr>
                <w:rFonts w:ascii="Times New Roman" w:hAnsi="Times New Roman" w:cs="Times New Roman"/>
                <w:sz w:val="22"/>
                <w:szCs w:val="22"/>
              </w:rPr>
              <w:t>Nuevo programa</w:t>
            </w:r>
          </w:p>
          <w:p w14:paraId="513E49A8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</w:p>
        </w:tc>
      </w:tr>
      <w:tr w:rsidR="00B20EA3" w:rsidRPr="0047608C" w14:paraId="43983D7C" w14:textId="77777777" w:rsidTr="00E2630E">
        <w:tc>
          <w:tcPr>
            <w:tcW w:w="1271" w:type="dxa"/>
            <w:vMerge/>
          </w:tcPr>
          <w:p w14:paraId="5B9765B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A25536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64FC716D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 información del estudiante es actualizada.</w:t>
            </w:r>
          </w:p>
        </w:tc>
      </w:tr>
    </w:tbl>
    <w:p w14:paraId="427BA48D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765D162" w14:textId="77777777" w:rsidTr="00E2630E">
        <w:tc>
          <w:tcPr>
            <w:tcW w:w="1271" w:type="dxa"/>
            <w:vMerge w:val="restart"/>
          </w:tcPr>
          <w:p w14:paraId="1C647B48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RF-004</w:t>
            </w:r>
          </w:p>
        </w:tc>
        <w:tc>
          <w:tcPr>
            <w:tcW w:w="1158" w:type="dxa"/>
          </w:tcPr>
          <w:p w14:paraId="55DA4CA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2BA7D4D" w14:textId="4B843EDB" w:rsidR="00B20EA3" w:rsidRPr="0047608C" w:rsidRDefault="00B20EA3" w:rsidP="003955BF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Registro antecedentes </w:t>
            </w:r>
            <w:r w:rsidR="003955BF" w:rsidRPr="0047608C">
              <w:rPr>
                <w:rFonts w:ascii="Times New Roman" w:hAnsi="Times New Roman" w:cs="Times New Roman"/>
              </w:rPr>
              <w:t>clínicos</w:t>
            </w:r>
          </w:p>
        </w:tc>
      </w:tr>
      <w:tr w:rsidR="00B20EA3" w:rsidRPr="0047608C" w14:paraId="662B8604" w14:textId="77777777" w:rsidTr="00E2630E">
        <w:tc>
          <w:tcPr>
            <w:tcW w:w="1271" w:type="dxa"/>
            <w:vMerge/>
          </w:tcPr>
          <w:p w14:paraId="581E7158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2EF278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4BCBD808" w14:textId="2A62E7E7" w:rsidR="00B20EA3" w:rsidRPr="0047608C" w:rsidRDefault="00B20EA3" w:rsidP="003955BF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</w:t>
            </w:r>
            <w:r w:rsidR="003955BF" w:rsidRPr="0047608C">
              <w:rPr>
                <w:rFonts w:ascii="Times New Roman" w:hAnsi="Times New Roman" w:cs="Times New Roman"/>
              </w:rPr>
              <w:t>rmite ingresar los antecedentes relacionados con la</w:t>
            </w:r>
            <w:r w:rsidRPr="0047608C">
              <w:rPr>
                <w:rFonts w:ascii="Times New Roman" w:hAnsi="Times New Roman" w:cs="Times New Roman"/>
              </w:rPr>
              <w:t xml:space="preserve"> salud de un paciente.</w:t>
            </w:r>
          </w:p>
        </w:tc>
      </w:tr>
      <w:tr w:rsidR="00B20EA3" w:rsidRPr="0047608C" w14:paraId="0727A38B" w14:textId="77777777" w:rsidTr="00E2630E">
        <w:tc>
          <w:tcPr>
            <w:tcW w:w="1271" w:type="dxa"/>
            <w:vMerge/>
          </w:tcPr>
          <w:p w14:paraId="2EC142DD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472ED1F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6A3A5EC6" w14:textId="77777777" w:rsidR="00B20EA3" w:rsidRPr="0047608C" w:rsidRDefault="00B20EA3" w:rsidP="00AF4E36">
            <w:pPr>
              <w:pStyle w:val="Prrafodelista"/>
              <w:numPr>
                <w:ilvl w:val="6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va a registrar los antecedentes personales.</w:t>
            </w:r>
          </w:p>
          <w:p w14:paraId="5C52D4E7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Enfermedades padecidas o que se cree haber padecido, entre las listadas a continuación:</w:t>
            </w:r>
          </w:p>
          <w:p w14:paraId="70BE8F3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Hipertensión</w:t>
            </w:r>
          </w:p>
          <w:p w14:paraId="5989F186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Diabetes</w:t>
            </w:r>
          </w:p>
          <w:p w14:paraId="1C037DC5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Cardiopatías</w:t>
            </w:r>
          </w:p>
          <w:p w14:paraId="4CFCAB1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Enfermedades hepáticas</w:t>
            </w:r>
          </w:p>
          <w:p w14:paraId="143D2206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Enfermedades biliares</w:t>
            </w:r>
          </w:p>
          <w:p w14:paraId="084EF349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trombo embolica</w:t>
            </w:r>
          </w:p>
          <w:p w14:paraId="57D7E659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Trastornos vasculares </w:t>
            </w:r>
          </w:p>
          <w:p w14:paraId="10ACD254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Migraña</w:t>
            </w:r>
          </w:p>
          <w:p w14:paraId="510DACDE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Epilepsia</w:t>
            </w:r>
          </w:p>
          <w:p w14:paraId="14AD9E03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Dislipidemia</w:t>
            </w:r>
          </w:p>
          <w:p w14:paraId="63939900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Cáncer mama</w:t>
            </w:r>
          </w:p>
          <w:p w14:paraId="306192E1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 tipo de cáncer</w:t>
            </w:r>
          </w:p>
          <w:p w14:paraId="2A4CA193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trofoblastica</w:t>
            </w:r>
          </w:p>
          <w:p w14:paraId="58DF4417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Embarazo ectópico</w:t>
            </w:r>
          </w:p>
          <w:p w14:paraId="08440F55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Dismenorrea</w:t>
            </w:r>
          </w:p>
          <w:p w14:paraId="360CF5B7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Infección cervical</w:t>
            </w:r>
          </w:p>
          <w:p w14:paraId="2A3B2C0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Cirugía cervical</w:t>
            </w:r>
          </w:p>
          <w:p w14:paraId="3B159589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Cirugía ginecológica </w:t>
            </w:r>
          </w:p>
          <w:p w14:paraId="4616860E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Infección de transmisión sexual</w:t>
            </w:r>
          </w:p>
          <w:p w14:paraId="6921A664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pélvica inflamable</w:t>
            </w:r>
          </w:p>
          <w:p w14:paraId="4AF94C54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Confirmar si fuma o no</w:t>
            </w:r>
          </w:p>
          <w:p w14:paraId="58F211F9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cigarrillos al día</w:t>
            </w:r>
          </w:p>
          <w:p w14:paraId="59A86708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embarazos de gravedad</w:t>
            </w:r>
          </w:p>
          <w:p w14:paraId="2C857520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partos</w:t>
            </w:r>
          </w:p>
          <w:p w14:paraId="16EB1096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cesáreas</w:t>
            </w:r>
          </w:p>
          <w:p w14:paraId="52E81AAA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abortos</w:t>
            </w:r>
          </w:p>
          <w:p w14:paraId="2D53D33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Espontaneo o inducido</w:t>
            </w:r>
          </w:p>
          <w:p w14:paraId="03DB78B8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</w:t>
            </w:r>
          </w:p>
          <w:p w14:paraId="15B2EF1B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Edad menarca </w:t>
            </w:r>
          </w:p>
          <w:p w14:paraId="0C8BA47F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Ciclos de menstruación</w:t>
            </w:r>
          </w:p>
          <w:p w14:paraId="64324CC3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Ciclos regulares (Sí/No)</w:t>
            </w:r>
          </w:p>
          <w:p w14:paraId="78B7D09E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Edad inicio vida sexual </w:t>
            </w:r>
          </w:p>
          <w:p w14:paraId="3ECB404C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parejas sexuales</w:t>
            </w:r>
          </w:p>
          <w:p w14:paraId="166E8A0A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parejas sexuales del último año</w:t>
            </w:r>
          </w:p>
          <w:p w14:paraId="29B260B9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Trastornos menstrúales, entre:</w:t>
            </w:r>
          </w:p>
          <w:p w14:paraId="3B3570C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Hipermenorrea</w:t>
            </w:r>
          </w:p>
          <w:p w14:paraId="0C3528EA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Hipomenorrea</w:t>
            </w:r>
          </w:p>
          <w:p w14:paraId="6E6F5493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Oligomenorrea</w:t>
            </w:r>
          </w:p>
          <w:p w14:paraId="400C74C0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Poli menorrea</w:t>
            </w:r>
          </w:p>
          <w:p w14:paraId="38E7D26D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Metrorragia</w:t>
            </w:r>
          </w:p>
          <w:p w14:paraId="30806FEC" w14:textId="77777777" w:rsidR="00B20EA3" w:rsidRPr="0047608C" w:rsidRDefault="00B20EA3" w:rsidP="00AF4E3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Amenorrea</w:t>
            </w:r>
          </w:p>
          <w:p w14:paraId="4A527FC9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 último parto</w:t>
            </w:r>
          </w:p>
          <w:p w14:paraId="59FD0DB2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lastRenderedPageBreak/>
              <w:t>Lactando (Sí/No)</w:t>
            </w:r>
          </w:p>
          <w:p w14:paraId="5C035109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Exclusividad (Sí/No)</w:t>
            </w:r>
          </w:p>
          <w:p w14:paraId="0648AB47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Citología previa</w:t>
            </w:r>
          </w:p>
          <w:p w14:paraId="2CDF7093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Año</w:t>
            </w:r>
          </w:p>
          <w:p w14:paraId="12EE9092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  <w:p w14:paraId="652CEA5B" w14:textId="77777777" w:rsidR="00B20EA3" w:rsidRPr="0047608C" w:rsidRDefault="00B20EA3" w:rsidP="00AF4E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Observaciones adicionales</w:t>
            </w:r>
          </w:p>
        </w:tc>
      </w:tr>
      <w:tr w:rsidR="00B20EA3" w:rsidRPr="0047608C" w14:paraId="649CD5FC" w14:textId="77777777" w:rsidTr="00E2630E">
        <w:tc>
          <w:tcPr>
            <w:tcW w:w="1271" w:type="dxa"/>
            <w:vMerge/>
          </w:tcPr>
          <w:p w14:paraId="16B9AFFD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CA141F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016D994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Los antecedentes personales de un paciente se guardan.</w:t>
            </w:r>
          </w:p>
        </w:tc>
      </w:tr>
    </w:tbl>
    <w:p w14:paraId="6FCA050E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5FDA163" w14:textId="77777777" w:rsidTr="00E2630E">
        <w:tc>
          <w:tcPr>
            <w:tcW w:w="1271" w:type="dxa"/>
            <w:vMerge w:val="restart"/>
          </w:tcPr>
          <w:p w14:paraId="3430CD9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RF-005</w:t>
            </w:r>
          </w:p>
        </w:tc>
        <w:tc>
          <w:tcPr>
            <w:tcW w:w="1158" w:type="dxa"/>
          </w:tcPr>
          <w:p w14:paraId="4F4BFC1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112B6D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Editar antecedentes personales</w:t>
            </w:r>
          </w:p>
        </w:tc>
      </w:tr>
      <w:tr w:rsidR="00B20EA3" w:rsidRPr="0047608C" w14:paraId="6CCC85ED" w14:textId="77777777" w:rsidTr="00E2630E">
        <w:tc>
          <w:tcPr>
            <w:tcW w:w="1271" w:type="dxa"/>
            <w:vMerge/>
          </w:tcPr>
          <w:p w14:paraId="5E2524C9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2011A58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0F5C8E5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Permita cambiar los antecedentes personales de un paciente.</w:t>
            </w:r>
          </w:p>
        </w:tc>
      </w:tr>
      <w:tr w:rsidR="00B20EA3" w:rsidRPr="0047608C" w14:paraId="4B234033" w14:textId="77777777" w:rsidTr="00E2630E">
        <w:tc>
          <w:tcPr>
            <w:tcW w:w="1271" w:type="dxa"/>
            <w:vMerge/>
          </w:tcPr>
          <w:p w14:paraId="7D3AC064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1F3C0B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0F3577EA" w14:textId="77777777" w:rsidR="00B20EA3" w:rsidRPr="0047608C" w:rsidRDefault="00B20EA3" w:rsidP="00AF4E36">
            <w:pPr>
              <w:pStyle w:val="Prrafodelista"/>
              <w:numPr>
                <w:ilvl w:val="6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va a editar los antecedentes personales.</w:t>
            </w:r>
          </w:p>
          <w:p w14:paraId="11460568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Nuevas enfermedades padecidas o que se cree haber padecido, entre las listadas a continuación:</w:t>
            </w:r>
          </w:p>
          <w:p w14:paraId="464A1F80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Hipertensión</w:t>
            </w:r>
          </w:p>
          <w:p w14:paraId="24A75E99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Diabetes</w:t>
            </w:r>
          </w:p>
          <w:p w14:paraId="43E4D90A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Cardiopatías</w:t>
            </w:r>
          </w:p>
          <w:p w14:paraId="3D673D15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Enfermedades hepáticas</w:t>
            </w:r>
          </w:p>
          <w:p w14:paraId="3C9F3069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Enfermedades biliares</w:t>
            </w:r>
          </w:p>
          <w:p w14:paraId="4211078F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trombo embolica</w:t>
            </w:r>
          </w:p>
          <w:p w14:paraId="225BC381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Trastornos vasculares </w:t>
            </w:r>
          </w:p>
          <w:p w14:paraId="3567FB70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Migraña</w:t>
            </w:r>
          </w:p>
          <w:p w14:paraId="7125CDC7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Epilepsia</w:t>
            </w:r>
          </w:p>
          <w:p w14:paraId="5254402E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Dislipidemia</w:t>
            </w:r>
          </w:p>
          <w:p w14:paraId="052F0C57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Cáncer mama</w:t>
            </w:r>
          </w:p>
          <w:p w14:paraId="78F92118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 tipo de cáncer</w:t>
            </w:r>
          </w:p>
          <w:p w14:paraId="08779E77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trofoblastica</w:t>
            </w:r>
          </w:p>
          <w:p w14:paraId="700701BC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Embarazo ectópico</w:t>
            </w:r>
          </w:p>
          <w:p w14:paraId="57DA8693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Dismenorrea</w:t>
            </w:r>
          </w:p>
          <w:p w14:paraId="7569AA36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Infección cervical</w:t>
            </w:r>
          </w:p>
          <w:p w14:paraId="71B3E0A3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Cirugía cervical</w:t>
            </w:r>
          </w:p>
          <w:p w14:paraId="1CBDB332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Cirugía ginecológica </w:t>
            </w:r>
          </w:p>
          <w:p w14:paraId="349040E2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Infección de transmisión sexual</w:t>
            </w:r>
          </w:p>
          <w:p w14:paraId="1D15EF07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Enfermedad pélvica inflamable</w:t>
            </w:r>
          </w:p>
          <w:p w14:paraId="6D7F999C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Confirmar si fuma o no</w:t>
            </w:r>
          </w:p>
          <w:p w14:paraId="5334ED1B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cigarrillos al día</w:t>
            </w:r>
          </w:p>
          <w:p w14:paraId="3079132E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cantidad embarazos de gravedad</w:t>
            </w:r>
          </w:p>
          <w:p w14:paraId="2FE1948B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Cantidad de partos</w:t>
            </w:r>
          </w:p>
          <w:p w14:paraId="7C0C6140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Cantidad de cesáreas</w:t>
            </w:r>
          </w:p>
          <w:p w14:paraId="01FBBC68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Cantidad de abortos</w:t>
            </w:r>
          </w:p>
          <w:p w14:paraId="31778154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Espontaneo o inducido</w:t>
            </w:r>
          </w:p>
          <w:p w14:paraId="50A9390D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</w:t>
            </w:r>
          </w:p>
          <w:p w14:paraId="06FE87C9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Nueva edad menarca </w:t>
            </w:r>
          </w:p>
          <w:p w14:paraId="6DABD83F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Nuevos ciclos de menstruación</w:t>
            </w:r>
          </w:p>
          <w:p w14:paraId="7493EBDC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ciclos regulares (Sí/No)</w:t>
            </w:r>
          </w:p>
          <w:p w14:paraId="69CC443D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Nueva edad inicio vida sexual </w:t>
            </w:r>
          </w:p>
          <w:p w14:paraId="5C62D8F6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lastRenderedPageBreak/>
              <w:t>Nuevo número de parejas sexuales</w:t>
            </w:r>
          </w:p>
          <w:p w14:paraId="572A386C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número de parejas sexuales del último año</w:t>
            </w:r>
          </w:p>
          <w:p w14:paraId="09C36606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trastornos menstrúales, entre:</w:t>
            </w:r>
          </w:p>
          <w:p w14:paraId="282D9F0A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Hipermenorrea</w:t>
            </w:r>
          </w:p>
          <w:p w14:paraId="793B1893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Hipomenorrea</w:t>
            </w:r>
          </w:p>
          <w:p w14:paraId="6B2AA65A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Oligomenorrea</w:t>
            </w:r>
          </w:p>
          <w:p w14:paraId="5E3CBA90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Poli menorrea</w:t>
            </w:r>
          </w:p>
          <w:p w14:paraId="5ACE077E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Metrorragia</w:t>
            </w:r>
          </w:p>
          <w:p w14:paraId="2D025D2B" w14:textId="77777777" w:rsidR="00B20EA3" w:rsidRPr="0047608C" w:rsidRDefault="00B20EA3" w:rsidP="00AF4E36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Amenorrea</w:t>
            </w:r>
          </w:p>
          <w:p w14:paraId="4EBCFFC8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fecha último parto</w:t>
            </w:r>
          </w:p>
          <w:p w14:paraId="43AD683C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Lactando (Sí/No)</w:t>
            </w:r>
          </w:p>
          <w:p w14:paraId="6E8491B2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Exclusividad (Sí/No)</w:t>
            </w:r>
          </w:p>
          <w:p w14:paraId="6ED659F0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citología previa</w:t>
            </w:r>
          </w:p>
          <w:p w14:paraId="30454B31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Año</w:t>
            </w:r>
          </w:p>
          <w:p w14:paraId="6D626C24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  <w:p w14:paraId="73DB9D02" w14:textId="77777777" w:rsidR="00B20EA3" w:rsidRPr="0047608C" w:rsidRDefault="00B20EA3" w:rsidP="00AF4E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Observaciones adicionales</w:t>
            </w:r>
          </w:p>
        </w:tc>
      </w:tr>
      <w:tr w:rsidR="00B20EA3" w:rsidRPr="0047608C" w14:paraId="35988F33" w14:textId="77777777" w:rsidTr="00E2630E">
        <w:tc>
          <w:tcPr>
            <w:tcW w:w="1271" w:type="dxa"/>
            <w:vMerge/>
          </w:tcPr>
          <w:p w14:paraId="2262C2B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41D4A65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15FD6857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 información de los antecedentes personales de un paciente son actualizados</w:t>
            </w:r>
          </w:p>
        </w:tc>
      </w:tr>
    </w:tbl>
    <w:p w14:paraId="38BA56D8" w14:textId="77777777" w:rsidR="00B20EA3" w:rsidRPr="0047608C" w:rsidRDefault="00B20EA3" w:rsidP="00B20EA3"/>
    <w:p w14:paraId="5D5F2A32" w14:textId="77777777" w:rsidR="001F0FEC" w:rsidRPr="0047608C" w:rsidRDefault="001F0FEC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747DDDD0" w14:textId="77777777" w:rsidTr="00E2630E">
        <w:tc>
          <w:tcPr>
            <w:tcW w:w="1271" w:type="dxa"/>
            <w:vMerge w:val="restart"/>
          </w:tcPr>
          <w:p w14:paraId="5FA2629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RF-006</w:t>
            </w:r>
          </w:p>
        </w:tc>
        <w:tc>
          <w:tcPr>
            <w:tcW w:w="1158" w:type="dxa"/>
          </w:tcPr>
          <w:p w14:paraId="73AD886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6355FAA8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Registro método de planificación utilizado</w:t>
            </w:r>
          </w:p>
        </w:tc>
      </w:tr>
      <w:tr w:rsidR="00B20EA3" w:rsidRPr="0047608C" w14:paraId="062B9C1D" w14:textId="77777777" w:rsidTr="00E2630E">
        <w:tc>
          <w:tcPr>
            <w:tcW w:w="1271" w:type="dxa"/>
            <w:vMerge/>
          </w:tcPr>
          <w:p w14:paraId="1BB36C2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4D48C3B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7B8A5D5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Guarda información sobre un método de planificación utilizado anteriormente por un paciente.</w:t>
            </w:r>
          </w:p>
        </w:tc>
      </w:tr>
      <w:tr w:rsidR="00B20EA3" w:rsidRPr="0047608C" w14:paraId="538A6389" w14:textId="77777777" w:rsidTr="00E2630E">
        <w:tc>
          <w:tcPr>
            <w:tcW w:w="1271" w:type="dxa"/>
            <w:vMerge/>
          </w:tcPr>
          <w:p w14:paraId="5210BF5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789D01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2D00C784" w14:textId="77777777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va a registrar el método de planificación.</w:t>
            </w:r>
          </w:p>
          <w:p w14:paraId="11F2DF88" w14:textId="77777777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Código del método, a saber:</w:t>
            </w:r>
          </w:p>
          <w:p w14:paraId="2D76304F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Anticonceptivo oral combinado</w:t>
            </w:r>
          </w:p>
          <w:p w14:paraId="2A28209D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Anticonceptivo inyectable combinado</w:t>
            </w:r>
          </w:p>
          <w:p w14:paraId="6077FFAC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Píldora solo progestina</w:t>
            </w:r>
          </w:p>
          <w:p w14:paraId="7698651D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Espermicida</w:t>
            </w:r>
          </w:p>
          <w:p w14:paraId="4F6BFE7F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Dispositivo intrauterino</w:t>
            </w:r>
          </w:p>
          <w:p w14:paraId="7D0F3CCD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Preservativo</w:t>
            </w:r>
          </w:p>
          <w:p w14:paraId="4C9C8F8A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Jadelle</w:t>
            </w:r>
          </w:p>
          <w:p w14:paraId="2D3B7FC5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5EA16BDA" w14:textId="0BD7A846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 comercial (sólo para ho</w:t>
            </w:r>
            <w:r w:rsidR="00A41ECB" w:rsidRPr="0047608C">
              <w:rPr>
                <w:rFonts w:ascii="Times New Roman" w:hAnsi="Times New Roman" w:cs="Times New Roman"/>
              </w:rPr>
              <w:t>r</w:t>
            </w:r>
            <w:r w:rsidRPr="0047608C">
              <w:rPr>
                <w:rFonts w:ascii="Times New Roman" w:hAnsi="Times New Roman" w:cs="Times New Roman"/>
              </w:rPr>
              <w:t>monales)</w:t>
            </w:r>
          </w:p>
          <w:p w14:paraId="71B36861" w14:textId="77777777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Tiempo de utilización</w:t>
            </w:r>
          </w:p>
          <w:p w14:paraId="0AB83772" w14:textId="77777777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Razón de suspensión</w:t>
            </w:r>
          </w:p>
          <w:p w14:paraId="5833BA99" w14:textId="77777777" w:rsidR="00B20EA3" w:rsidRPr="0047608C" w:rsidRDefault="00B20EA3" w:rsidP="00AF4E3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Problemas con el método</w:t>
            </w:r>
          </w:p>
        </w:tc>
      </w:tr>
      <w:tr w:rsidR="00B20EA3" w:rsidRPr="0047608C" w14:paraId="009356B0" w14:textId="77777777" w:rsidTr="00E2630E">
        <w:tc>
          <w:tcPr>
            <w:tcW w:w="1271" w:type="dxa"/>
            <w:vMerge/>
          </w:tcPr>
          <w:p w14:paraId="7F19647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C2F55E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0EFFA61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Se almacena un método conceptivo utilizado anteriormente por el paciente.</w:t>
            </w:r>
          </w:p>
        </w:tc>
      </w:tr>
    </w:tbl>
    <w:p w14:paraId="2F71565C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1A8970D9" w14:textId="77777777" w:rsidTr="00E2630E">
        <w:tc>
          <w:tcPr>
            <w:tcW w:w="1271" w:type="dxa"/>
            <w:vMerge w:val="restart"/>
          </w:tcPr>
          <w:p w14:paraId="2A0AD8A6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RF-007</w:t>
            </w:r>
          </w:p>
        </w:tc>
        <w:tc>
          <w:tcPr>
            <w:tcW w:w="1158" w:type="dxa"/>
          </w:tcPr>
          <w:p w14:paraId="7D26136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8C28C3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Editar método de planificación utilizado </w:t>
            </w:r>
          </w:p>
        </w:tc>
      </w:tr>
      <w:tr w:rsidR="00B20EA3" w:rsidRPr="0047608C" w14:paraId="1D0F4A24" w14:textId="77777777" w:rsidTr="00E2630E">
        <w:tc>
          <w:tcPr>
            <w:tcW w:w="1271" w:type="dxa"/>
            <w:vMerge/>
          </w:tcPr>
          <w:p w14:paraId="25BAF306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1009FDE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6A5D6C4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Actualiza/Corrige la información sobre un método de planificación utilizado anteriormente por un paciente.</w:t>
            </w:r>
          </w:p>
        </w:tc>
      </w:tr>
      <w:tr w:rsidR="00B20EA3" w:rsidRPr="0047608C" w14:paraId="6D39985E" w14:textId="77777777" w:rsidTr="00E2630E">
        <w:tc>
          <w:tcPr>
            <w:tcW w:w="1271" w:type="dxa"/>
            <w:vMerge/>
          </w:tcPr>
          <w:p w14:paraId="6E9C0DF5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73D069C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1D763E20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pertenece el método de planificación</w:t>
            </w:r>
          </w:p>
          <w:p w14:paraId="5C3A14D6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código del método, a saber:</w:t>
            </w:r>
          </w:p>
          <w:p w14:paraId="3B3E2CF6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Anticonceptivo oral combinado</w:t>
            </w:r>
          </w:p>
          <w:p w14:paraId="5B4F9D53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lastRenderedPageBreak/>
              <w:t>Anticonceptivo inyectable combinado</w:t>
            </w:r>
          </w:p>
          <w:p w14:paraId="18536FB1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Píldora solo progestina</w:t>
            </w:r>
          </w:p>
          <w:p w14:paraId="53F09A6A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Espermicida</w:t>
            </w:r>
          </w:p>
          <w:p w14:paraId="5060A86D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Dispositivo intrauterino</w:t>
            </w:r>
          </w:p>
          <w:p w14:paraId="272A4839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Preservativo</w:t>
            </w:r>
          </w:p>
          <w:p w14:paraId="1C217865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Jadelle</w:t>
            </w:r>
          </w:p>
          <w:p w14:paraId="4B146B52" w14:textId="77777777" w:rsidR="00B20EA3" w:rsidRPr="0047608C" w:rsidRDefault="00B20EA3" w:rsidP="00AF4E3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6965FE35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nombre comercial (sólo para hormonales)</w:t>
            </w:r>
          </w:p>
          <w:p w14:paraId="08D613CB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tiempo de utilización</w:t>
            </w:r>
          </w:p>
          <w:p w14:paraId="17C212BD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razón de suspensión</w:t>
            </w:r>
          </w:p>
          <w:p w14:paraId="0B5594C9" w14:textId="77777777" w:rsidR="00B20EA3" w:rsidRPr="0047608C" w:rsidRDefault="00B20EA3" w:rsidP="00AF4E36">
            <w:pPr>
              <w:pStyle w:val="Prrafodelista"/>
              <w:numPr>
                <w:ilvl w:val="6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Nuevos problemas con el método</w:t>
            </w:r>
          </w:p>
        </w:tc>
      </w:tr>
      <w:tr w:rsidR="00B20EA3" w:rsidRPr="0047608C" w14:paraId="0340B780" w14:textId="77777777" w:rsidTr="00E2630E">
        <w:tc>
          <w:tcPr>
            <w:tcW w:w="1271" w:type="dxa"/>
            <w:vMerge/>
          </w:tcPr>
          <w:p w14:paraId="55973493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4C8D0E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4704190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 información del método de planificación es actualizada.</w:t>
            </w:r>
          </w:p>
        </w:tc>
      </w:tr>
    </w:tbl>
    <w:p w14:paraId="64CC6571" w14:textId="77777777" w:rsidR="00B20EA3" w:rsidRPr="0047608C" w:rsidRDefault="00B20EA3" w:rsidP="00B20EA3"/>
    <w:p w14:paraId="43F8E214" w14:textId="77777777" w:rsidR="001F0FEC" w:rsidRPr="0047608C" w:rsidRDefault="001F0FEC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5C44D9EE" w14:textId="77777777" w:rsidTr="00E2630E">
        <w:tc>
          <w:tcPr>
            <w:tcW w:w="1271" w:type="dxa"/>
            <w:vMerge w:val="restart"/>
          </w:tcPr>
          <w:p w14:paraId="105C85E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RF-008</w:t>
            </w:r>
          </w:p>
        </w:tc>
        <w:tc>
          <w:tcPr>
            <w:tcW w:w="1158" w:type="dxa"/>
          </w:tcPr>
          <w:p w14:paraId="4888F3D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48FE3BB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Registro examen físico</w:t>
            </w:r>
          </w:p>
        </w:tc>
      </w:tr>
      <w:tr w:rsidR="00B20EA3" w:rsidRPr="0047608C" w14:paraId="34D20C3A" w14:textId="77777777" w:rsidTr="00E2630E">
        <w:tc>
          <w:tcPr>
            <w:tcW w:w="1271" w:type="dxa"/>
            <w:vMerge/>
          </w:tcPr>
          <w:p w14:paraId="58695720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C40546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2AF2848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almacenar la información de un examen físico practicado a un paciente</w:t>
            </w:r>
          </w:p>
        </w:tc>
      </w:tr>
      <w:tr w:rsidR="00B20EA3" w:rsidRPr="0047608C" w14:paraId="582786FD" w14:textId="77777777" w:rsidTr="00E2630E">
        <w:tc>
          <w:tcPr>
            <w:tcW w:w="1271" w:type="dxa"/>
            <w:vMerge/>
          </w:tcPr>
          <w:p w14:paraId="792BCBDB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038990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36528C5D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va a registrar el examen físico.</w:t>
            </w:r>
          </w:p>
          <w:p w14:paraId="17DF8CD3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Peso (Kilos)</w:t>
            </w:r>
          </w:p>
          <w:p w14:paraId="762A479A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Talla (Metros)</w:t>
            </w:r>
          </w:p>
          <w:p w14:paraId="4F09CDB0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Índice de masa corporal, categorizarlo en:</w:t>
            </w:r>
          </w:p>
          <w:p w14:paraId="4624C49C" w14:textId="77777777" w:rsidR="00B20EA3" w:rsidRPr="0047608C" w:rsidRDefault="00B20EA3" w:rsidP="00AF4E3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Subnormal</w:t>
            </w:r>
          </w:p>
          <w:p w14:paraId="0B976F30" w14:textId="77777777" w:rsidR="00B20EA3" w:rsidRPr="0047608C" w:rsidRDefault="00B20EA3" w:rsidP="00AF4E3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Normal</w:t>
            </w:r>
          </w:p>
          <w:p w14:paraId="4B914819" w14:textId="77777777" w:rsidR="00B20EA3" w:rsidRPr="0047608C" w:rsidRDefault="00B20EA3" w:rsidP="00AF4E3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Sobrepeso</w:t>
            </w:r>
          </w:p>
          <w:p w14:paraId="1F87C1BF" w14:textId="77777777" w:rsidR="00B20EA3" w:rsidRPr="0047608C" w:rsidRDefault="00B20EA3" w:rsidP="00AF4E3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Obesidad</w:t>
            </w:r>
          </w:p>
          <w:p w14:paraId="36208DFC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Presión arterial</w:t>
            </w:r>
          </w:p>
          <w:p w14:paraId="19F3CEF8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Pulso</w:t>
            </w:r>
          </w:p>
          <w:p w14:paraId="3957D271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Describir normalidad o anormalidad  y especificar entre:</w:t>
            </w:r>
          </w:p>
          <w:p w14:paraId="7931046D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Mamas</w:t>
            </w:r>
          </w:p>
          <w:p w14:paraId="6883BF75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Útero</w:t>
            </w:r>
          </w:p>
          <w:p w14:paraId="2154E112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Anexos</w:t>
            </w:r>
          </w:p>
          <w:p w14:paraId="504B22CA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Cérvix</w:t>
            </w:r>
          </w:p>
          <w:p w14:paraId="6D828283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Ms. Infs.</w:t>
            </w:r>
          </w:p>
          <w:p w14:paraId="42D5C158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Acné </w:t>
            </w:r>
          </w:p>
          <w:p w14:paraId="1D671A13" w14:textId="77777777" w:rsidR="00B20EA3" w:rsidRPr="0047608C" w:rsidRDefault="00B20EA3" w:rsidP="00AF4E3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Hirsutismo</w:t>
            </w:r>
          </w:p>
          <w:p w14:paraId="175FFADC" w14:textId="77777777" w:rsidR="00B20EA3" w:rsidRPr="0047608C" w:rsidRDefault="00B20EA3" w:rsidP="00AF4E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Otros hallazgos</w:t>
            </w:r>
          </w:p>
        </w:tc>
      </w:tr>
      <w:tr w:rsidR="00B20EA3" w:rsidRPr="0047608C" w14:paraId="3C344813" w14:textId="77777777" w:rsidTr="00E2630E">
        <w:tc>
          <w:tcPr>
            <w:tcW w:w="1271" w:type="dxa"/>
            <w:vMerge/>
          </w:tcPr>
          <w:p w14:paraId="7F72732B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4B941F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3224789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El examen físico es almacenado en el sistema.</w:t>
            </w:r>
          </w:p>
        </w:tc>
      </w:tr>
    </w:tbl>
    <w:p w14:paraId="3CBDD25A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AB81C7D" w14:textId="77777777" w:rsidTr="00E2630E">
        <w:tc>
          <w:tcPr>
            <w:tcW w:w="1271" w:type="dxa"/>
            <w:vMerge w:val="restart"/>
          </w:tcPr>
          <w:p w14:paraId="593B8B2E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RF-009</w:t>
            </w:r>
          </w:p>
        </w:tc>
        <w:tc>
          <w:tcPr>
            <w:tcW w:w="1158" w:type="dxa"/>
          </w:tcPr>
          <w:p w14:paraId="5C573E4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19FDDA9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Editar examen físico</w:t>
            </w:r>
          </w:p>
        </w:tc>
      </w:tr>
      <w:tr w:rsidR="00B20EA3" w:rsidRPr="0047608C" w14:paraId="376B1C8F" w14:textId="77777777" w:rsidTr="00E2630E">
        <w:tc>
          <w:tcPr>
            <w:tcW w:w="1271" w:type="dxa"/>
            <w:vMerge/>
          </w:tcPr>
          <w:p w14:paraId="4429B96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FB9B381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6228199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cambiar la información asociada a un examen físico</w:t>
            </w:r>
          </w:p>
        </w:tc>
      </w:tr>
      <w:tr w:rsidR="00B20EA3" w:rsidRPr="0047608C" w14:paraId="0C405432" w14:textId="77777777" w:rsidTr="00E2630E">
        <w:tc>
          <w:tcPr>
            <w:tcW w:w="1271" w:type="dxa"/>
            <w:vMerge/>
          </w:tcPr>
          <w:p w14:paraId="23337E35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97D6C1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2BA81747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va a editar el examen físico.</w:t>
            </w:r>
          </w:p>
          <w:p w14:paraId="6A91DABA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peso (Kilos)</w:t>
            </w:r>
          </w:p>
          <w:p w14:paraId="78810CE6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talla (Metros)</w:t>
            </w:r>
          </w:p>
          <w:p w14:paraId="09D8D303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índice de masa corporal, categorizarlo en:</w:t>
            </w:r>
          </w:p>
          <w:p w14:paraId="5E23CC84" w14:textId="77777777" w:rsidR="00B20EA3" w:rsidRPr="0047608C" w:rsidRDefault="00B20EA3" w:rsidP="00AF4E3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lastRenderedPageBreak/>
              <w:t>Subnormal</w:t>
            </w:r>
          </w:p>
          <w:p w14:paraId="1E69C729" w14:textId="77777777" w:rsidR="00B20EA3" w:rsidRPr="0047608C" w:rsidRDefault="00B20EA3" w:rsidP="00AF4E3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Normal</w:t>
            </w:r>
          </w:p>
          <w:p w14:paraId="5B0A3640" w14:textId="77777777" w:rsidR="00B20EA3" w:rsidRPr="0047608C" w:rsidRDefault="00B20EA3" w:rsidP="00AF4E3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Sobrepeso</w:t>
            </w:r>
          </w:p>
          <w:p w14:paraId="31D02498" w14:textId="77777777" w:rsidR="00B20EA3" w:rsidRPr="0047608C" w:rsidRDefault="00B20EA3" w:rsidP="00AF4E3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Obesidad</w:t>
            </w:r>
          </w:p>
          <w:p w14:paraId="1918B1EA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presión arterial</w:t>
            </w:r>
          </w:p>
          <w:p w14:paraId="636E178D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Pulsop</w:t>
            </w:r>
          </w:p>
          <w:p w14:paraId="118A693F" w14:textId="77777777" w:rsidR="00B20EA3" w:rsidRPr="0047608C" w:rsidRDefault="00B20EA3" w:rsidP="00AF4E3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descripci normalidad o anormalidad  y especificar entre:</w:t>
            </w:r>
          </w:p>
          <w:p w14:paraId="05F45461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Mamas</w:t>
            </w:r>
          </w:p>
          <w:p w14:paraId="0955D373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Útero</w:t>
            </w:r>
          </w:p>
          <w:p w14:paraId="3C9D9DD2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Anexos</w:t>
            </w:r>
          </w:p>
          <w:p w14:paraId="05BC603A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Cérvix</w:t>
            </w:r>
          </w:p>
          <w:p w14:paraId="26C449DE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Ms. Infs.</w:t>
            </w:r>
          </w:p>
          <w:p w14:paraId="53529759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Acné </w:t>
            </w:r>
          </w:p>
          <w:p w14:paraId="22851909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Hirsutismo</w:t>
            </w:r>
          </w:p>
          <w:p w14:paraId="671E30BB" w14:textId="77777777" w:rsidR="00B20EA3" w:rsidRPr="0047608C" w:rsidRDefault="00B20EA3" w:rsidP="00AF4E3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Otros hallazgos</w:t>
            </w:r>
          </w:p>
        </w:tc>
      </w:tr>
      <w:tr w:rsidR="00B20EA3" w:rsidRPr="0047608C" w14:paraId="73BFBC1D" w14:textId="77777777" w:rsidTr="00E2630E">
        <w:tc>
          <w:tcPr>
            <w:tcW w:w="1271" w:type="dxa"/>
            <w:vMerge/>
          </w:tcPr>
          <w:p w14:paraId="1AEAC8F9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3C2CC4E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1C89F66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 información del examen físico es actualizado en el sistema</w:t>
            </w:r>
          </w:p>
        </w:tc>
      </w:tr>
    </w:tbl>
    <w:p w14:paraId="1DA0A2CB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77D9489B" w14:textId="77777777" w:rsidTr="00E2630E">
        <w:tc>
          <w:tcPr>
            <w:tcW w:w="1271" w:type="dxa"/>
            <w:vMerge w:val="restart"/>
          </w:tcPr>
          <w:p w14:paraId="3691FBC5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RF-010</w:t>
            </w:r>
          </w:p>
        </w:tc>
        <w:tc>
          <w:tcPr>
            <w:tcW w:w="1158" w:type="dxa"/>
          </w:tcPr>
          <w:p w14:paraId="19748CF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27515FE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Registro examen diagnostico</w:t>
            </w:r>
          </w:p>
        </w:tc>
      </w:tr>
      <w:tr w:rsidR="00B20EA3" w:rsidRPr="0047608C" w14:paraId="03AD975D" w14:textId="77777777" w:rsidTr="00E2630E">
        <w:tc>
          <w:tcPr>
            <w:tcW w:w="1271" w:type="dxa"/>
            <w:vMerge/>
          </w:tcPr>
          <w:p w14:paraId="65C34FC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10D86DA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59F413E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registrar los resultados de un examen diagnostico que se haya realizado el paciente.</w:t>
            </w:r>
          </w:p>
        </w:tc>
      </w:tr>
      <w:tr w:rsidR="00B20EA3" w:rsidRPr="0047608C" w14:paraId="26410309" w14:textId="77777777" w:rsidTr="00E2630E">
        <w:tc>
          <w:tcPr>
            <w:tcW w:w="1271" w:type="dxa"/>
            <w:vMerge/>
          </w:tcPr>
          <w:p w14:paraId="35946E9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1A63DD0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0423B356" w14:textId="77777777" w:rsidR="00B20EA3" w:rsidRPr="0047608C" w:rsidRDefault="00B20EA3" w:rsidP="00AF4E3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desea registrar un examen diagnostico</w:t>
            </w:r>
          </w:p>
          <w:p w14:paraId="68A39087" w14:textId="77777777" w:rsidR="00B20EA3" w:rsidRPr="0047608C" w:rsidRDefault="00B20EA3" w:rsidP="00AF4E3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 del examen, entre:</w:t>
            </w:r>
          </w:p>
          <w:p w14:paraId="65EC8446" w14:textId="77777777" w:rsidR="00B20EA3" w:rsidRPr="0047608C" w:rsidRDefault="00B20EA3" w:rsidP="00AF4E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Test de embarazo</w:t>
            </w:r>
          </w:p>
          <w:p w14:paraId="3D9B6D96" w14:textId="77777777" w:rsidR="00B20EA3" w:rsidRPr="0047608C" w:rsidRDefault="00B20EA3" w:rsidP="00AF4E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Citología C-Uterina</w:t>
            </w:r>
          </w:p>
          <w:p w14:paraId="0EC7EC83" w14:textId="77777777" w:rsidR="00B20EA3" w:rsidRPr="0047608C" w:rsidRDefault="00B20EA3" w:rsidP="00AF4E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Frotis vaginal</w:t>
            </w:r>
          </w:p>
          <w:p w14:paraId="26C908FA" w14:textId="77777777" w:rsidR="00B20EA3" w:rsidRPr="0047608C" w:rsidRDefault="00B20EA3" w:rsidP="00AF4E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Serología</w:t>
            </w:r>
          </w:p>
          <w:p w14:paraId="096A18D2" w14:textId="77777777" w:rsidR="00B20EA3" w:rsidRPr="0047608C" w:rsidRDefault="00B20EA3" w:rsidP="00AF4E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4646D408" w14:textId="77777777" w:rsidR="00B20EA3" w:rsidRPr="0047608C" w:rsidRDefault="00B20EA3" w:rsidP="00AF4E3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Resultado </w:t>
            </w:r>
          </w:p>
        </w:tc>
      </w:tr>
      <w:tr w:rsidR="00B20EA3" w:rsidRPr="0047608C" w14:paraId="2B95DF1B" w14:textId="77777777" w:rsidTr="00E2630E">
        <w:tc>
          <w:tcPr>
            <w:tcW w:w="1271" w:type="dxa"/>
            <w:vMerge/>
          </w:tcPr>
          <w:p w14:paraId="271E38B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4D7303D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5067723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El examen diagnóstico es registrado en el historial del paciente.</w:t>
            </w:r>
          </w:p>
        </w:tc>
      </w:tr>
    </w:tbl>
    <w:p w14:paraId="2F9CE5F4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2A2ABEF0" w14:textId="77777777" w:rsidTr="00E2630E">
        <w:tc>
          <w:tcPr>
            <w:tcW w:w="1271" w:type="dxa"/>
            <w:vMerge w:val="restart"/>
          </w:tcPr>
          <w:p w14:paraId="312E7EA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RF-011</w:t>
            </w:r>
          </w:p>
        </w:tc>
        <w:tc>
          <w:tcPr>
            <w:tcW w:w="1158" w:type="dxa"/>
          </w:tcPr>
          <w:p w14:paraId="5FBCE12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6C162F8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Editar examen diagnostico</w:t>
            </w:r>
          </w:p>
        </w:tc>
      </w:tr>
      <w:tr w:rsidR="00B20EA3" w:rsidRPr="0047608C" w14:paraId="55F7244D" w14:textId="77777777" w:rsidTr="00E2630E">
        <w:tc>
          <w:tcPr>
            <w:tcW w:w="1271" w:type="dxa"/>
            <w:vMerge/>
          </w:tcPr>
          <w:p w14:paraId="44EBD621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6827AC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76AC95A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cambiar la información de un examen diagnóstico de un paciente.</w:t>
            </w:r>
          </w:p>
        </w:tc>
      </w:tr>
      <w:tr w:rsidR="00B20EA3" w:rsidRPr="0047608C" w14:paraId="01719976" w14:textId="77777777" w:rsidTr="00E2630E">
        <w:tc>
          <w:tcPr>
            <w:tcW w:w="1271" w:type="dxa"/>
            <w:vMerge/>
          </w:tcPr>
          <w:p w14:paraId="053893FD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692079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0B3AB614" w14:textId="77777777" w:rsidR="00B20EA3" w:rsidRPr="0047608C" w:rsidRDefault="00B20EA3" w:rsidP="00AF4E3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 a quien se le desea editar un examen diagnostico</w:t>
            </w:r>
          </w:p>
          <w:p w14:paraId="6667DEE7" w14:textId="77777777" w:rsidR="00B20EA3" w:rsidRPr="0047608C" w:rsidRDefault="00B20EA3" w:rsidP="00AF4E3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nombre del examen, entre:</w:t>
            </w:r>
          </w:p>
          <w:p w14:paraId="39DF2241" w14:textId="77777777" w:rsidR="00B20EA3" w:rsidRPr="0047608C" w:rsidRDefault="00B20EA3" w:rsidP="00AF4E3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Test de embarazo</w:t>
            </w:r>
          </w:p>
          <w:p w14:paraId="4031E564" w14:textId="77777777" w:rsidR="00B20EA3" w:rsidRPr="0047608C" w:rsidRDefault="00B20EA3" w:rsidP="00AF4E3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Citología C-Uterina</w:t>
            </w:r>
          </w:p>
          <w:p w14:paraId="5539F5A2" w14:textId="77777777" w:rsidR="00B20EA3" w:rsidRPr="0047608C" w:rsidRDefault="00B20EA3" w:rsidP="00AF4E3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Frotis vaginal</w:t>
            </w:r>
          </w:p>
          <w:p w14:paraId="2B912C8F" w14:textId="77777777" w:rsidR="00B20EA3" w:rsidRPr="0047608C" w:rsidRDefault="00B20EA3" w:rsidP="00AF4E3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Serología</w:t>
            </w:r>
          </w:p>
          <w:p w14:paraId="7B672238" w14:textId="77777777" w:rsidR="00B20EA3" w:rsidRPr="0047608C" w:rsidRDefault="00B20EA3" w:rsidP="00AF4E3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3E98A7FE" w14:textId="77777777" w:rsidR="00B20EA3" w:rsidRPr="0047608C" w:rsidRDefault="00B20EA3" w:rsidP="00AF4E3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resultado</w:t>
            </w:r>
          </w:p>
        </w:tc>
      </w:tr>
      <w:tr w:rsidR="00B20EA3" w:rsidRPr="0047608C" w14:paraId="6D564DFC" w14:textId="77777777" w:rsidTr="00E2630E">
        <w:tc>
          <w:tcPr>
            <w:tcW w:w="1271" w:type="dxa"/>
            <w:vMerge/>
          </w:tcPr>
          <w:p w14:paraId="7E1903B4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0B0074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1C150465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 La información del examen diagnóstico es actualizado</w:t>
            </w:r>
          </w:p>
        </w:tc>
      </w:tr>
    </w:tbl>
    <w:p w14:paraId="22FABEB3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89BD73F" w14:textId="77777777" w:rsidTr="00E2630E">
        <w:tc>
          <w:tcPr>
            <w:tcW w:w="1271" w:type="dxa"/>
            <w:vMerge w:val="restart"/>
          </w:tcPr>
          <w:p w14:paraId="0872A023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RF-012</w:t>
            </w:r>
          </w:p>
        </w:tc>
        <w:tc>
          <w:tcPr>
            <w:tcW w:w="1158" w:type="dxa"/>
          </w:tcPr>
          <w:p w14:paraId="307620A7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ECF7A83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Registrar método de planificación adoptado</w:t>
            </w:r>
          </w:p>
        </w:tc>
      </w:tr>
      <w:tr w:rsidR="00B20EA3" w:rsidRPr="0047608C" w14:paraId="203C7CD8" w14:textId="77777777" w:rsidTr="00E2630E">
        <w:tc>
          <w:tcPr>
            <w:tcW w:w="1271" w:type="dxa"/>
            <w:vMerge/>
          </w:tcPr>
          <w:p w14:paraId="4D9D55B1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7ED3DE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536D394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Permite registrar a un paciente un nuevo método de planificación que haya </w:t>
            </w:r>
            <w:r w:rsidRPr="0047608C">
              <w:rPr>
                <w:rFonts w:ascii="Times New Roman" w:hAnsi="Times New Roman" w:cs="Times New Roman"/>
              </w:rPr>
              <w:lastRenderedPageBreak/>
              <w:t>adoptado.</w:t>
            </w:r>
          </w:p>
        </w:tc>
      </w:tr>
      <w:tr w:rsidR="00B20EA3" w:rsidRPr="0047608C" w14:paraId="1D176184" w14:textId="77777777" w:rsidTr="00E2630E">
        <w:tc>
          <w:tcPr>
            <w:tcW w:w="1271" w:type="dxa"/>
            <w:vMerge/>
          </w:tcPr>
          <w:p w14:paraId="4B8E2895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7B7CC3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5122765B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</w:t>
            </w:r>
          </w:p>
          <w:p w14:paraId="32235E1F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Tipo de método adoptado, entre:</w:t>
            </w:r>
          </w:p>
          <w:p w14:paraId="11DE95AB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A.H Oral</w:t>
            </w:r>
          </w:p>
          <w:p w14:paraId="232082C3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A.H Inyectable</w:t>
            </w:r>
          </w:p>
          <w:p w14:paraId="31452AD0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D.I.U</w:t>
            </w:r>
          </w:p>
          <w:p w14:paraId="45883B57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Condón</w:t>
            </w:r>
          </w:p>
          <w:p w14:paraId="165940EA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Espermicida</w:t>
            </w:r>
          </w:p>
          <w:p w14:paraId="791C0F58" w14:textId="77777777" w:rsidR="00B20EA3" w:rsidRPr="0047608C" w:rsidRDefault="00B20EA3" w:rsidP="00AF4E3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4485A7F7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 del método utilizado</w:t>
            </w:r>
          </w:p>
          <w:p w14:paraId="56899874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 de inscripción</w:t>
            </w:r>
          </w:p>
          <w:p w14:paraId="77AA7F4A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 de próxima cita</w:t>
            </w:r>
          </w:p>
          <w:p w14:paraId="62E24253" w14:textId="77777777" w:rsidR="00B20EA3" w:rsidRPr="0047608C" w:rsidRDefault="00B20EA3" w:rsidP="00AF4E3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Persona encargada de la próxima cita</w:t>
            </w:r>
          </w:p>
        </w:tc>
      </w:tr>
      <w:tr w:rsidR="00B20EA3" w:rsidRPr="0047608C" w14:paraId="3EF97A73" w14:textId="77777777" w:rsidTr="00E2630E">
        <w:tc>
          <w:tcPr>
            <w:tcW w:w="1271" w:type="dxa"/>
            <w:vMerge/>
          </w:tcPr>
          <w:p w14:paraId="2504C5FE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432C6E3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1A8D6F7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Guarda un método anticonceptivo en el historial de un paciente.</w:t>
            </w:r>
          </w:p>
        </w:tc>
      </w:tr>
    </w:tbl>
    <w:p w14:paraId="03DB684B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5B8C0B02" w14:textId="77777777" w:rsidTr="00E2630E">
        <w:tc>
          <w:tcPr>
            <w:tcW w:w="1271" w:type="dxa"/>
            <w:vMerge w:val="restart"/>
          </w:tcPr>
          <w:p w14:paraId="133CC8E9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RF-013</w:t>
            </w:r>
          </w:p>
        </w:tc>
        <w:tc>
          <w:tcPr>
            <w:tcW w:w="1158" w:type="dxa"/>
          </w:tcPr>
          <w:p w14:paraId="1DF446F2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F528383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Editar método de planificación adoptado</w:t>
            </w:r>
          </w:p>
        </w:tc>
      </w:tr>
      <w:tr w:rsidR="00B20EA3" w:rsidRPr="0047608C" w14:paraId="7DA652F8" w14:textId="77777777" w:rsidTr="00E2630E">
        <w:tc>
          <w:tcPr>
            <w:tcW w:w="1271" w:type="dxa"/>
            <w:vMerge/>
          </w:tcPr>
          <w:p w14:paraId="268F4470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141481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207683AD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cambiar los datos de un método de planificación adoptado por un paciente.</w:t>
            </w:r>
          </w:p>
        </w:tc>
      </w:tr>
      <w:tr w:rsidR="00B20EA3" w:rsidRPr="0047608C" w14:paraId="25C26CAF" w14:textId="77777777" w:rsidTr="00E2630E">
        <w:tc>
          <w:tcPr>
            <w:tcW w:w="1271" w:type="dxa"/>
            <w:vMerge/>
          </w:tcPr>
          <w:p w14:paraId="70C9ED1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D99E5C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6410A2FC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</w:t>
            </w:r>
          </w:p>
          <w:p w14:paraId="6D499761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tipo de método adoptado, entre:</w:t>
            </w:r>
          </w:p>
          <w:p w14:paraId="3B414B6A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A.H Oral</w:t>
            </w:r>
          </w:p>
          <w:p w14:paraId="52F6FFFE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A.H Inyectable</w:t>
            </w:r>
          </w:p>
          <w:p w14:paraId="68C78EFC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D.I.U</w:t>
            </w:r>
          </w:p>
          <w:p w14:paraId="4AC53FF9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Condón</w:t>
            </w:r>
          </w:p>
          <w:p w14:paraId="0C3418EA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Espermicida</w:t>
            </w:r>
          </w:p>
          <w:p w14:paraId="45AC7A3C" w14:textId="77777777" w:rsidR="00B20EA3" w:rsidRPr="0047608C" w:rsidRDefault="00B20EA3" w:rsidP="00AF4E3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</w:t>
            </w:r>
          </w:p>
          <w:p w14:paraId="04DA369A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nombre del método utilizado</w:t>
            </w:r>
          </w:p>
          <w:p w14:paraId="426D6D83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fecha de inscripción</w:t>
            </w:r>
          </w:p>
          <w:p w14:paraId="7B0F23F0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fecha de próxima cita</w:t>
            </w:r>
          </w:p>
          <w:p w14:paraId="0EE296DE" w14:textId="77777777" w:rsidR="00B20EA3" w:rsidRPr="0047608C" w:rsidRDefault="00B20EA3" w:rsidP="00AF4E3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Nueva persona encargada de la próxima cita</w:t>
            </w:r>
          </w:p>
        </w:tc>
      </w:tr>
      <w:tr w:rsidR="00B20EA3" w:rsidRPr="0047608C" w14:paraId="42739E54" w14:textId="77777777" w:rsidTr="00E2630E">
        <w:tc>
          <w:tcPr>
            <w:tcW w:w="1271" w:type="dxa"/>
            <w:vMerge/>
          </w:tcPr>
          <w:p w14:paraId="2ED04B98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7F0CDC7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3C1310AD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La información de un método de planificación adoptado es actualizada.</w:t>
            </w:r>
          </w:p>
        </w:tc>
      </w:tr>
    </w:tbl>
    <w:p w14:paraId="688DE26A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39665E66" w14:textId="77777777" w:rsidTr="00E2630E">
        <w:tc>
          <w:tcPr>
            <w:tcW w:w="1271" w:type="dxa"/>
            <w:vMerge w:val="restart"/>
          </w:tcPr>
          <w:p w14:paraId="2633FDE9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RF-014</w:t>
            </w:r>
          </w:p>
        </w:tc>
        <w:tc>
          <w:tcPr>
            <w:tcW w:w="1158" w:type="dxa"/>
          </w:tcPr>
          <w:p w14:paraId="33A0A1B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3468F40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Registrar control</w:t>
            </w:r>
          </w:p>
        </w:tc>
      </w:tr>
      <w:tr w:rsidR="00B20EA3" w:rsidRPr="0047608C" w14:paraId="392AE11B" w14:textId="77777777" w:rsidTr="00E2630E">
        <w:tc>
          <w:tcPr>
            <w:tcW w:w="1271" w:type="dxa"/>
            <w:vMerge/>
          </w:tcPr>
          <w:p w14:paraId="27404F31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92ABFFF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2814987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Registra la información recolectada de un control posterior con el paciente.</w:t>
            </w:r>
          </w:p>
        </w:tc>
      </w:tr>
      <w:tr w:rsidR="00B20EA3" w:rsidRPr="0047608C" w14:paraId="391F326B" w14:textId="77777777" w:rsidTr="00E2630E">
        <w:tc>
          <w:tcPr>
            <w:tcW w:w="1271" w:type="dxa"/>
            <w:vMerge/>
          </w:tcPr>
          <w:p w14:paraId="3D0A9FA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B9B9126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7A1C4394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 del paciente</w:t>
            </w:r>
          </w:p>
          <w:p w14:paraId="295990BC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 del control</w:t>
            </w:r>
          </w:p>
          <w:p w14:paraId="6C123B76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Método de planificación utilizado actualmente</w:t>
            </w:r>
          </w:p>
          <w:p w14:paraId="127FFC6E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Síntomas, entre:</w:t>
            </w:r>
          </w:p>
          <w:p w14:paraId="5303C447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Cambios de comportamiento</w:t>
            </w:r>
          </w:p>
          <w:p w14:paraId="528DBA19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Cefaleas</w:t>
            </w:r>
          </w:p>
          <w:p w14:paraId="222936E9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Mareos</w:t>
            </w:r>
          </w:p>
          <w:p w14:paraId="222C5CB7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Nauseas</w:t>
            </w:r>
          </w:p>
          <w:p w14:paraId="1AEDAAAE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Manchas en la piel</w:t>
            </w:r>
          </w:p>
          <w:p w14:paraId="2AB992A7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Acné</w:t>
            </w:r>
          </w:p>
          <w:p w14:paraId="2C3BE869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Mastalgia</w:t>
            </w:r>
          </w:p>
          <w:p w14:paraId="114FD286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Galactorrea</w:t>
            </w:r>
          </w:p>
          <w:p w14:paraId="3E4C1202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lastRenderedPageBreak/>
              <w:t>Edema miembros inferiores</w:t>
            </w:r>
          </w:p>
          <w:p w14:paraId="075B9A77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 xml:space="preserve">Alteración menstrual </w:t>
            </w:r>
          </w:p>
          <w:p w14:paraId="6041827F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Dolor pélvico</w:t>
            </w:r>
          </w:p>
          <w:p w14:paraId="4C3835FA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Leucorrea</w:t>
            </w:r>
          </w:p>
          <w:p w14:paraId="237B8A9E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Síntomas urinarios</w:t>
            </w:r>
          </w:p>
          <w:p w14:paraId="55819E39" w14:textId="77777777" w:rsidR="00B20EA3" w:rsidRPr="0047608C" w:rsidRDefault="00B20EA3" w:rsidP="00AF4E3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Otro(s)</w:t>
            </w:r>
          </w:p>
          <w:p w14:paraId="689FCDD7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Examen físico (Normal/Anormal)</w:t>
            </w:r>
          </w:p>
          <w:p w14:paraId="55A8A8D7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Peso (Kilos)</w:t>
            </w:r>
          </w:p>
          <w:p w14:paraId="426223FC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Presión arterial (Sistólica/Diastólica)</w:t>
            </w:r>
          </w:p>
          <w:p w14:paraId="4A0B5942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Cardiovascular</w:t>
            </w:r>
          </w:p>
          <w:p w14:paraId="306C033B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Mamas</w:t>
            </w:r>
          </w:p>
          <w:p w14:paraId="3AC4C87F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Piel</w:t>
            </w:r>
          </w:p>
          <w:p w14:paraId="2A4C96B7" w14:textId="77777777" w:rsidR="00B20EA3" w:rsidRPr="0047608C" w:rsidRDefault="00B20EA3" w:rsidP="00AF4E3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Miembros inferiores</w:t>
            </w:r>
          </w:p>
          <w:p w14:paraId="573EB781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Citología</w:t>
            </w:r>
          </w:p>
          <w:p w14:paraId="1C12C594" w14:textId="77777777" w:rsidR="00B20EA3" w:rsidRPr="0047608C" w:rsidRDefault="00B20EA3" w:rsidP="00AF4E3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</w:t>
            </w:r>
          </w:p>
          <w:p w14:paraId="17327FF5" w14:textId="77777777" w:rsidR="00B20EA3" w:rsidRPr="0047608C" w:rsidRDefault="00B20EA3" w:rsidP="00AF4E3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  <w:p w14:paraId="07638E88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DIU (Hilos visibles) (Sí/No)</w:t>
            </w:r>
          </w:p>
          <w:p w14:paraId="115FB78C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Satisfacción con el método  (Sí/No)</w:t>
            </w:r>
          </w:p>
          <w:p w14:paraId="20113BEB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Cambio del método (Sí/No)</w:t>
            </w:r>
          </w:p>
          <w:p w14:paraId="503479D7" w14:textId="77777777" w:rsidR="00B20EA3" w:rsidRPr="0047608C" w:rsidRDefault="00B20EA3" w:rsidP="00AF4E3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Nuevo método</w:t>
            </w:r>
          </w:p>
          <w:p w14:paraId="08331449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Profesional al que se remite</w:t>
            </w:r>
          </w:p>
          <w:p w14:paraId="2A9DEC91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Fecha próxima cita</w:t>
            </w:r>
          </w:p>
          <w:p w14:paraId="07894B6C" w14:textId="77777777" w:rsidR="00B20EA3" w:rsidRPr="0047608C" w:rsidRDefault="00B20EA3" w:rsidP="00AF4E3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Profesional que atiende</w:t>
            </w:r>
          </w:p>
        </w:tc>
      </w:tr>
      <w:tr w:rsidR="00B20EA3" w:rsidRPr="0047608C" w14:paraId="312AA9A5" w14:textId="77777777" w:rsidTr="00E2630E">
        <w:tc>
          <w:tcPr>
            <w:tcW w:w="1271" w:type="dxa"/>
            <w:vMerge/>
          </w:tcPr>
          <w:p w14:paraId="7CDE17F2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6F49A063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769AF15E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El control de un método de planificación de un paciente es registrado.</w:t>
            </w:r>
          </w:p>
        </w:tc>
      </w:tr>
    </w:tbl>
    <w:p w14:paraId="4CBAFA94" w14:textId="77777777" w:rsidR="00B20EA3" w:rsidRPr="0047608C" w:rsidRDefault="00B20EA3" w:rsidP="00B20EA3"/>
    <w:p w14:paraId="2B5CDB1D" w14:textId="77777777" w:rsidR="001F0FEC" w:rsidRPr="0047608C" w:rsidRDefault="001F0FEC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5B2612D5" w14:textId="77777777" w:rsidTr="00E2630E">
        <w:tc>
          <w:tcPr>
            <w:tcW w:w="1271" w:type="dxa"/>
            <w:vMerge w:val="restart"/>
          </w:tcPr>
          <w:p w14:paraId="3C2BDF3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RF-015</w:t>
            </w:r>
          </w:p>
        </w:tc>
        <w:tc>
          <w:tcPr>
            <w:tcW w:w="1158" w:type="dxa"/>
          </w:tcPr>
          <w:p w14:paraId="7A1F7747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242FDC6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Buscar un paciente</w:t>
            </w:r>
          </w:p>
        </w:tc>
      </w:tr>
      <w:tr w:rsidR="00B20EA3" w:rsidRPr="0047608C" w14:paraId="6FC7855A" w14:textId="77777777" w:rsidTr="00E2630E">
        <w:tc>
          <w:tcPr>
            <w:tcW w:w="1271" w:type="dxa"/>
            <w:vMerge/>
          </w:tcPr>
          <w:p w14:paraId="5EAD6BEA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3E11D77C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4D8483F7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buscar un paciente por diferentes criterios de búsqueda</w:t>
            </w:r>
          </w:p>
        </w:tc>
      </w:tr>
      <w:tr w:rsidR="00B20EA3" w:rsidRPr="0047608C" w14:paraId="7A0DAA8C" w14:textId="77777777" w:rsidTr="00E2630E">
        <w:tc>
          <w:tcPr>
            <w:tcW w:w="1271" w:type="dxa"/>
            <w:vMerge/>
          </w:tcPr>
          <w:p w14:paraId="5453B9BE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B09850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2740BFE0" w14:textId="77777777" w:rsidR="00B20EA3" w:rsidRPr="0047608C" w:rsidRDefault="00B20EA3" w:rsidP="00AF4E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Valor de búsqueda</w:t>
            </w:r>
          </w:p>
        </w:tc>
      </w:tr>
      <w:tr w:rsidR="00B20EA3" w:rsidRPr="0047608C" w14:paraId="0AE436D5" w14:textId="77777777" w:rsidTr="00E2630E">
        <w:tc>
          <w:tcPr>
            <w:tcW w:w="1271" w:type="dxa"/>
            <w:vMerge/>
          </w:tcPr>
          <w:p w14:paraId="7954A335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3F062D1A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6AFD1A3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Presenta en pantalla los pacientes que contengan información que coincida con el valor ingresado.</w:t>
            </w:r>
          </w:p>
        </w:tc>
      </w:tr>
    </w:tbl>
    <w:p w14:paraId="70184458" w14:textId="77777777" w:rsidR="00B20EA3" w:rsidRPr="0047608C" w:rsidRDefault="00B20EA3" w:rsidP="00B20EA3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B20EA3" w:rsidRPr="0047608C" w14:paraId="0C511B57" w14:textId="77777777" w:rsidTr="00E2630E">
        <w:tc>
          <w:tcPr>
            <w:tcW w:w="1271" w:type="dxa"/>
            <w:vMerge w:val="restart"/>
          </w:tcPr>
          <w:p w14:paraId="6E02E24C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RF-016</w:t>
            </w:r>
          </w:p>
        </w:tc>
        <w:tc>
          <w:tcPr>
            <w:tcW w:w="1158" w:type="dxa"/>
          </w:tcPr>
          <w:p w14:paraId="7FB060E3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2C81D83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Exportar a Excel información de los pacientes</w:t>
            </w:r>
          </w:p>
        </w:tc>
      </w:tr>
      <w:tr w:rsidR="00B20EA3" w:rsidRPr="0047608C" w14:paraId="6115B036" w14:textId="77777777" w:rsidTr="00E2630E">
        <w:tc>
          <w:tcPr>
            <w:tcW w:w="1271" w:type="dxa"/>
            <w:vMerge/>
          </w:tcPr>
          <w:p w14:paraId="1E928C29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7717B32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63417440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Crea un archivo Excel que contiene una información específica de los pacientes que asistieron en un día.</w:t>
            </w:r>
          </w:p>
        </w:tc>
      </w:tr>
      <w:tr w:rsidR="00B20EA3" w:rsidRPr="0047608C" w14:paraId="47BFD30D" w14:textId="77777777" w:rsidTr="00E2630E">
        <w:tc>
          <w:tcPr>
            <w:tcW w:w="1271" w:type="dxa"/>
            <w:vMerge/>
          </w:tcPr>
          <w:p w14:paraId="1815F637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1D93535B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37F1867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Ninguna</w:t>
            </w:r>
          </w:p>
        </w:tc>
      </w:tr>
      <w:tr w:rsidR="00B20EA3" w:rsidRPr="0047608C" w14:paraId="7767701B" w14:textId="77777777" w:rsidTr="00E2630E">
        <w:tc>
          <w:tcPr>
            <w:tcW w:w="1271" w:type="dxa"/>
            <w:vMerge/>
          </w:tcPr>
          <w:p w14:paraId="25107B6E" w14:textId="77777777" w:rsidR="00B20EA3" w:rsidRPr="0047608C" w:rsidRDefault="00B20EA3" w:rsidP="008429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45BFF69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58620774" w14:textId="77777777" w:rsidR="00B20EA3" w:rsidRPr="0047608C" w:rsidRDefault="00B20EA3" w:rsidP="008429D5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Archivo Excel que presenta para cada paciente:</w:t>
            </w:r>
          </w:p>
          <w:p w14:paraId="43C4E2B4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Nombres y apellidos completos</w:t>
            </w:r>
          </w:p>
          <w:p w14:paraId="7339ED01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Número de identificación</w:t>
            </w:r>
          </w:p>
          <w:p w14:paraId="1046227F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Edad</w:t>
            </w:r>
          </w:p>
          <w:p w14:paraId="6DA62199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Citas (Atendido/No atendido)</w:t>
            </w:r>
          </w:p>
          <w:p w14:paraId="1963E504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Género (Masculino/Femenino)</w:t>
            </w:r>
          </w:p>
          <w:p w14:paraId="28559CA7" w14:textId="77777777" w:rsidR="00B20EA3" w:rsidRPr="0047608C" w:rsidRDefault="00B20EA3" w:rsidP="00AF4E3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Programa y Facultad</w:t>
            </w:r>
          </w:p>
        </w:tc>
      </w:tr>
    </w:tbl>
    <w:p w14:paraId="534D34BE" w14:textId="77777777" w:rsidR="00B20EA3" w:rsidRPr="0047608C" w:rsidRDefault="00B20EA3" w:rsidP="00353F2A"/>
    <w:p w14:paraId="12DD4B3A" w14:textId="77777777" w:rsidR="001F0FEC" w:rsidRPr="0047608C" w:rsidRDefault="001F0FEC" w:rsidP="00353F2A"/>
    <w:tbl>
      <w:tblPr>
        <w:tblStyle w:val="Cuadrculadetablaclara1"/>
        <w:tblW w:w="9606" w:type="dxa"/>
        <w:tblLook w:val="01A0" w:firstRow="1" w:lastRow="0" w:firstColumn="1" w:lastColumn="1" w:noHBand="0" w:noVBand="0"/>
      </w:tblPr>
      <w:tblGrid>
        <w:gridCol w:w="1271"/>
        <w:gridCol w:w="1158"/>
        <w:gridCol w:w="7177"/>
      </w:tblGrid>
      <w:tr w:rsidR="001F0FEC" w:rsidRPr="0047608C" w14:paraId="61450895" w14:textId="77777777" w:rsidTr="00E2630E">
        <w:tc>
          <w:tcPr>
            <w:tcW w:w="1271" w:type="dxa"/>
            <w:vMerge w:val="restart"/>
          </w:tcPr>
          <w:p w14:paraId="42A5960D" w14:textId="2CEE310C" w:rsidR="001F0FEC" w:rsidRPr="0047608C" w:rsidRDefault="001F0FEC" w:rsidP="001F0FEC">
            <w:pPr>
              <w:jc w:val="center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RF-017</w:t>
            </w:r>
          </w:p>
        </w:tc>
        <w:tc>
          <w:tcPr>
            <w:tcW w:w="1158" w:type="dxa"/>
          </w:tcPr>
          <w:p w14:paraId="657A36EE" w14:textId="77777777" w:rsidR="001F0FEC" w:rsidRPr="0047608C" w:rsidRDefault="001F0FEC" w:rsidP="001F0FEC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177" w:type="dxa"/>
          </w:tcPr>
          <w:p w14:paraId="1C9A29DF" w14:textId="71E616B6" w:rsidR="001F0FEC" w:rsidRPr="0047608C" w:rsidRDefault="001F0FEC" w:rsidP="001F0FEC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Generar reporte</w:t>
            </w:r>
          </w:p>
        </w:tc>
      </w:tr>
      <w:tr w:rsidR="001F0FEC" w:rsidRPr="0047608C" w14:paraId="76ECA7D6" w14:textId="77777777" w:rsidTr="00E2630E">
        <w:tc>
          <w:tcPr>
            <w:tcW w:w="1271" w:type="dxa"/>
            <w:vMerge/>
          </w:tcPr>
          <w:p w14:paraId="30671B4A" w14:textId="77777777" w:rsidR="001F0FEC" w:rsidRPr="0047608C" w:rsidRDefault="001F0FEC" w:rsidP="001F0F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7E8EB394" w14:textId="77777777" w:rsidR="001F0FEC" w:rsidRPr="0047608C" w:rsidRDefault="001F0FEC" w:rsidP="001F0FEC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177" w:type="dxa"/>
          </w:tcPr>
          <w:p w14:paraId="438C42D4" w14:textId="0FFB5316" w:rsidR="001F0FEC" w:rsidRPr="0047608C" w:rsidRDefault="00E2630E" w:rsidP="00E2630E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Permite generar un reporte para conocer la cantidad de comunidad estudiantil que se está abarcando</w:t>
            </w:r>
          </w:p>
        </w:tc>
      </w:tr>
      <w:tr w:rsidR="001F0FEC" w:rsidRPr="0047608C" w14:paraId="04152BF2" w14:textId="77777777" w:rsidTr="00E2630E">
        <w:tc>
          <w:tcPr>
            <w:tcW w:w="1271" w:type="dxa"/>
            <w:vMerge/>
          </w:tcPr>
          <w:p w14:paraId="6FEFC15D" w14:textId="77777777" w:rsidR="001F0FEC" w:rsidRPr="0047608C" w:rsidRDefault="001F0FEC" w:rsidP="001F0F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5BD9FA1B" w14:textId="77777777" w:rsidR="001F0FEC" w:rsidRPr="0047608C" w:rsidRDefault="001F0FEC" w:rsidP="001F0FEC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7177" w:type="dxa"/>
          </w:tcPr>
          <w:p w14:paraId="6C33AD50" w14:textId="77777777" w:rsidR="001F0FEC" w:rsidRPr="0047608C" w:rsidRDefault="00E2630E" w:rsidP="00AF4E3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  <w:lang w:val="es-CO"/>
              </w:rPr>
              <w:t>Fecha o rango de fecha</w:t>
            </w:r>
          </w:p>
          <w:p w14:paraId="545CB83F" w14:textId="158CBFA4" w:rsidR="00E2630E" w:rsidRPr="0047608C" w:rsidRDefault="00E2630E" w:rsidP="00AF4E3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  <w:lang w:val="es-CO"/>
              </w:rPr>
              <w:t>Mes</w:t>
            </w:r>
          </w:p>
        </w:tc>
      </w:tr>
      <w:tr w:rsidR="001F0FEC" w:rsidRPr="0047608C" w14:paraId="03669AA0" w14:textId="77777777" w:rsidTr="00E2630E">
        <w:tc>
          <w:tcPr>
            <w:tcW w:w="1271" w:type="dxa"/>
            <w:vMerge/>
          </w:tcPr>
          <w:p w14:paraId="3B439B56" w14:textId="77777777" w:rsidR="001F0FEC" w:rsidRPr="0047608C" w:rsidRDefault="001F0FEC" w:rsidP="001F0F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2BAB0377" w14:textId="77777777" w:rsidR="001F0FEC" w:rsidRPr="0047608C" w:rsidRDefault="001F0FEC" w:rsidP="001F0FEC">
            <w:pPr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177" w:type="dxa"/>
          </w:tcPr>
          <w:p w14:paraId="32224079" w14:textId="45DFFFFC" w:rsidR="00E2630E" w:rsidRPr="0047608C" w:rsidRDefault="00E2630E" w:rsidP="00E2630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Reporte que permita ver la cantidad de pacientes:</w:t>
            </w:r>
          </w:p>
          <w:p w14:paraId="66510B9E" w14:textId="662E4684" w:rsidR="001F0FEC" w:rsidRPr="0047608C" w:rsidRDefault="00E2630E" w:rsidP="00AF4E3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Por facultad</w:t>
            </w:r>
          </w:p>
          <w:p w14:paraId="18541198" w14:textId="77777777" w:rsidR="00E2630E" w:rsidRPr="0047608C" w:rsidRDefault="00E2630E" w:rsidP="00AF4E3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Método iniciado</w:t>
            </w:r>
          </w:p>
          <w:p w14:paraId="53A0A781" w14:textId="77777777" w:rsidR="00E2630E" w:rsidRPr="0047608C" w:rsidRDefault="00E2630E" w:rsidP="00AF4E3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hombres</w:t>
            </w:r>
          </w:p>
          <w:p w14:paraId="1D9E5796" w14:textId="77777777" w:rsidR="00E2630E" w:rsidRPr="0047608C" w:rsidRDefault="00E2630E" w:rsidP="00AF4E3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de mujeres</w:t>
            </w:r>
          </w:p>
          <w:p w14:paraId="6727F81F" w14:textId="424E2B95" w:rsidR="00E2630E" w:rsidRPr="0047608C" w:rsidRDefault="00E2630E" w:rsidP="00AF4E3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Cantidad pacientes al mes</w:t>
            </w:r>
          </w:p>
        </w:tc>
      </w:tr>
    </w:tbl>
    <w:p w14:paraId="2551EF11" w14:textId="5E92D6FA" w:rsidR="00B20EA3" w:rsidRPr="0047608C" w:rsidRDefault="00B20EA3" w:rsidP="00353F2A"/>
    <w:p w14:paraId="50AB6540" w14:textId="77777777" w:rsidR="001649F8" w:rsidRPr="0047608C" w:rsidRDefault="001649F8" w:rsidP="001649F8">
      <w:pPr>
        <w:pStyle w:val="Ttulo2"/>
        <w:rPr>
          <w:rFonts w:ascii="Times New Roman" w:hAnsi="Times New Roman"/>
        </w:rPr>
      </w:pPr>
      <w:bookmarkStart w:id="5" w:name="_Toc477708917"/>
      <w:r w:rsidRPr="0047608C">
        <w:rPr>
          <w:rFonts w:ascii="Times New Roman" w:hAnsi="Times New Roman"/>
        </w:rPr>
        <w:t>Identificación de</w:t>
      </w:r>
      <w:r w:rsidR="00824110" w:rsidRPr="0047608C">
        <w:rPr>
          <w:rFonts w:ascii="Times New Roman" w:hAnsi="Times New Roman"/>
        </w:rPr>
        <w:t xml:space="preserve"> </w:t>
      </w:r>
      <w:r w:rsidRPr="0047608C">
        <w:rPr>
          <w:rFonts w:ascii="Times New Roman" w:hAnsi="Times New Roman"/>
        </w:rPr>
        <w:t>l</w:t>
      </w:r>
      <w:r w:rsidR="00824110" w:rsidRPr="0047608C">
        <w:rPr>
          <w:rFonts w:ascii="Times New Roman" w:hAnsi="Times New Roman"/>
        </w:rPr>
        <w:t>os</w:t>
      </w:r>
      <w:r w:rsidRPr="0047608C">
        <w:rPr>
          <w:rFonts w:ascii="Times New Roman" w:hAnsi="Times New Roman"/>
        </w:rPr>
        <w:t xml:space="preserve"> </w:t>
      </w:r>
      <w:r w:rsidR="00AD03E7" w:rsidRPr="0047608C">
        <w:rPr>
          <w:rFonts w:ascii="Times New Roman" w:hAnsi="Times New Roman"/>
        </w:rPr>
        <w:t>Beneficiarios</w:t>
      </w:r>
      <w:r w:rsidRPr="0047608C">
        <w:rPr>
          <w:rFonts w:ascii="Times New Roman" w:hAnsi="Times New Roman"/>
        </w:rPr>
        <w:t xml:space="preserve">  del Sistema</w:t>
      </w:r>
      <w:bookmarkEnd w:id="5"/>
    </w:p>
    <w:p w14:paraId="02A1F836" w14:textId="77777777" w:rsidR="001649F8" w:rsidRPr="0047608C" w:rsidRDefault="001649F8" w:rsidP="001649F8">
      <w:pPr>
        <w:rPr>
          <w:i/>
          <w:color w:val="3366FF"/>
        </w:rPr>
      </w:pPr>
    </w:p>
    <w:tbl>
      <w:tblPr>
        <w:tblStyle w:val="Cuadrculadetablaclara1"/>
        <w:tblW w:w="5000" w:type="pct"/>
        <w:tblLook w:val="0000" w:firstRow="0" w:lastRow="0" w:firstColumn="0" w:lastColumn="0" w:noHBand="0" w:noVBand="0"/>
      </w:tblPr>
      <w:tblGrid>
        <w:gridCol w:w="2614"/>
        <w:gridCol w:w="6962"/>
      </w:tblGrid>
      <w:tr w:rsidR="001649F8" w:rsidRPr="0047608C" w14:paraId="78A55714" w14:textId="77777777" w:rsidTr="0047608C">
        <w:tc>
          <w:tcPr>
            <w:tcW w:w="1365" w:type="pct"/>
          </w:tcPr>
          <w:p w14:paraId="1ABBE904" w14:textId="77777777" w:rsidR="001649F8" w:rsidRPr="0047608C" w:rsidRDefault="001649F8" w:rsidP="00AD03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608C">
              <w:rPr>
                <w:rFonts w:ascii="Times New Roman" w:hAnsi="Times New Roman" w:cs="Times New Roman"/>
                <w:b/>
                <w:bCs/>
              </w:rPr>
              <w:t xml:space="preserve">Nombre del </w:t>
            </w:r>
            <w:r w:rsidR="00AD03E7" w:rsidRPr="0047608C">
              <w:rPr>
                <w:rFonts w:ascii="Times New Roman" w:hAnsi="Times New Roman" w:cs="Times New Roman"/>
                <w:b/>
                <w:bCs/>
              </w:rPr>
              <w:t>Beneficiario</w:t>
            </w:r>
          </w:p>
        </w:tc>
        <w:tc>
          <w:tcPr>
            <w:tcW w:w="3635" w:type="pct"/>
          </w:tcPr>
          <w:p w14:paraId="35E6F72D" w14:textId="77777777" w:rsidR="001649F8" w:rsidRPr="0047608C" w:rsidRDefault="001649F8" w:rsidP="00AD03E7">
            <w:pPr>
              <w:rPr>
                <w:rFonts w:ascii="Times New Roman" w:hAnsi="Times New Roman" w:cs="Times New Roman"/>
                <w:b/>
                <w:bCs/>
              </w:rPr>
            </w:pPr>
            <w:r w:rsidRPr="0047608C">
              <w:rPr>
                <w:rFonts w:ascii="Times New Roman" w:hAnsi="Times New Roman" w:cs="Times New Roman"/>
                <w:b/>
                <w:bCs/>
              </w:rPr>
              <w:t xml:space="preserve"> Descripción de</w:t>
            </w:r>
            <w:r w:rsidR="00AD03E7" w:rsidRPr="0047608C">
              <w:rPr>
                <w:rFonts w:ascii="Times New Roman" w:hAnsi="Times New Roman" w:cs="Times New Roman"/>
                <w:b/>
                <w:bCs/>
              </w:rPr>
              <w:t xml:space="preserve"> beneficiarios y r</w:t>
            </w:r>
            <w:r w:rsidRPr="0047608C">
              <w:rPr>
                <w:rFonts w:ascii="Times New Roman" w:hAnsi="Times New Roman" w:cs="Times New Roman"/>
                <w:b/>
                <w:bCs/>
              </w:rPr>
              <w:t>esponsabilidad dentro del sistema</w:t>
            </w:r>
          </w:p>
        </w:tc>
      </w:tr>
      <w:tr w:rsidR="001649F8" w:rsidRPr="0047608C" w14:paraId="567B65E6" w14:textId="77777777" w:rsidTr="0047608C">
        <w:tc>
          <w:tcPr>
            <w:tcW w:w="1365" w:type="pct"/>
          </w:tcPr>
          <w:p w14:paraId="7A0AA362" w14:textId="5BBD3098" w:rsidR="001649F8" w:rsidRPr="0047608C" w:rsidRDefault="00F2068D" w:rsidP="00100A29">
            <w:pPr>
              <w:rPr>
                <w:rFonts w:ascii="Times New Roman" w:hAnsi="Times New Roman" w:cs="Times New Roman"/>
                <w:bCs/>
              </w:rPr>
            </w:pPr>
            <w:r w:rsidRPr="0047608C">
              <w:rPr>
                <w:rFonts w:ascii="Times New Roman" w:hAnsi="Times New Roman" w:cs="Times New Roman"/>
                <w:bCs/>
              </w:rPr>
              <w:t>Enfermera Jefe:</w:t>
            </w:r>
            <w:r w:rsidRPr="0047608C">
              <w:rPr>
                <w:rFonts w:ascii="Times New Roman" w:hAnsi="Times New Roman" w:cs="Times New Roman"/>
              </w:rPr>
              <w:t xml:space="preserve"> </w:t>
            </w:r>
            <w:r w:rsidRPr="0047608C">
              <w:rPr>
                <w:rFonts w:ascii="Times New Roman" w:hAnsi="Times New Roman" w:cs="Times New Roman"/>
                <w:bCs/>
              </w:rPr>
              <w:t xml:space="preserve">Ivett Adriana Herrera Zuleta </w:t>
            </w:r>
          </w:p>
        </w:tc>
        <w:tc>
          <w:tcPr>
            <w:tcW w:w="3635" w:type="pct"/>
          </w:tcPr>
          <w:p w14:paraId="052AD008" w14:textId="53563C39" w:rsidR="001649F8" w:rsidRPr="0047608C" w:rsidRDefault="00F2068D" w:rsidP="00F2068D">
            <w:pPr>
              <w:jc w:val="both"/>
              <w:rPr>
                <w:rFonts w:ascii="Times New Roman" w:hAnsi="Times New Roman" w:cs="Times New Roman"/>
              </w:rPr>
            </w:pPr>
            <w:r w:rsidRPr="0047608C">
              <w:rPr>
                <w:rFonts w:ascii="Times New Roman" w:hAnsi="Times New Roman" w:cs="Times New Roman"/>
              </w:rPr>
              <w:t>Persona encargada del programa de Atención en Salud Sexual y Reproductiva</w:t>
            </w:r>
            <w:r w:rsidR="002060A4" w:rsidRPr="0047608C">
              <w:rPr>
                <w:rFonts w:ascii="Times New Roman" w:hAnsi="Times New Roman" w:cs="Times New Roman"/>
              </w:rPr>
              <w:t xml:space="preserve"> (PASSR)</w:t>
            </w:r>
            <w:r w:rsidRPr="0047608C">
              <w:rPr>
                <w:rFonts w:ascii="Times New Roman" w:hAnsi="Times New Roman" w:cs="Times New Roman"/>
              </w:rPr>
              <w:t xml:space="preserve"> de la DSI; su tarea consiste en mantener un historial médico sobre los estudiantes que asisten a consulta y generar un reporte que permita estudiar si el programa ha dado resultados positivos en la comunidad estudiantil de la universidad del Cauca. </w:t>
            </w:r>
            <w:r w:rsidR="002060A4" w:rsidRPr="0047608C">
              <w:rPr>
                <w:rFonts w:ascii="Times New Roman" w:hAnsi="Times New Roman" w:cs="Times New Roman"/>
              </w:rPr>
              <w:t>La implementación del presente proyecto permitirá gestionar adecuadamente los controles sobre salud sexual así como la diversa información recolectada por medio del PASSR.</w:t>
            </w:r>
          </w:p>
        </w:tc>
      </w:tr>
    </w:tbl>
    <w:p w14:paraId="62C84D86" w14:textId="77777777" w:rsidR="001649F8" w:rsidRPr="0047608C" w:rsidRDefault="001649F8" w:rsidP="001649F8">
      <w:pPr>
        <w:rPr>
          <w:i/>
          <w:color w:val="3366FF"/>
        </w:rPr>
      </w:pPr>
    </w:p>
    <w:p w14:paraId="39530651" w14:textId="77777777" w:rsidR="001649F8" w:rsidRPr="0047608C" w:rsidRDefault="001649F8" w:rsidP="00353F2A"/>
    <w:p w14:paraId="412615D6" w14:textId="77777777" w:rsidR="00353F2A" w:rsidRPr="0047608C" w:rsidRDefault="00AD03E7" w:rsidP="00353F2A">
      <w:pPr>
        <w:pStyle w:val="Ttulo2"/>
        <w:rPr>
          <w:rFonts w:ascii="Times New Roman" w:hAnsi="Times New Roman"/>
        </w:rPr>
      </w:pPr>
      <w:bookmarkStart w:id="6" w:name="_Toc477708918"/>
      <w:r w:rsidRPr="0047608C">
        <w:rPr>
          <w:rFonts w:ascii="Times New Roman" w:hAnsi="Times New Roman"/>
        </w:rPr>
        <w:t>Historias de Usuario</w:t>
      </w:r>
      <w:bookmarkEnd w:id="6"/>
      <w:r w:rsidRPr="0047608C">
        <w:rPr>
          <w:rFonts w:ascii="Times New Roman" w:hAnsi="Times New Roman"/>
        </w:rPr>
        <w:t xml:space="preserve"> </w:t>
      </w:r>
    </w:p>
    <w:p w14:paraId="17839A04" w14:textId="77777777" w:rsidR="00E77DC8" w:rsidRPr="0047608C" w:rsidRDefault="00E77DC8" w:rsidP="00353F2A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1E48B9" w:rsidRPr="0047608C" w14:paraId="382625EA" w14:textId="77777777" w:rsidTr="002C0D24">
        <w:tc>
          <w:tcPr>
            <w:tcW w:w="0" w:type="auto"/>
          </w:tcPr>
          <w:p w14:paraId="2EB8418E" w14:textId="77777777" w:rsidR="001E48B9" w:rsidRPr="0047608C" w:rsidRDefault="00AD03E7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</w:t>
            </w:r>
            <w:r w:rsidR="00A00C63" w:rsidRPr="0047608C">
              <w:rPr>
                <w:b/>
                <w:bCs/>
              </w:rPr>
              <w:t>-0</w:t>
            </w:r>
            <w:r w:rsidR="007809FE" w:rsidRPr="0047608C">
              <w:rPr>
                <w:b/>
                <w:bCs/>
              </w:rPr>
              <w:t>1</w:t>
            </w:r>
          </w:p>
        </w:tc>
        <w:tc>
          <w:tcPr>
            <w:tcW w:w="4048" w:type="pct"/>
          </w:tcPr>
          <w:p w14:paraId="6DB79D9B" w14:textId="6B3D0D09" w:rsidR="001E48B9" w:rsidRPr="0047608C" w:rsidRDefault="00F2068D" w:rsidP="0013642F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Iniciar sesión</w:t>
            </w:r>
          </w:p>
        </w:tc>
      </w:tr>
      <w:tr w:rsidR="001E48B9" w:rsidRPr="0047608C" w14:paraId="3ABAFCEB" w14:textId="77777777" w:rsidTr="002C0D24">
        <w:tc>
          <w:tcPr>
            <w:tcW w:w="0" w:type="auto"/>
          </w:tcPr>
          <w:p w14:paraId="2A895D59" w14:textId="77777777" w:rsidR="001E48B9" w:rsidRPr="0047608C" w:rsidRDefault="001E48B9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72CEE2EA" w14:textId="3584864A" w:rsidR="00AD6315" w:rsidRPr="0047608C" w:rsidRDefault="00AD6315" w:rsidP="001E48B9">
            <w:r w:rsidRPr="0047608C">
              <w:t xml:space="preserve">Como </w:t>
            </w:r>
            <w:r w:rsidR="00076967" w:rsidRPr="0047608C">
              <w:t>encargado del PASSR</w:t>
            </w:r>
          </w:p>
          <w:p w14:paraId="05E42512" w14:textId="40DB0735" w:rsidR="001E48B9" w:rsidRPr="0047608C" w:rsidRDefault="00A00C63" w:rsidP="001E48B9">
            <w:r w:rsidRPr="0047608C">
              <w:t>Necesit</w:t>
            </w:r>
            <w:r w:rsidR="00076967" w:rsidRPr="0047608C">
              <w:t>o acceder al</w:t>
            </w:r>
            <w:r w:rsidR="00BC54FE">
              <w:t xml:space="preserve"> Nuevo Sistema de Historial de Almacenamiento Clínico </w:t>
            </w:r>
            <w:r w:rsidR="00076967" w:rsidRPr="0047608C">
              <w:t xml:space="preserve"> </w:t>
            </w:r>
            <w:r w:rsidR="00BC54FE">
              <w:t>(</w:t>
            </w:r>
            <w:r w:rsidR="00076967" w:rsidRPr="0047608C">
              <w:t>NSAHC</w:t>
            </w:r>
            <w:r w:rsidR="00BC54FE">
              <w:t>)</w:t>
            </w:r>
            <w:r w:rsidR="00F50FF3" w:rsidRPr="0047608C">
              <w:t xml:space="preserve"> al introducir mi usuario y contraseña</w:t>
            </w:r>
          </w:p>
          <w:p w14:paraId="62A04D1B" w14:textId="713C67CA" w:rsidR="00AD03E7" w:rsidRPr="0047608C" w:rsidRDefault="00A00C63" w:rsidP="001E48B9">
            <w:r w:rsidRPr="0047608C">
              <w:t xml:space="preserve">Para </w:t>
            </w:r>
            <w:r w:rsidR="00076967" w:rsidRPr="0047608C">
              <w:t xml:space="preserve">gestionar </w:t>
            </w:r>
            <w:r w:rsidR="00AA1A57" w:rsidRPr="0047608C">
              <w:t xml:space="preserve">la información de los pacientes </w:t>
            </w:r>
            <w:r w:rsidR="00076967" w:rsidRPr="0047608C">
              <w:t>del PASSR.</w:t>
            </w:r>
          </w:p>
        </w:tc>
      </w:tr>
      <w:tr w:rsidR="001E48B9" w:rsidRPr="0047608C" w14:paraId="7905D6C2" w14:textId="77777777" w:rsidTr="002C0D24">
        <w:tc>
          <w:tcPr>
            <w:tcW w:w="0" w:type="auto"/>
          </w:tcPr>
          <w:p w14:paraId="3285A3BB" w14:textId="77777777" w:rsidR="001E48B9" w:rsidRPr="0047608C" w:rsidRDefault="0013642F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4BE7070A" w14:textId="5F5941E8" w:rsidR="001E48B9" w:rsidRPr="0047608C" w:rsidRDefault="00DA48CE" w:rsidP="00826023">
            <w:r w:rsidRPr="0047608C">
              <w:t>Alta</w:t>
            </w:r>
          </w:p>
        </w:tc>
      </w:tr>
      <w:tr w:rsidR="001E48B9" w:rsidRPr="0047608C" w14:paraId="6DF9C4CD" w14:textId="77777777" w:rsidTr="002C0D24">
        <w:tc>
          <w:tcPr>
            <w:tcW w:w="0" w:type="auto"/>
          </w:tcPr>
          <w:p w14:paraId="700CBF4B" w14:textId="77777777" w:rsidR="001E48B9" w:rsidRPr="0047608C" w:rsidRDefault="0013642F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341392F6" w14:textId="771323E2" w:rsidR="001E48B9" w:rsidRPr="0047608C" w:rsidRDefault="00076967" w:rsidP="0013642F">
            <w:r w:rsidRPr="0047608C">
              <w:t>Bajo</w:t>
            </w:r>
          </w:p>
        </w:tc>
      </w:tr>
    </w:tbl>
    <w:p w14:paraId="21FFD9B8" w14:textId="77777777" w:rsidR="004F5E45" w:rsidRPr="0047608C" w:rsidRDefault="004F5E45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A309B2" w:rsidRPr="0047608C" w14:paraId="743B6BDB" w14:textId="77777777" w:rsidTr="00C352BD">
        <w:tc>
          <w:tcPr>
            <w:tcW w:w="0" w:type="auto"/>
          </w:tcPr>
          <w:p w14:paraId="483A2380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HU-02</w:t>
            </w:r>
          </w:p>
        </w:tc>
        <w:tc>
          <w:tcPr>
            <w:tcW w:w="4048" w:type="pct"/>
          </w:tcPr>
          <w:p w14:paraId="7970B778" w14:textId="4166AB6B" w:rsidR="00A309B2" w:rsidRPr="0047608C" w:rsidRDefault="00A309B2" w:rsidP="003955BF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Registrar </w:t>
            </w:r>
            <w:r w:rsidR="003955BF" w:rsidRPr="0047608C">
              <w:rPr>
                <w:b/>
                <w:bCs/>
              </w:rPr>
              <w:t>datos básicos de un paciente</w:t>
            </w:r>
          </w:p>
        </w:tc>
      </w:tr>
      <w:tr w:rsidR="00A309B2" w:rsidRPr="0047608C" w14:paraId="6DE9BF18" w14:textId="77777777" w:rsidTr="00C352BD">
        <w:tc>
          <w:tcPr>
            <w:tcW w:w="0" w:type="auto"/>
          </w:tcPr>
          <w:p w14:paraId="26A594BD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3947EAF5" w14:textId="77777777" w:rsidR="00A309B2" w:rsidRPr="0047608C" w:rsidRDefault="00A309B2" w:rsidP="00C352BD">
            <w:r w:rsidRPr="0047608C">
              <w:t>Como encargado del PASSR</w:t>
            </w:r>
          </w:p>
          <w:p w14:paraId="170D79BF" w14:textId="3E20EC47" w:rsidR="00A309B2" w:rsidRPr="0047608C" w:rsidRDefault="00A309B2" w:rsidP="00C352BD">
            <w:r w:rsidRPr="0047608C">
              <w:t xml:space="preserve">Necesito registrar a un paciente junto con sus datos básicos </w:t>
            </w:r>
          </w:p>
          <w:p w14:paraId="7B044576" w14:textId="79557C27" w:rsidR="00A309B2" w:rsidRPr="0047608C" w:rsidRDefault="00A309B2" w:rsidP="00A309B2">
            <w:r w:rsidRPr="0047608C">
              <w:t>Para mantener un control de los pacientes atendidos.</w:t>
            </w:r>
          </w:p>
        </w:tc>
      </w:tr>
      <w:tr w:rsidR="00A309B2" w:rsidRPr="0047608C" w14:paraId="15C4D930" w14:textId="77777777" w:rsidTr="00C352BD">
        <w:tc>
          <w:tcPr>
            <w:tcW w:w="0" w:type="auto"/>
          </w:tcPr>
          <w:p w14:paraId="3B54E5E5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43044481" w14:textId="77777777" w:rsidR="00A309B2" w:rsidRPr="0047608C" w:rsidRDefault="00A309B2" w:rsidP="00C352BD">
            <w:r w:rsidRPr="0047608C">
              <w:t>Alta</w:t>
            </w:r>
          </w:p>
        </w:tc>
      </w:tr>
      <w:tr w:rsidR="00A309B2" w:rsidRPr="0047608C" w14:paraId="3BA27F5D" w14:textId="77777777" w:rsidTr="00C352BD">
        <w:tc>
          <w:tcPr>
            <w:tcW w:w="0" w:type="auto"/>
          </w:tcPr>
          <w:p w14:paraId="3BCCD57D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3C26E817" w14:textId="77777777" w:rsidR="00A309B2" w:rsidRPr="0047608C" w:rsidRDefault="00A309B2" w:rsidP="00C352BD">
            <w:r w:rsidRPr="0047608C">
              <w:t xml:space="preserve">Medio </w:t>
            </w:r>
          </w:p>
        </w:tc>
      </w:tr>
    </w:tbl>
    <w:p w14:paraId="12663067" w14:textId="77777777" w:rsidR="00A309B2" w:rsidRPr="0047608C" w:rsidRDefault="00A309B2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3955BF" w:rsidRPr="0047608C" w14:paraId="1DF6949A" w14:textId="77777777" w:rsidTr="005B058D">
        <w:tc>
          <w:tcPr>
            <w:tcW w:w="0" w:type="auto"/>
          </w:tcPr>
          <w:p w14:paraId="127CE320" w14:textId="5C7286B7" w:rsidR="003955BF" w:rsidRPr="0047608C" w:rsidRDefault="003955BF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HU-03</w:t>
            </w:r>
          </w:p>
        </w:tc>
        <w:tc>
          <w:tcPr>
            <w:tcW w:w="4048" w:type="pct"/>
          </w:tcPr>
          <w:p w14:paraId="5C21F666" w14:textId="7621C514" w:rsidR="003955BF" w:rsidRPr="0047608C" w:rsidRDefault="003955BF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Editar datos básicos de un paciente</w:t>
            </w:r>
          </w:p>
        </w:tc>
      </w:tr>
      <w:tr w:rsidR="003955BF" w:rsidRPr="0047608C" w14:paraId="42EE3167" w14:textId="77777777" w:rsidTr="005B058D">
        <w:tc>
          <w:tcPr>
            <w:tcW w:w="0" w:type="auto"/>
          </w:tcPr>
          <w:p w14:paraId="17AFA0DA" w14:textId="77777777" w:rsidR="003955BF" w:rsidRPr="0047608C" w:rsidRDefault="003955BF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7BA9AEB" w14:textId="77777777" w:rsidR="003955BF" w:rsidRPr="0047608C" w:rsidRDefault="003955BF" w:rsidP="005B058D">
            <w:r w:rsidRPr="0047608C">
              <w:t>Como encargado del PASSR</w:t>
            </w:r>
          </w:p>
          <w:p w14:paraId="5CD60D66" w14:textId="5DAC82D2" w:rsidR="003955BF" w:rsidRPr="0047608C" w:rsidRDefault="003955BF" w:rsidP="005B058D">
            <w:r w:rsidRPr="0047608C">
              <w:t>Necesito editar los datos básicos de un paciente</w:t>
            </w:r>
          </w:p>
          <w:p w14:paraId="1ACCEEB4" w14:textId="6C53128E" w:rsidR="003955BF" w:rsidRPr="0047608C" w:rsidRDefault="003955BF" w:rsidP="003955BF">
            <w:r w:rsidRPr="0047608C">
              <w:t>Para mantener la información de los pacientes actualizada.</w:t>
            </w:r>
          </w:p>
        </w:tc>
      </w:tr>
      <w:tr w:rsidR="003955BF" w:rsidRPr="0047608C" w14:paraId="54E02146" w14:textId="77777777" w:rsidTr="005B058D">
        <w:tc>
          <w:tcPr>
            <w:tcW w:w="0" w:type="auto"/>
          </w:tcPr>
          <w:p w14:paraId="46EA173B" w14:textId="77777777" w:rsidR="003955BF" w:rsidRPr="0047608C" w:rsidRDefault="003955BF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0" w:type="auto"/>
          </w:tcPr>
          <w:p w14:paraId="1D8A11F8" w14:textId="2097E4CB" w:rsidR="003955BF" w:rsidRPr="0047608C" w:rsidRDefault="003955BF" w:rsidP="005B058D">
            <w:r w:rsidRPr="0047608C">
              <w:t>Media</w:t>
            </w:r>
          </w:p>
        </w:tc>
      </w:tr>
      <w:tr w:rsidR="003955BF" w:rsidRPr="0047608C" w14:paraId="7C786DE3" w14:textId="77777777" w:rsidTr="005B058D">
        <w:tc>
          <w:tcPr>
            <w:tcW w:w="0" w:type="auto"/>
          </w:tcPr>
          <w:p w14:paraId="35694D87" w14:textId="77777777" w:rsidR="003955BF" w:rsidRPr="0047608C" w:rsidRDefault="003955BF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23CFF861" w14:textId="77777777" w:rsidR="003955BF" w:rsidRPr="0047608C" w:rsidRDefault="003955BF" w:rsidP="005B058D">
            <w:r w:rsidRPr="0047608C">
              <w:t xml:space="preserve">Medio </w:t>
            </w:r>
          </w:p>
        </w:tc>
      </w:tr>
    </w:tbl>
    <w:p w14:paraId="0C076365" w14:textId="77777777" w:rsidR="003955BF" w:rsidRPr="0047608C" w:rsidRDefault="003955BF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F2068D" w:rsidRPr="0047608C" w14:paraId="3BC5CC1C" w14:textId="77777777" w:rsidTr="00D07030">
        <w:tc>
          <w:tcPr>
            <w:tcW w:w="0" w:type="auto"/>
          </w:tcPr>
          <w:p w14:paraId="268415C8" w14:textId="11CC4A62" w:rsidR="00F2068D" w:rsidRPr="0047608C" w:rsidRDefault="00F2068D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</w:t>
            </w:r>
            <w:r w:rsidR="003955BF" w:rsidRPr="0047608C">
              <w:rPr>
                <w:b/>
                <w:bCs/>
              </w:rPr>
              <w:t>4</w:t>
            </w:r>
          </w:p>
        </w:tc>
        <w:tc>
          <w:tcPr>
            <w:tcW w:w="4048" w:type="pct"/>
          </w:tcPr>
          <w:p w14:paraId="34445035" w14:textId="3C2FF084" w:rsidR="00F2068D" w:rsidRPr="0047608C" w:rsidRDefault="003955BF" w:rsidP="003955BF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Registrar antecedentes clínicos</w:t>
            </w:r>
          </w:p>
        </w:tc>
      </w:tr>
      <w:tr w:rsidR="00F2068D" w:rsidRPr="0047608C" w14:paraId="0F6ACEB4" w14:textId="77777777" w:rsidTr="00D07030">
        <w:tc>
          <w:tcPr>
            <w:tcW w:w="0" w:type="auto"/>
          </w:tcPr>
          <w:p w14:paraId="2E341342" w14:textId="77777777" w:rsidR="00F2068D" w:rsidRPr="0047608C" w:rsidRDefault="00F2068D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1ED39096" w14:textId="00EDA2F2" w:rsidR="00F2068D" w:rsidRPr="0047608C" w:rsidRDefault="00F2068D" w:rsidP="00D07030">
            <w:r w:rsidRPr="0047608C">
              <w:t xml:space="preserve">Como </w:t>
            </w:r>
            <w:r w:rsidR="00920029" w:rsidRPr="0047608C">
              <w:t>encargado del PASSR</w:t>
            </w:r>
          </w:p>
          <w:p w14:paraId="355E9A84" w14:textId="03BEEAE9" w:rsidR="00F2068D" w:rsidRPr="0047608C" w:rsidRDefault="00F2068D" w:rsidP="00D07030">
            <w:r w:rsidRPr="0047608C">
              <w:t>Necesit</w:t>
            </w:r>
            <w:r w:rsidR="00920029" w:rsidRPr="0047608C">
              <w:t xml:space="preserve">o registrar los antecedentes </w:t>
            </w:r>
            <w:r w:rsidR="003955BF" w:rsidRPr="0047608C">
              <w:t>clínicos</w:t>
            </w:r>
            <w:r w:rsidR="00920029" w:rsidRPr="0047608C">
              <w:t xml:space="preserve"> de un paciente</w:t>
            </w:r>
            <w:r w:rsidRPr="0047608C">
              <w:t xml:space="preserve"> </w:t>
            </w:r>
          </w:p>
          <w:p w14:paraId="72D924EF" w14:textId="35669D7B" w:rsidR="00F2068D" w:rsidRPr="0047608C" w:rsidRDefault="00F2068D" w:rsidP="00D07030">
            <w:r w:rsidRPr="0047608C">
              <w:t xml:space="preserve">Para </w:t>
            </w:r>
            <w:r w:rsidR="00920029" w:rsidRPr="0047608C">
              <w:t>tener conocimiento de su pasado clínico</w:t>
            </w:r>
          </w:p>
        </w:tc>
      </w:tr>
      <w:tr w:rsidR="00F2068D" w:rsidRPr="0047608C" w14:paraId="56673A34" w14:textId="77777777" w:rsidTr="00D07030">
        <w:tc>
          <w:tcPr>
            <w:tcW w:w="0" w:type="auto"/>
          </w:tcPr>
          <w:p w14:paraId="0F8875D5" w14:textId="77777777" w:rsidR="00F2068D" w:rsidRPr="0047608C" w:rsidRDefault="00F2068D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011D26D4" w14:textId="270EC7DE" w:rsidR="00F2068D" w:rsidRPr="0047608C" w:rsidRDefault="00920029" w:rsidP="00D07030">
            <w:r w:rsidRPr="0047608C">
              <w:t>Alta</w:t>
            </w:r>
          </w:p>
        </w:tc>
      </w:tr>
      <w:tr w:rsidR="00F2068D" w:rsidRPr="0047608C" w14:paraId="1BF27706" w14:textId="77777777" w:rsidTr="00D07030">
        <w:tc>
          <w:tcPr>
            <w:tcW w:w="0" w:type="auto"/>
          </w:tcPr>
          <w:p w14:paraId="5130B6A8" w14:textId="77777777" w:rsidR="00F2068D" w:rsidRPr="0047608C" w:rsidRDefault="00F2068D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54DC2133" w14:textId="6716D8D2" w:rsidR="00F2068D" w:rsidRPr="0047608C" w:rsidRDefault="00920029" w:rsidP="00D07030">
            <w:r w:rsidRPr="0047608C">
              <w:t>Medio</w:t>
            </w:r>
            <w:r w:rsidR="00F2068D" w:rsidRPr="0047608C">
              <w:t xml:space="preserve"> </w:t>
            </w:r>
          </w:p>
        </w:tc>
      </w:tr>
    </w:tbl>
    <w:p w14:paraId="005DB8B8" w14:textId="77777777" w:rsidR="00F2068D" w:rsidRPr="0047608C" w:rsidRDefault="00F2068D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920029" w:rsidRPr="0047608C" w14:paraId="01985F40" w14:textId="77777777" w:rsidTr="00D07030">
        <w:tc>
          <w:tcPr>
            <w:tcW w:w="0" w:type="auto"/>
          </w:tcPr>
          <w:p w14:paraId="6131C469" w14:textId="3773DD6E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</w:t>
            </w:r>
            <w:r w:rsidR="003955BF" w:rsidRPr="0047608C">
              <w:rPr>
                <w:b/>
                <w:bCs/>
              </w:rPr>
              <w:t>5</w:t>
            </w:r>
          </w:p>
        </w:tc>
        <w:tc>
          <w:tcPr>
            <w:tcW w:w="4048" w:type="pct"/>
          </w:tcPr>
          <w:p w14:paraId="4D48EC26" w14:textId="130B1513" w:rsidR="00920029" w:rsidRPr="0047608C" w:rsidRDefault="00920029" w:rsidP="003955BF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Editar antecedentes </w:t>
            </w:r>
            <w:r w:rsidR="003955BF" w:rsidRPr="0047608C">
              <w:rPr>
                <w:b/>
                <w:bCs/>
              </w:rPr>
              <w:t>clínicos</w:t>
            </w:r>
          </w:p>
        </w:tc>
      </w:tr>
      <w:tr w:rsidR="00920029" w:rsidRPr="0047608C" w14:paraId="2DC5770A" w14:textId="77777777" w:rsidTr="00D07030">
        <w:tc>
          <w:tcPr>
            <w:tcW w:w="0" w:type="auto"/>
          </w:tcPr>
          <w:p w14:paraId="4D8ACDE0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6108E9FC" w14:textId="77777777" w:rsidR="00920029" w:rsidRPr="0047608C" w:rsidRDefault="00920029" w:rsidP="00D07030">
            <w:r w:rsidRPr="0047608C">
              <w:t>Como encargado del PASSR</w:t>
            </w:r>
          </w:p>
          <w:p w14:paraId="2E054529" w14:textId="20CAC0CA" w:rsidR="00920029" w:rsidRPr="0047608C" w:rsidRDefault="00920029" w:rsidP="00D07030">
            <w:r w:rsidRPr="0047608C">
              <w:t xml:space="preserve">Necesito editar los antecedentes personales de un paciente </w:t>
            </w:r>
          </w:p>
          <w:p w14:paraId="4103118F" w14:textId="5EA9BD91" w:rsidR="00920029" w:rsidRPr="0047608C" w:rsidRDefault="00F50FF3" w:rsidP="007A3C35">
            <w:r w:rsidRPr="0047608C">
              <w:t xml:space="preserve">Para mantener </w:t>
            </w:r>
            <w:r w:rsidR="007A3C35" w:rsidRPr="0047608C">
              <w:t>su información actualizada</w:t>
            </w:r>
          </w:p>
        </w:tc>
      </w:tr>
      <w:tr w:rsidR="00920029" w:rsidRPr="0047608C" w14:paraId="1BB5B9A2" w14:textId="77777777" w:rsidTr="00D07030">
        <w:tc>
          <w:tcPr>
            <w:tcW w:w="0" w:type="auto"/>
          </w:tcPr>
          <w:p w14:paraId="0B74772E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0E0CCA33" w14:textId="648DA6CD" w:rsidR="00920029" w:rsidRPr="0047608C" w:rsidRDefault="00987652" w:rsidP="00D07030">
            <w:r w:rsidRPr="0047608C">
              <w:t>Media</w:t>
            </w:r>
          </w:p>
        </w:tc>
      </w:tr>
      <w:tr w:rsidR="00920029" w:rsidRPr="0047608C" w14:paraId="2460149C" w14:textId="77777777" w:rsidTr="00D07030">
        <w:tc>
          <w:tcPr>
            <w:tcW w:w="0" w:type="auto"/>
          </w:tcPr>
          <w:p w14:paraId="259F2AAF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66354334" w14:textId="77777777" w:rsidR="00920029" w:rsidRPr="0047608C" w:rsidRDefault="00920029" w:rsidP="00D07030">
            <w:r w:rsidRPr="0047608C">
              <w:t xml:space="preserve">Medio </w:t>
            </w:r>
          </w:p>
        </w:tc>
      </w:tr>
    </w:tbl>
    <w:p w14:paraId="13C63926" w14:textId="77777777" w:rsidR="002C37A1" w:rsidRPr="0047608C" w:rsidRDefault="002C37A1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920029" w:rsidRPr="0047608C" w14:paraId="25D57CE3" w14:textId="77777777" w:rsidTr="00D07030">
        <w:tc>
          <w:tcPr>
            <w:tcW w:w="0" w:type="auto"/>
          </w:tcPr>
          <w:p w14:paraId="121F455A" w14:textId="64AD8234" w:rsidR="00920029" w:rsidRPr="0047608C" w:rsidRDefault="002C37A1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</w:t>
            </w:r>
            <w:r w:rsidR="003955BF" w:rsidRPr="0047608C">
              <w:rPr>
                <w:b/>
                <w:bCs/>
              </w:rPr>
              <w:t>06</w:t>
            </w:r>
          </w:p>
        </w:tc>
        <w:tc>
          <w:tcPr>
            <w:tcW w:w="4048" w:type="pct"/>
          </w:tcPr>
          <w:p w14:paraId="54B4595F" w14:textId="47278CDB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Registrar métodos de planificación</w:t>
            </w:r>
          </w:p>
        </w:tc>
      </w:tr>
      <w:tr w:rsidR="00920029" w:rsidRPr="0047608C" w14:paraId="439D482D" w14:textId="77777777" w:rsidTr="00D07030">
        <w:tc>
          <w:tcPr>
            <w:tcW w:w="0" w:type="auto"/>
          </w:tcPr>
          <w:p w14:paraId="0A24CF1C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12A12F4" w14:textId="4D06FDBE" w:rsidR="00920029" w:rsidRPr="0047608C" w:rsidRDefault="00920029" w:rsidP="00D07030">
            <w:r w:rsidRPr="0047608C">
              <w:t>Como encargado del PASSR</w:t>
            </w:r>
          </w:p>
          <w:p w14:paraId="0625F3CF" w14:textId="50B4EAF2" w:rsidR="00920029" w:rsidRPr="0047608C" w:rsidRDefault="00920029" w:rsidP="00D07030">
            <w:r w:rsidRPr="0047608C">
              <w:t xml:space="preserve">Necesito registrar los métodos de planificación que ha utilizado un paciente </w:t>
            </w:r>
          </w:p>
          <w:p w14:paraId="1D6B976F" w14:textId="6F29FB0A" w:rsidR="00920029" w:rsidRPr="0047608C" w:rsidRDefault="00920029" w:rsidP="000D5106">
            <w:r w:rsidRPr="0047608C">
              <w:t xml:space="preserve">Para  tener un historial de los métodos de planificación </w:t>
            </w:r>
            <w:r w:rsidR="000D5106" w:rsidRPr="0047608C">
              <w:t>usados por el paciente y su experiencia con los mismos</w:t>
            </w:r>
            <w:r w:rsidR="00A86ABE" w:rsidRPr="0047608C">
              <w:t xml:space="preserve">. </w:t>
            </w:r>
            <w:r w:rsidRPr="0047608C">
              <w:t xml:space="preserve"> </w:t>
            </w:r>
          </w:p>
        </w:tc>
      </w:tr>
      <w:tr w:rsidR="00920029" w:rsidRPr="0047608C" w14:paraId="505816DE" w14:textId="77777777" w:rsidTr="00D07030">
        <w:tc>
          <w:tcPr>
            <w:tcW w:w="0" w:type="auto"/>
          </w:tcPr>
          <w:p w14:paraId="03E6D1CC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490B44B8" w14:textId="128A5208" w:rsidR="00920029" w:rsidRPr="0047608C" w:rsidRDefault="00A86ABE" w:rsidP="00D07030">
            <w:r w:rsidRPr="0047608C">
              <w:t>Alta</w:t>
            </w:r>
          </w:p>
        </w:tc>
      </w:tr>
      <w:tr w:rsidR="00920029" w:rsidRPr="0047608C" w14:paraId="359E8C75" w14:textId="77777777" w:rsidTr="00D07030">
        <w:tc>
          <w:tcPr>
            <w:tcW w:w="0" w:type="auto"/>
          </w:tcPr>
          <w:p w14:paraId="5E721C30" w14:textId="77777777" w:rsidR="00920029" w:rsidRPr="0047608C" w:rsidRDefault="00920029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5AB03999" w14:textId="73516872" w:rsidR="00920029" w:rsidRPr="0047608C" w:rsidRDefault="00A86ABE" w:rsidP="00D07030">
            <w:r w:rsidRPr="0047608C">
              <w:t>Medio</w:t>
            </w:r>
            <w:r w:rsidR="00920029" w:rsidRPr="0047608C">
              <w:t xml:space="preserve"> </w:t>
            </w:r>
          </w:p>
        </w:tc>
      </w:tr>
    </w:tbl>
    <w:p w14:paraId="1BB7472A" w14:textId="77777777" w:rsidR="00920029" w:rsidRPr="0047608C" w:rsidRDefault="00920029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A86ABE" w:rsidRPr="0047608C" w14:paraId="2CF108E9" w14:textId="77777777" w:rsidTr="00D07030">
        <w:tc>
          <w:tcPr>
            <w:tcW w:w="0" w:type="auto"/>
          </w:tcPr>
          <w:p w14:paraId="429CE05D" w14:textId="2A909FEB" w:rsidR="00A86ABE" w:rsidRPr="0047608C" w:rsidRDefault="00A86ABE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</w:t>
            </w:r>
            <w:r w:rsidR="003955BF" w:rsidRPr="0047608C">
              <w:rPr>
                <w:b/>
                <w:bCs/>
              </w:rPr>
              <w:t>7</w:t>
            </w:r>
          </w:p>
        </w:tc>
        <w:tc>
          <w:tcPr>
            <w:tcW w:w="4048" w:type="pct"/>
          </w:tcPr>
          <w:p w14:paraId="17582E33" w14:textId="4C935D69" w:rsidR="00A86ABE" w:rsidRPr="0047608C" w:rsidRDefault="00A86ABE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Editar métodos de planificación</w:t>
            </w:r>
          </w:p>
        </w:tc>
      </w:tr>
      <w:tr w:rsidR="00A86ABE" w:rsidRPr="0047608C" w14:paraId="0952E24C" w14:textId="77777777" w:rsidTr="00D07030">
        <w:tc>
          <w:tcPr>
            <w:tcW w:w="0" w:type="auto"/>
          </w:tcPr>
          <w:p w14:paraId="35EF96D5" w14:textId="77777777" w:rsidR="00A86ABE" w:rsidRPr="0047608C" w:rsidRDefault="00A86ABE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37A2818" w14:textId="77777777" w:rsidR="00A86ABE" w:rsidRPr="0047608C" w:rsidRDefault="00A86ABE" w:rsidP="00D07030">
            <w:r w:rsidRPr="0047608C">
              <w:t>Como encargado del PASSR</w:t>
            </w:r>
          </w:p>
          <w:p w14:paraId="4060FBD5" w14:textId="338B7153" w:rsidR="00A86ABE" w:rsidRPr="0047608C" w:rsidRDefault="00A86ABE" w:rsidP="00D07030">
            <w:r w:rsidRPr="0047608C">
              <w:t xml:space="preserve">Necesito editar los métodos de planificación que ha utilizado un paciente </w:t>
            </w:r>
          </w:p>
          <w:p w14:paraId="63A9EF6C" w14:textId="75BF60AC" w:rsidR="00A86ABE" w:rsidRPr="0047608C" w:rsidRDefault="000D5106" w:rsidP="000D5106">
            <w:r w:rsidRPr="0047608C">
              <w:t>Para</w:t>
            </w:r>
            <w:r w:rsidR="00A86ABE" w:rsidRPr="0047608C">
              <w:t xml:space="preserve"> corregir </w:t>
            </w:r>
            <w:r w:rsidR="00B16F3F" w:rsidRPr="0047608C">
              <w:t>errores</w:t>
            </w:r>
            <w:r w:rsidRPr="0047608C">
              <w:t xml:space="preserve"> en la información de </w:t>
            </w:r>
            <w:r w:rsidR="00B16F3F" w:rsidRPr="0047608C">
              <w:t xml:space="preserve">los </w:t>
            </w:r>
            <w:r w:rsidRPr="0047608C">
              <w:t>métodos de planificación registrados</w:t>
            </w:r>
            <w:r w:rsidR="00A86ABE" w:rsidRPr="0047608C">
              <w:t xml:space="preserve">.  </w:t>
            </w:r>
          </w:p>
        </w:tc>
      </w:tr>
      <w:tr w:rsidR="00A86ABE" w:rsidRPr="0047608C" w14:paraId="1A2160CE" w14:textId="77777777" w:rsidTr="00D07030">
        <w:tc>
          <w:tcPr>
            <w:tcW w:w="0" w:type="auto"/>
          </w:tcPr>
          <w:p w14:paraId="4BC02BD7" w14:textId="77777777" w:rsidR="00A86ABE" w:rsidRPr="0047608C" w:rsidRDefault="00A86ABE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265EB3B8" w14:textId="53EE35BE" w:rsidR="00A86ABE" w:rsidRPr="0047608C" w:rsidRDefault="00987652" w:rsidP="00D07030">
            <w:r w:rsidRPr="0047608C">
              <w:t>Media</w:t>
            </w:r>
          </w:p>
        </w:tc>
      </w:tr>
      <w:tr w:rsidR="00A86ABE" w:rsidRPr="0047608C" w14:paraId="495342EC" w14:textId="77777777" w:rsidTr="00D07030">
        <w:tc>
          <w:tcPr>
            <w:tcW w:w="0" w:type="auto"/>
          </w:tcPr>
          <w:p w14:paraId="0D8B72D7" w14:textId="77777777" w:rsidR="00A86ABE" w:rsidRPr="0047608C" w:rsidRDefault="00A86ABE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39C157D4" w14:textId="77777777" w:rsidR="00A86ABE" w:rsidRPr="0047608C" w:rsidRDefault="00A86ABE" w:rsidP="00D07030">
            <w:r w:rsidRPr="0047608C">
              <w:t xml:space="preserve">Medio </w:t>
            </w:r>
          </w:p>
        </w:tc>
      </w:tr>
    </w:tbl>
    <w:p w14:paraId="5578B0B0" w14:textId="77777777" w:rsidR="00920029" w:rsidRPr="0047608C" w:rsidRDefault="00920029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D07030" w:rsidRPr="0047608C" w14:paraId="26EFFE88" w14:textId="77777777" w:rsidTr="00D07030">
        <w:tc>
          <w:tcPr>
            <w:tcW w:w="0" w:type="auto"/>
          </w:tcPr>
          <w:p w14:paraId="1BC124F9" w14:textId="6E90FDD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</w:t>
            </w:r>
            <w:r w:rsidR="003955BF" w:rsidRPr="0047608C">
              <w:rPr>
                <w:b/>
                <w:bCs/>
              </w:rPr>
              <w:t>8</w:t>
            </w:r>
          </w:p>
        </w:tc>
        <w:tc>
          <w:tcPr>
            <w:tcW w:w="4048" w:type="pct"/>
          </w:tcPr>
          <w:p w14:paraId="5BB41755" w14:textId="7412500C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Registrar examen físico</w:t>
            </w:r>
          </w:p>
        </w:tc>
      </w:tr>
      <w:tr w:rsidR="00D07030" w:rsidRPr="0047608C" w14:paraId="7E608D59" w14:textId="77777777" w:rsidTr="00D07030">
        <w:tc>
          <w:tcPr>
            <w:tcW w:w="0" w:type="auto"/>
          </w:tcPr>
          <w:p w14:paraId="60047B66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26FEE9A6" w14:textId="77777777" w:rsidR="00D07030" w:rsidRPr="0047608C" w:rsidRDefault="00D07030" w:rsidP="00D07030">
            <w:r w:rsidRPr="0047608C">
              <w:t>Como encargado del PASSR</w:t>
            </w:r>
          </w:p>
          <w:p w14:paraId="1C5646DF" w14:textId="59137C4C" w:rsidR="00D07030" w:rsidRPr="0047608C" w:rsidRDefault="00D07030" w:rsidP="00D07030">
            <w:r w:rsidRPr="0047608C">
              <w:t xml:space="preserve">Necesito registrar el examen físico realizado a un paciente </w:t>
            </w:r>
          </w:p>
          <w:p w14:paraId="34E98A04" w14:textId="4A796700" w:rsidR="00D07030" w:rsidRPr="0047608C" w:rsidRDefault="00D07030" w:rsidP="00D07030">
            <w:r w:rsidRPr="0047608C">
              <w:t xml:space="preserve">Para  tener un historial de su estado físico a través del tiempo y detectar si un método de planificación está generando algún cambio en el paciente.  </w:t>
            </w:r>
          </w:p>
        </w:tc>
      </w:tr>
      <w:tr w:rsidR="00D07030" w:rsidRPr="0047608C" w14:paraId="75EA8892" w14:textId="77777777" w:rsidTr="00D07030">
        <w:tc>
          <w:tcPr>
            <w:tcW w:w="0" w:type="auto"/>
          </w:tcPr>
          <w:p w14:paraId="591B7DA0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0EAF4B5B" w14:textId="77777777" w:rsidR="00D07030" w:rsidRPr="0047608C" w:rsidRDefault="00D07030" w:rsidP="00D07030">
            <w:r w:rsidRPr="0047608C">
              <w:t>Alta</w:t>
            </w:r>
          </w:p>
        </w:tc>
      </w:tr>
      <w:tr w:rsidR="00D07030" w:rsidRPr="0047608C" w14:paraId="59F0DC11" w14:textId="77777777" w:rsidTr="00D07030">
        <w:tc>
          <w:tcPr>
            <w:tcW w:w="0" w:type="auto"/>
          </w:tcPr>
          <w:p w14:paraId="418630D1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540B8B6E" w14:textId="77777777" w:rsidR="00D07030" w:rsidRPr="0047608C" w:rsidRDefault="00D07030" w:rsidP="00D07030">
            <w:r w:rsidRPr="0047608C">
              <w:t xml:space="preserve">Medio </w:t>
            </w:r>
          </w:p>
        </w:tc>
      </w:tr>
    </w:tbl>
    <w:p w14:paraId="0837619B" w14:textId="77777777" w:rsidR="00D07030" w:rsidRPr="0047608C" w:rsidRDefault="00D07030" w:rsidP="00D0703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D07030" w:rsidRPr="0047608C" w14:paraId="2EA21FDB" w14:textId="77777777" w:rsidTr="00D07030">
        <w:tc>
          <w:tcPr>
            <w:tcW w:w="0" w:type="auto"/>
          </w:tcPr>
          <w:p w14:paraId="4FA81A39" w14:textId="4CF476C6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HU-0</w:t>
            </w:r>
            <w:r w:rsidR="003955BF" w:rsidRPr="0047608C">
              <w:rPr>
                <w:b/>
                <w:bCs/>
              </w:rPr>
              <w:t>9</w:t>
            </w:r>
          </w:p>
        </w:tc>
        <w:tc>
          <w:tcPr>
            <w:tcW w:w="4048" w:type="pct"/>
          </w:tcPr>
          <w:p w14:paraId="7F02EF45" w14:textId="4BF3AB88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Editar examen físico</w:t>
            </w:r>
          </w:p>
        </w:tc>
      </w:tr>
      <w:tr w:rsidR="00D07030" w:rsidRPr="0047608C" w14:paraId="10E76EE4" w14:textId="77777777" w:rsidTr="00D07030">
        <w:tc>
          <w:tcPr>
            <w:tcW w:w="0" w:type="auto"/>
          </w:tcPr>
          <w:p w14:paraId="1CACDCB8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2E9C2F40" w14:textId="77777777" w:rsidR="00D07030" w:rsidRPr="0047608C" w:rsidRDefault="00D07030" w:rsidP="00D07030">
            <w:r w:rsidRPr="0047608C">
              <w:t>Como encargado del PASSR</w:t>
            </w:r>
          </w:p>
          <w:p w14:paraId="38CD6AC4" w14:textId="527FE9F7" w:rsidR="00D07030" w:rsidRPr="0047608C" w:rsidRDefault="00D07030" w:rsidP="00D07030">
            <w:r w:rsidRPr="0047608C">
              <w:t>Necesito editar la información de un examen físico realizado a un paciente</w:t>
            </w:r>
          </w:p>
          <w:p w14:paraId="3B85A3BD" w14:textId="72C94962" w:rsidR="00D07030" w:rsidRPr="0047608C" w:rsidRDefault="00143313" w:rsidP="00B16F3F">
            <w:r w:rsidRPr="0047608C">
              <w:t>Para</w:t>
            </w:r>
            <w:r w:rsidR="00D07030" w:rsidRPr="0047608C">
              <w:t xml:space="preserve"> corregir errores </w:t>
            </w:r>
            <w:r w:rsidR="00B16F3F" w:rsidRPr="0047608C">
              <w:t>en los exámenes físicos registrados</w:t>
            </w:r>
            <w:r w:rsidR="00D07030" w:rsidRPr="0047608C">
              <w:t xml:space="preserve">.  </w:t>
            </w:r>
          </w:p>
        </w:tc>
      </w:tr>
      <w:tr w:rsidR="00D07030" w:rsidRPr="0047608C" w14:paraId="683DCBEB" w14:textId="77777777" w:rsidTr="00D07030">
        <w:tc>
          <w:tcPr>
            <w:tcW w:w="0" w:type="auto"/>
          </w:tcPr>
          <w:p w14:paraId="1995E384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26460BC2" w14:textId="7D87A52D" w:rsidR="00D07030" w:rsidRPr="0047608C" w:rsidRDefault="00987652" w:rsidP="00D07030">
            <w:r w:rsidRPr="0047608C">
              <w:t>Media</w:t>
            </w:r>
          </w:p>
        </w:tc>
      </w:tr>
      <w:tr w:rsidR="00D07030" w:rsidRPr="0047608C" w14:paraId="1915D73A" w14:textId="77777777" w:rsidTr="00D07030">
        <w:tc>
          <w:tcPr>
            <w:tcW w:w="0" w:type="auto"/>
          </w:tcPr>
          <w:p w14:paraId="25C4EA49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0E5CCC49" w14:textId="77777777" w:rsidR="00D07030" w:rsidRPr="0047608C" w:rsidRDefault="00D07030" w:rsidP="00D07030">
            <w:r w:rsidRPr="0047608C">
              <w:t xml:space="preserve">Medio </w:t>
            </w:r>
          </w:p>
        </w:tc>
      </w:tr>
    </w:tbl>
    <w:p w14:paraId="6BF471DD" w14:textId="77777777" w:rsidR="00D07030" w:rsidRPr="0047608C" w:rsidRDefault="00D07030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D07030" w:rsidRPr="0047608C" w14:paraId="4BA11B88" w14:textId="77777777" w:rsidTr="00D07030">
        <w:tc>
          <w:tcPr>
            <w:tcW w:w="0" w:type="auto"/>
          </w:tcPr>
          <w:p w14:paraId="1C883463" w14:textId="7268DDF3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lastRenderedPageBreak/>
              <w:t>HU-</w:t>
            </w:r>
            <w:r w:rsidR="003955BF" w:rsidRPr="0047608C">
              <w:rPr>
                <w:b/>
                <w:bCs/>
              </w:rPr>
              <w:t>10</w:t>
            </w:r>
          </w:p>
        </w:tc>
        <w:tc>
          <w:tcPr>
            <w:tcW w:w="4048" w:type="pct"/>
          </w:tcPr>
          <w:p w14:paraId="304E6C65" w14:textId="43A1717D" w:rsidR="00D07030" w:rsidRPr="0047608C" w:rsidRDefault="00B16F3F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Registrar examen diagnó</w:t>
            </w:r>
            <w:r w:rsidR="00D07030" w:rsidRPr="0047608C">
              <w:rPr>
                <w:b/>
                <w:bCs/>
              </w:rPr>
              <w:t>stico</w:t>
            </w:r>
          </w:p>
        </w:tc>
      </w:tr>
      <w:tr w:rsidR="00D07030" w:rsidRPr="0047608C" w14:paraId="2586D9E7" w14:textId="77777777" w:rsidTr="00D07030">
        <w:tc>
          <w:tcPr>
            <w:tcW w:w="0" w:type="auto"/>
          </w:tcPr>
          <w:p w14:paraId="7EAA1D20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5F2C43F8" w14:textId="77777777" w:rsidR="00D07030" w:rsidRPr="0047608C" w:rsidRDefault="00D07030" w:rsidP="00D07030">
            <w:r w:rsidRPr="0047608C">
              <w:t>Como encargado del PASSR</w:t>
            </w:r>
          </w:p>
          <w:p w14:paraId="403857F0" w14:textId="0AEF57C4" w:rsidR="00D07030" w:rsidRPr="0047608C" w:rsidRDefault="00D07030" w:rsidP="00D07030">
            <w:r w:rsidRPr="0047608C">
              <w:t>Necesito registrar un examen</w:t>
            </w:r>
            <w:r w:rsidR="00B16F3F" w:rsidRPr="0047608C">
              <w:t xml:space="preserve"> diagnó</w:t>
            </w:r>
            <w:r w:rsidRPr="0047608C">
              <w:t>stico que se haya realizado un paciente</w:t>
            </w:r>
          </w:p>
          <w:p w14:paraId="4C9259AB" w14:textId="0172BC16" w:rsidR="00D07030" w:rsidRPr="0047608C" w:rsidRDefault="00143313" w:rsidP="00B16F3F">
            <w:r w:rsidRPr="0047608C">
              <w:t>Para</w:t>
            </w:r>
            <w:r w:rsidR="00D07030" w:rsidRPr="0047608C">
              <w:t xml:space="preserve"> tener un historial de los resultados obtenidos en </w:t>
            </w:r>
            <w:r w:rsidR="00B16F3F" w:rsidRPr="0047608C">
              <w:t>los diferentes exámenes diagnósticos</w:t>
            </w:r>
            <w:r w:rsidR="00D07030" w:rsidRPr="0047608C">
              <w:t xml:space="preserve">.  </w:t>
            </w:r>
          </w:p>
        </w:tc>
      </w:tr>
      <w:tr w:rsidR="00D07030" w:rsidRPr="0047608C" w14:paraId="61C73402" w14:textId="77777777" w:rsidTr="00D07030">
        <w:tc>
          <w:tcPr>
            <w:tcW w:w="0" w:type="auto"/>
          </w:tcPr>
          <w:p w14:paraId="41623228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6F2B0E0E" w14:textId="77777777" w:rsidR="00D07030" w:rsidRPr="0047608C" w:rsidRDefault="00D07030" w:rsidP="00D07030">
            <w:r w:rsidRPr="0047608C">
              <w:t>Alta</w:t>
            </w:r>
          </w:p>
        </w:tc>
      </w:tr>
      <w:tr w:rsidR="00D07030" w:rsidRPr="0047608C" w14:paraId="7A558899" w14:textId="77777777" w:rsidTr="00D07030">
        <w:tc>
          <w:tcPr>
            <w:tcW w:w="0" w:type="auto"/>
          </w:tcPr>
          <w:p w14:paraId="3223138F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06B21ED5" w14:textId="77777777" w:rsidR="00D07030" w:rsidRPr="0047608C" w:rsidRDefault="00D07030" w:rsidP="00D07030">
            <w:r w:rsidRPr="0047608C">
              <w:t xml:space="preserve">Medio </w:t>
            </w:r>
          </w:p>
        </w:tc>
      </w:tr>
    </w:tbl>
    <w:p w14:paraId="3E6650C4" w14:textId="77777777" w:rsidR="00D07030" w:rsidRPr="0047608C" w:rsidRDefault="00D07030" w:rsidP="00D0703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D07030" w:rsidRPr="0047608C" w14:paraId="44E3F317" w14:textId="77777777" w:rsidTr="00D07030">
        <w:tc>
          <w:tcPr>
            <w:tcW w:w="0" w:type="auto"/>
          </w:tcPr>
          <w:p w14:paraId="76353A5A" w14:textId="718A273E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</w:t>
            </w:r>
            <w:r w:rsidR="00A309B2" w:rsidRPr="0047608C">
              <w:rPr>
                <w:b/>
                <w:bCs/>
              </w:rPr>
              <w:t>1</w:t>
            </w:r>
            <w:r w:rsidR="003955BF" w:rsidRPr="0047608C">
              <w:rPr>
                <w:b/>
                <w:bCs/>
              </w:rPr>
              <w:t>1</w:t>
            </w:r>
          </w:p>
        </w:tc>
        <w:tc>
          <w:tcPr>
            <w:tcW w:w="4048" w:type="pct"/>
          </w:tcPr>
          <w:p w14:paraId="730C9603" w14:textId="6D9652E9" w:rsidR="00D07030" w:rsidRPr="0047608C" w:rsidRDefault="00987652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Editar examen diagnó</w:t>
            </w:r>
            <w:r w:rsidR="00D07030" w:rsidRPr="0047608C">
              <w:rPr>
                <w:b/>
                <w:bCs/>
              </w:rPr>
              <w:t>stico</w:t>
            </w:r>
          </w:p>
        </w:tc>
      </w:tr>
      <w:tr w:rsidR="00D07030" w:rsidRPr="0047608C" w14:paraId="42535C58" w14:textId="77777777" w:rsidTr="00D07030">
        <w:tc>
          <w:tcPr>
            <w:tcW w:w="0" w:type="auto"/>
          </w:tcPr>
          <w:p w14:paraId="77F198E3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0A832D03" w14:textId="77777777" w:rsidR="00D07030" w:rsidRPr="0047608C" w:rsidRDefault="00D07030" w:rsidP="00D07030">
            <w:r w:rsidRPr="0047608C">
              <w:t>Como encargado del PASSR</w:t>
            </w:r>
          </w:p>
          <w:p w14:paraId="656278F8" w14:textId="2BEEA419" w:rsidR="00D07030" w:rsidRPr="0047608C" w:rsidRDefault="00D07030" w:rsidP="00D07030">
            <w:r w:rsidRPr="0047608C">
              <w:t>Necesito editar la información de un examen diagnóstico que se haya realizado un paciente</w:t>
            </w:r>
          </w:p>
          <w:p w14:paraId="0DC7BABB" w14:textId="6D02FCBF" w:rsidR="00D07030" w:rsidRPr="0047608C" w:rsidRDefault="00143313" w:rsidP="00987652">
            <w:r w:rsidRPr="0047608C">
              <w:t xml:space="preserve">Para </w:t>
            </w:r>
            <w:r w:rsidR="00987652" w:rsidRPr="0047608C">
              <w:t xml:space="preserve">corregir errores en los exámenes diagnósticos registrados.  </w:t>
            </w:r>
          </w:p>
        </w:tc>
      </w:tr>
      <w:tr w:rsidR="00D07030" w:rsidRPr="0047608C" w14:paraId="31A18A7A" w14:textId="77777777" w:rsidTr="00D07030">
        <w:tc>
          <w:tcPr>
            <w:tcW w:w="0" w:type="auto"/>
          </w:tcPr>
          <w:p w14:paraId="130A6F97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1267C29C" w14:textId="64F70444" w:rsidR="00D07030" w:rsidRPr="0047608C" w:rsidRDefault="00987652" w:rsidP="00D07030">
            <w:r w:rsidRPr="0047608C">
              <w:t>Media</w:t>
            </w:r>
          </w:p>
        </w:tc>
      </w:tr>
      <w:tr w:rsidR="00D07030" w:rsidRPr="0047608C" w14:paraId="55195868" w14:textId="77777777" w:rsidTr="00D07030">
        <w:tc>
          <w:tcPr>
            <w:tcW w:w="0" w:type="auto"/>
          </w:tcPr>
          <w:p w14:paraId="1D4A3FD1" w14:textId="77777777" w:rsidR="00D07030" w:rsidRPr="0047608C" w:rsidRDefault="00D07030" w:rsidP="00D07030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447EF211" w14:textId="77777777" w:rsidR="00D07030" w:rsidRPr="0047608C" w:rsidRDefault="00D07030" w:rsidP="00D07030">
            <w:r w:rsidRPr="0047608C">
              <w:t xml:space="preserve">Medio </w:t>
            </w:r>
          </w:p>
        </w:tc>
      </w:tr>
    </w:tbl>
    <w:p w14:paraId="19F30EB7" w14:textId="77777777" w:rsidR="00D07030" w:rsidRPr="0047608C" w:rsidRDefault="00D07030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EB6D50" w:rsidRPr="0047608C" w14:paraId="5B7013EE" w14:textId="77777777" w:rsidTr="008429D5">
        <w:tc>
          <w:tcPr>
            <w:tcW w:w="0" w:type="auto"/>
          </w:tcPr>
          <w:p w14:paraId="10997D56" w14:textId="7C2E2D02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HU-1</w:t>
            </w:r>
            <w:r w:rsidR="003955BF" w:rsidRPr="0047608C">
              <w:rPr>
                <w:b/>
                <w:bCs/>
              </w:rPr>
              <w:t>2</w:t>
            </w:r>
          </w:p>
        </w:tc>
        <w:tc>
          <w:tcPr>
            <w:tcW w:w="4048" w:type="pct"/>
          </w:tcPr>
          <w:p w14:paraId="6B69F886" w14:textId="3B58F6C9" w:rsidR="00EB6D50" w:rsidRPr="0047608C" w:rsidRDefault="00EB6D50" w:rsidP="00BA4407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Registrar método de planificación</w:t>
            </w:r>
            <w:r w:rsidR="00BA4407" w:rsidRPr="0047608C">
              <w:rPr>
                <w:b/>
                <w:bCs/>
              </w:rPr>
              <w:t xml:space="preserve"> asignado a un paciente</w:t>
            </w:r>
          </w:p>
        </w:tc>
      </w:tr>
      <w:tr w:rsidR="00EB6D50" w:rsidRPr="0047608C" w14:paraId="0590F50F" w14:textId="77777777" w:rsidTr="008429D5">
        <w:tc>
          <w:tcPr>
            <w:tcW w:w="0" w:type="auto"/>
          </w:tcPr>
          <w:p w14:paraId="75B976FC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6716A678" w14:textId="77777777" w:rsidR="00EB6D50" w:rsidRPr="0047608C" w:rsidRDefault="00EB6D50" w:rsidP="008429D5">
            <w:r w:rsidRPr="0047608C">
              <w:t>Como encargado del PASSR</w:t>
            </w:r>
          </w:p>
          <w:p w14:paraId="6AFD2C6C" w14:textId="660ACB1F" w:rsidR="00EB6D50" w:rsidRPr="0047608C" w:rsidRDefault="00EB6D50" w:rsidP="008429D5">
            <w:r w:rsidRPr="0047608C">
              <w:t>Necesito registrar el seguimiento a un método de planificación</w:t>
            </w:r>
          </w:p>
          <w:p w14:paraId="0D9E1B7B" w14:textId="78231F63" w:rsidR="00EB6D50" w:rsidRPr="0047608C" w:rsidRDefault="00EB6D50" w:rsidP="00EB6D50">
            <w:r w:rsidRPr="0047608C">
              <w:t>Para conocer la satisfacción y efectividad del método.</w:t>
            </w:r>
          </w:p>
        </w:tc>
      </w:tr>
      <w:tr w:rsidR="00EB6D50" w:rsidRPr="0047608C" w14:paraId="0AB543F3" w14:textId="77777777" w:rsidTr="008429D5">
        <w:tc>
          <w:tcPr>
            <w:tcW w:w="0" w:type="auto"/>
          </w:tcPr>
          <w:p w14:paraId="2515FCD8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5791AD61" w14:textId="77777777" w:rsidR="00EB6D50" w:rsidRPr="0047608C" w:rsidRDefault="00EB6D50" w:rsidP="008429D5">
            <w:r w:rsidRPr="0047608C">
              <w:t>Alta</w:t>
            </w:r>
          </w:p>
        </w:tc>
      </w:tr>
      <w:tr w:rsidR="00EB6D50" w:rsidRPr="0047608C" w14:paraId="716FED47" w14:textId="77777777" w:rsidTr="008429D5">
        <w:tc>
          <w:tcPr>
            <w:tcW w:w="0" w:type="auto"/>
          </w:tcPr>
          <w:p w14:paraId="66FC6F5B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7D48EB18" w14:textId="77777777" w:rsidR="00EB6D50" w:rsidRPr="0047608C" w:rsidRDefault="00EB6D50" w:rsidP="008429D5">
            <w:r w:rsidRPr="0047608C">
              <w:t xml:space="preserve">Medio </w:t>
            </w:r>
          </w:p>
        </w:tc>
      </w:tr>
    </w:tbl>
    <w:p w14:paraId="6DEEBCD8" w14:textId="77777777" w:rsidR="00EB6D50" w:rsidRPr="0047608C" w:rsidRDefault="00EB6D50" w:rsidP="00EB6D5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EB6D50" w:rsidRPr="0047608C" w14:paraId="215BCE03" w14:textId="77777777" w:rsidTr="008429D5">
        <w:tc>
          <w:tcPr>
            <w:tcW w:w="0" w:type="auto"/>
          </w:tcPr>
          <w:p w14:paraId="7ACF94A4" w14:textId="1411FE43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HU-1</w:t>
            </w:r>
            <w:r w:rsidR="003955BF" w:rsidRPr="0047608C">
              <w:rPr>
                <w:b/>
                <w:bCs/>
              </w:rPr>
              <w:t>3</w:t>
            </w:r>
          </w:p>
        </w:tc>
        <w:tc>
          <w:tcPr>
            <w:tcW w:w="4048" w:type="pct"/>
          </w:tcPr>
          <w:p w14:paraId="08864042" w14:textId="16FBC899" w:rsidR="00EB6D50" w:rsidRPr="0047608C" w:rsidRDefault="00EB6D50" w:rsidP="00092B76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Editar </w:t>
            </w:r>
            <w:r w:rsidR="00BA4407" w:rsidRPr="0047608C">
              <w:rPr>
                <w:b/>
                <w:bCs/>
              </w:rPr>
              <w:t>métod</w:t>
            </w:r>
            <w:r w:rsidR="000116D2" w:rsidRPr="0047608C">
              <w:rPr>
                <w:b/>
                <w:bCs/>
              </w:rPr>
              <w:t xml:space="preserve">o de planificación </w:t>
            </w:r>
            <w:r w:rsidR="00092B76" w:rsidRPr="0047608C">
              <w:rPr>
                <w:b/>
                <w:bCs/>
              </w:rPr>
              <w:t>asignado a</w:t>
            </w:r>
            <w:r w:rsidR="000116D2" w:rsidRPr="0047608C">
              <w:rPr>
                <w:b/>
                <w:bCs/>
              </w:rPr>
              <w:t xml:space="preserve"> un</w:t>
            </w:r>
            <w:r w:rsidR="00BA4407" w:rsidRPr="0047608C">
              <w:rPr>
                <w:b/>
                <w:bCs/>
              </w:rPr>
              <w:t xml:space="preserve"> paciente</w:t>
            </w:r>
          </w:p>
        </w:tc>
      </w:tr>
      <w:tr w:rsidR="00EB6D50" w:rsidRPr="0047608C" w14:paraId="741EAD2E" w14:textId="77777777" w:rsidTr="008429D5">
        <w:tc>
          <w:tcPr>
            <w:tcW w:w="0" w:type="auto"/>
          </w:tcPr>
          <w:p w14:paraId="59FB1F1B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11E53CBB" w14:textId="77777777" w:rsidR="00EB6D50" w:rsidRPr="0047608C" w:rsidRDefault="00EB6D50" w:rsidP="008429D5">
            <w:r w:rsidRPr="0047608C">
              <w:t>Como encargado del PASSR</w:t>
            </w:r>
          </w:p>
          <w:p w14:paraId="213682DC" w14:textId="1E4BEDA9" w:rsidR="00EB6D50" w:rsidRPr="0047608C" w:rsidRDefault="00EB6D50" w:rsidP="00EB6D50">
            <w:r w:rsidRPr="0047608C">
              <w:t>Necesito editar la información</w:t>
            </w:r>
            <w:r w:rsidR="00BA4407" w:rsidRPr="0047608C">
              <w:t xml:space="preserve"> de los métodos de planificación asignados a un paciente</w:t>
            </w:r>
          </w:p>
          <w:p w14:paraId="1554DFE9" w14:textId="229C2210" w:rsidR="00EB6D50" w:rsidRPr="0047608C" w:rsidRDefault="00143313" w:rsidP="00BA4407">
            <w:r w:rsidRPr="0047608C">
              <w:t>Para</w:t>
            </w:r>
            <w:r w:rsidR="00EB6D50" w:rsidRPr="0047608C">
              <w:t xml:space="preserve"> corregir errores </w:t>
            </w:r>
            <w:r w:rsidR="00BA4407" w:rsidRPr="0047608C">
              <w:t>en el registro de los métodos de planificación</w:t>
            </w:r>
            <w:r w:rsidR="00EB6D50" w:rsidRPr="0047608C">
              <w:t xml:space="preserve">.  </w:t>
            </w:r>
          </w:p>
        </w:tc>
      </w:tr>
      <w:tr w:rsidR="00EB6D50" w:rsidRPr="0047608C" w14:paraId="5C34E9B8" w14:textId="77777777" w:rsidTr="008429D5">
        <w:tc>
          <w:tcPr>
            <w:tcW w:w="0" w:type="auto"/>
          </w:tcPr>
          <w:p w14:paraId="57E6BF1C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4A3E89AF" w14:textId="3B55F7C0" w:rsidR="00EB6D50" w:rsidRPr="0047608C" w:rsidRDefault="00A309B2" w:rsidP="008429D5">
            <w:r w:rsidRPr="0047608C">
              <w:t>Medio</w:t>
            </w:r>
          </w:p>
        </w:tc>
      </w:tr>
      <w:tr w:rsidR="00EB6D50" w:rsidRPr="0047608C" w14:paraId="3D82A483" w14:textId="77777777" w:rsidTr="008429D5">
        <w:tc>
          <w:tcPr>
            <w:tcW w:w="0" w:type="auto"/>
          </w:tcPr>
          <w:p w14:paraId="74F72E4D" w14:textId="77777777" w:rsidR="00EB6D50" w:rsidRPr="0047608C" w:rsidRDefault="00EB6D50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49B846D8" w14:textId="77777777" w:rsidR="00EB6D50" w:rsidRPr="0047608C" w:rsidRDefault="00EB6D50" w:rsidP="008429D5">
            <w:r w:rsidRPr="0047608C">
              <w:t xml:space="preserve">Medio </w:t>
            </w:r>
          </w:p>
        </w:tc>
      </w:tr>
    </w:tbl>
    <w:p w14:paraId="774797DA" w14:textId="77777777" w:rsidR="00EB6D50" w:rsidRPr="0047608C" w:rsidRDefault="00EB6D50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78683C" w:rsidRPr="0047608C" w14:paraId="39CFA50D" w14:textId="77777777" w:rsidTr="008429D5">
        <w:tc>
          <w:tcPr>
            <w:tcW w:w="0" w:type="auto"/>
          </w:tcPr>
          <w:p w14:paraId="43984155" w14:textId="62C97091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HU-1</w:t>
            </w:r>
            <w:r w:rsidR="003955BF" w:rsidRPr="0047608C">
              <w:rPr>
                <w:b/>
                <w:bCs/>
              </w:rPr>
              <w:t>4</w:t>
            </w:r>
          </w:p>
        </w:tc>
        <w:tc>
          <w:tcPr>
            <w:tcW w:w="4048" w:type="pct"/>
          </w:tcPr>
          <w:p w14:paraId="430F3777" w14:textId="478C7A3D" w:rsidR="0078683C" w:rsidRPr="0047608C" w:rsidRDefault="00BA4407" w:rsidP="0014331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Realizar </w:t>
            </w:r>
            <w:r w:rsidR="00143313" w:rsidRPr="0047608C">
              <w:rPr>
                <w:b/>
                <w:bCs/>
              </w:rPr>
              <w:t>control</w:t>
            </w:r>
            <w:r w:rsidRPr="0047608C">
              <w:rPr>
                <w:b/>
                <w:bCs/>
              </w:rPr>
              <w:t xml:space="preserve"> de un método de planificación</w:t>
            </w:r>
          </w:p>
        </w:tc>
      </w:tr>
      <w:tr w:rsidR="0078683C" w:rsidRPr="0047608C" w14:paraId="7789D096" w14:textId="77777777" w:rsidTr="008429D5">
        <w:tc>
          <w:tcPr>
            <w:tcW w:w="0" w:type="auto"/>
          </w:tcPr>
          <w:p w14:paraId="6DFBAEE0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6B70A854" w14:textId="77777777" w:rsidR="0078683C" w:rsidRPr="0047608C" w:rsidRDefault="0078683C" w:rsidP="008429D5">
            <w:r w:rsidRPr="0047608C">
              <w:t>Como encargado del PASSR</w:t>
            </w:r>
          </w:p>
          <w:p w14:paraId="5BF6A084" w14:textId="35A27B8D" w:rsidR="0078683C" w:rsidRPr="0047608C" w:rsidRDefault="0078683C" w:rsidP="008429D5">
            <w:r w:rsidRPr="0047608C">
              <w:t xml:space="preserve">Necesito registrar </w:t>
            </w:r>
            <w:r w:rsidR="00BA4407" w:rsidRPr="0047608C">
              <w:t>los síntomas y resultados del método (o métodos) de planificación asignado a un paciente</w:t>
            </w:r>
          </w:p>
          <w:p w14:paraId="1F78C77D" w14:textId="185AD790" w:rsidR="0078683C" w:rsidRPr="0047608C" w:rsidRDefault="0078683C" w:rsidP="00143313">
            <w:r w:rsidRPr="0047608C">
              <w:t xml:space="preserve">Para conocer los </w:t>
            </w:r>
            <w:r w:rsidR="00143313" w:rsidRPr="0047608C">
              <w:t>efectos</w:t>
            </w:r>
            <w:r w:rsidRPr="0047608C">
              <w:t xml:space="preserve"> que generó el método de planificación en el paciente.</w:t>
            </w:r>
          </w:p>
        </w:tc>
      </w:tr>
      <w:tr w:rsidR="0078683C" w:rsidRPr="0047608C" w14:paraId="0686026C" w14:textId="77777777" w:rsidTr="008429D5">
        <w:tc>
          <w:tcPr>
            <w:tcW w:w="0" w:type="auto"/>
          </w:tcPr>
          <w:p w14:paraId="7D1403F3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03E86C0E" w14:textId="77777777" w:rsidR="0078683C" w:rsidRPr="0047608C" w:rsidRDefault="0078683C" w:rsidP="008429D5">
            <w:r w:rsidRPr="0047608C">
              <w:t>Alta</w:t>
            </w:r>
          </w:p>
        </w:tc>
      </w:tr>
      <w:tr w:rsidR="0078683C" w:rsidRPr="0047608C" w14:paraId="6DBA35C9" w14:textId="77777777" w:rsidTr="008429D5">
        <w:tc>
          <w:tcPr>
            <w:tcW w:w="0" w:type="auto"/>
          </w:tcPr>
          <w:p w14:paraId="5E179896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4A45AAE7" w14:textId="77777777" w:rsidR="0078683C" w:rsidRPr="0047608C" w:rsidRDefault="0078683C" w:rsidP="008429D5">
            <w:r w:rsidRPr="0047608C">
              <w:t xml:space="preserve">Medio </w:t>
            </w:r>
          </w:p>
        </w:tc>
      </w:tr>
    </w:tbl>
    <w:p w14:paraId="1BAE4001" w14:textId="77777777" w:rsidR="0078683C" w:rsidRPr="0047608C" w:rsidRDefault="0078683C" w:rsidP="0078683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78683C" w:rsidRPr="0047608C" w14:paraId="7AD45769" w14:textId="77777777" w:rsidTr="008429D5">
        <w:tc>
          <w:tcPr>
            <w:tcW w:w="0" w:type="auto"/>
          </w:tcPr>
          <w:p w14:paraId="06DA3411" w14:textId="70F16894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HU-1</w:t>
            </w:r>
            <w:r w:rsidR="003955BF" w:rsidRPr="0047608C">
              <w:rPr>
                <w:b/>
                <w:bCs/>
              </w:rPr>
              <w:t>5</w:t>
            </w:r>
          </w:p>
        </w:tc>
        <w:tc>
          <w:tcPr>
            <w:tcW w:w="4048" w:type="pct"/>
          </w:tcPr>
          <w:p w14:paraId="7C0C3183" w14:textId="62127741" w:rsidR="0078683C" w:rsidRPr="0047608C" w:rsidRDefault="0078683C" w:rsidP="0014331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Editar </w:t>
            </w:r>
            <w:r w:rsidR="00143313" w:rsidRPr="0047608C">
              <w:rPr>
                <w:b/>
                <w:bCs/>
              </w:rPr>
              <w:t>información de control de un método de planificación</w:t>
            </w:r>
          </w:p>
        </w:tc>
      </w:tr>
      <w:tr w:rsidR="0078683C" w:rsidRPr="0047608C" w14:paraId="3BA937C7" w14:textId="77777777" w:rsidTr="008429D5">
        <w:tc>
          <w:tcPr>
            <w:tcW w:w="0" w:type="auto"/>
          </w:tcPr>
          <w:p w14:paraId="3F2A5BD8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57123B51" w14:textId="77777777" w:rsidR="0078683C" w:rsidRPr="0047608C" w:rsidRDefault="0078683C" w:rsidP="008429D5">
            <w:r w:rsidRPr="0047608C">
              <w:t>Como encargado del PASSR</w:t>
            </w:r>
          </w:p>
          <w:p w14:paraId="717A880F" w14:textId="4C6EE3FC" w:rsidR="0078683C" w:rsidRPr="0047608C" w:rsidRDefault="0078683C" w:rsidP="008429D5">
            <w:r w:rsidRPr="0047608C">
              <w:t xml:space="preserve">Necesito editar la información </w:t>
            </w:r>
            <w:r w:rsidR="00143313" w:rsidRPr="0047608C">
              <w:t xml:space="preserve">de control de un método </w:t>
            </w:r>
            <w:r w:rsidRPr="0047608C">
              <w:t xml:space="preserve">de planificación </w:t>
            </w:r>
          </w:p>
          <w:p w14:paraId="04C2AE66" w14:textId="26AF6BA0" w:rsidR="0078683C" w:rsidRPr="0047608C" w:rsidRDefault="00143313" w:rsidP="008429D5">
            <w:r w:rsidRPr="0047608C">
              <w:t>Para</w:t>
            </w:r>
            <w:r w:rsidR="0078683C" w:rsidRPr="0047608C">
              <w:t xml:space="preserve"> corregir errores que se hayan registrados en él.  </w:t>
            </w:r>
          </w:p>
        </w:tc>
      </w:tr>
      <w:tr w:rsidR="0078683C" w:rsidRPr="0047608C" w14:paraId="1CEB6674" w14:textId="77777777" w:rsidTr="008429D5">
        <w:tc>
          <w:tcPr>
            <w:tcW w:w="0" w:type="auto"/>
          </w:tcPr>
          <w:p w14:paraId="65CD9406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1AB49601" w14:textId="256720EE" w:rsidR="0078683C" w:rsidRPr="0047608C" w:rsidRDefault="00A309B2" w:rsidP="008429D5">
            <w:r w:rsidRPr="0047608C">
              <w:t>Medio</w:t>
            </w:r>
          </w:p>
        </w:tc>
      </w:tr>
      <w:tr w:rsidR="0078683C" w:rsidRPr="0047608C" w14:paraId="40BC0257" w14:textId="77777777" w:rsidTr="008429D5">
        <w:tc>
          <w:tcPr>
            <w:tcW w:w="0" w:type="auto"/>
          </w:tcPr>
          <w:p w14:paraId="0DC62B90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0681E85E" w14:textId="77777777" w:rsidR="0078683C" w:rsidRPr="0047608C" w:rsidRDefault="0078683C" w:rsidP="008429D5">
            <w:r w:rsidRPr="0047608C">
              <w:t xml:space="preserve">Medio </w:t>
            </w:r>
          </w:p>
        </w:tc>
      </w:tr>
    </w:tbl>
    <w:p w14:paraId="4C8C7603" w14:textId="77777777" w:rsidR="0078683C" w:rsidRPr="0047608C" w:rsidRDefault="0078683C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78683C" w:rsidRPr="0047608C" w14:paraId="40F39D7A" w14:textId="77777777" w:rsidTr="008429D5">
        <w:tc>
          <w:tcPr>
            <w:tcW w:w="0" w:type="auto"/>
          </w:tcPr>
          <w:p w14:paraId="25E769B1" w14:textId="2DD1EA16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</w:t>
            </w:r>
            <w:r w:rsidR="00255FFD" w:rsidRPr="0047608C">
              <w:rPr>
                <w:b/>
                <w:bCs/>
              </w:rPr>
              <w:t>1</w:t>
            </w:r>
            <w:r w:rsidR="003955BF" w:rsidRPr="0047608C">
              <w:rPr>
                <w:b/>
                <w:bCs/>
              </w:rPr>
              <w:t>6</w:t>
            </w:r>
          </w:p>
        </w:tc>
        <w:tc>
          <w:tcPr>
            <w:tcW w:w="4048" w:type="pct"/>
          </w:tcPr>
          <w:p w14:paraId="39CE788D" w14:textId="5913BD31" w:rsidR="0078683C" w:rsidRPr="0047608C" w:rsidRDefault="0078683C" w:rsidP="001B58E8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Buscar historia </w:t>
            </w:r>
            <w:r w:rsidR="001B58E8" w:rsidRPr="0047608C">
              <w:rPr>
                <w:b/>
                <w:bCs/>
              </w:rPr>
              <w:t>clínica</w:t>
            </w:r>
            <w:r w:rsidRPr="0047608C">
              <w:rPr>
                <w:b/>
                <w:bCs/>
              </w:rPr>
              <w:t xml:space="preserve"> </w:t>
            </w:r>
          </w:p>
        </w:tc>
      </w:tr>
      <w:tr w:rsidR="0078683C" w:rsidRPr="0047608C" w14:paraId="66ADBA47" w14:textId="77777777" w:rsidTr="008429D5">
        <w:tc>
          <w:tcPr>
            <w:tcW w:w="0" w:type="auto"/>
          </w:tcPr>
          <w:p w14:paraId="5CED2C82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5E0538A8" w14:textId="77777777" w:rsidR="0078683C" w:rsidRPr="0047608C" w:rsidRDefault="0078683C" w:rsidP="008429D5">
            <w:r w:rsidRPr="0047608C">
              <w:t xml:space="preserve">Como encargado del PASSR </w:t>
            </w:r>
          </w:p>
          <w:p w14:paraId="26732719" w14:textId="72333598" w:rsidR="0078683C" w:rsidRPr="0047608C" w:rsidRDefault="0078683C" w:rsidP="008429D5">
            <w:r w:rsidRPr="0047608C">
              <w:t xml:space="preserve">Necesito buscar la historia </w:t>
            </w:r>
            <w:r w:rsidR="00F9064B" w:rsidRPr="0047608C">
              <w:t>clínica</w:t>
            </w:r>
            <w:r w:rsidRPr="0047608C">
              <w:t xml:space="preserve"> de un paciente </w:t>
            </w:r>
          </w:p>
          <w:p w14:paraId="33412ED0" w14:textId="4735E8D9" w:rsidR="0078683C" w:rsidRPr="0047608C" w:rsidRDefault="0078683C" w:rsidP="001B58E8">
            <w:r w:rsidRPr="0047608C">
              <w:t xml:space="preserve">Para </w:t>
            </w:r>
            <w:r w:rsidR="001B58E8" w:rsidRPr="0047608C">
              <w:t xml:space="preserve">encontrar la historia </w:t>
            </w:r>
            <w:r w:rsidR="00F9064B" w:rsidRPr="0047608C">
              <w:t>clínica de un paciente en particular</w:t>
            </w:r>
          </w:p>
        </w:tc>
      </w:tr>
      <w:tr w:rsidR="0078683C" w:rsidRPr="0047608C" w14:paraId="2A66A992" w14:textId="77777777" w:rsidTr="008429D5">
        <w:tc>
          <w:tcPr>
            <w:tcW w:w="0" w:type="auto"/>
          </w:tcPr>
          <w:p w14:paraId="31D01208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0" w:type="auto"/>
          </w:tcPr>
          <w:p w14:paraId="16508763" w14:textId="5DFF529E" w:rsidR="0078683C" w:rsidRPr="0047608C" w:rsidRDefault="002C37A1" w:rsidP="008429D5">
            <w:r w:rsidRPr="0047608C">
              <w:t>Alta</w:t>
            </w:r>
          </w:p>
        </w:tc>
      </w:tr>
      <w:tr w:rsidR="0078683C" w:rsidRPr="0047608C" w14:paraId="1559C2FD" w14:textId="77777777" w:rsidTr="008429D5">
        <w:tc>
          <w:tcPr>
            <w:tcW w:w="0" w:type="auto"/>
          </w:tcPr>
          <w:p w14:paraId="3F842041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4AD62BC3" w14:textId="3820058E" w:rsidR="0078683C" w:rsidRPr="0047608C" w:rsidRDefault="0078683C" w:rsidP="008429D5">
            <w:r w:rsidRPr="0047608C">
              <w:t xml:space="preserve">Bajo </w:t>
            </w:r>
          </w:p>
        </w:tc>
      </w:tr>
    </w:tbl>
    <w:p w14:paraId="134A568F" w14:textId="77777777" w:rsidR="0078683C" w:rsidRPr="0047608C" w:rsidRDefault="0078683C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A309B2" w:rsidRPr="0047608C" w14:paraId="0E00D328" w14:textId="77777777" w:rsidTr="00C352BD">
        <w:tc>
          <w:tcPr>
            <w:tcW w:w="0" w:type="auto"/>
          </w:tcPr>
          <w:p w14:paraId="73FA3BD9" w14:textId="5F6B646E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HU-1</w:t>
            </w:r>
            <w:r w:rsidR="003955BF" w:rsidRPr="0047608C">
              <w:rPr>
                <w:b/>
                <w:bCs/>
              </w:rPr>
              <w:t>7</w:t>
            </w:r>
          </w:p>
        </w:tc>
        <w:tc>
          <w:tcPr>
            <w:tcW w:w="4048" w:type="pct"/>
          </w:tcPr>
          <w:p w14:paraId="61D6F1A3" w14:textId="745E30DC" w:rsidR="00A309B2" w:rsidRPr="0047608C" w:rsidRDefault="001B58E8" w:rsidP="001B58E8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Visualizar</w:t>
            </w:r>
            <w:r w:rsidR="00A309B2" w:rsidRPr="0047608C">
              <w:rPr>
                <w:b/>
                <w:bCs/>
              </w:rPr>
              <w:t xml:space="preserve"> historia </w:t>
            </w:r>
            <w:r w:rsidRPr="0047608C">
              <w:rPr>
                <w:b/>
                <w:bCs/>
              </w:rPr>
              <w:t>clínica</w:t>
            </w:r>
            <w:r w:rsidR="00A309B2" w:rsidRPr="0047608C">
              <w:rPr>
                <w:b/>
                <w:bCs/>
              </w:rPr>
              <w:t xml:space="preserve"> </w:t>
            </w:r>
          </w:p>
        </w:tc>
      </w:tr>
      <w:tr w:rsidR="00A309B2" w:rsidRPr="0047608C" w14:paraId="3A936B17" w14:textId="77777777" w:rsidTr="00C352BD">
        <w:tc>
          <w:tcPr>
            <w:tcW w:w="0" w:type="auto"/>
          </w:tcPr>
          <w:p w14:paraId="50B1704F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22E6B2E" w14:textId="77777777" w:rsidR="00A309B2" w:rsidRPr="0047608C" w:rsidRDefault="00A309B2" w:rsidP="00C352BD">
            <w:r w:rsidRPr="0047608C">
              <w:t xml:space="preserve">Como encargado del PASSR </w:t>
            </w:r>
          </w:p>
          <w:p w14:paraId="09D28D72" w14:textId="2BBF62F8" w:rsidR="00A309B2" w:rsidRPr="0047608C" w:rsidRDefault="00A309B2" w:rsidP="00C352BD">
            <w:r w:rsidRPr="0047608C">
              <w:t xml:space="preserve">Necesito </w:t>
            </w:r>
            <w:r w:rsidR="001B58E8" w:rsidRPr="0047608C">
              <w:t>visualizar</w:t>
            </w:r>
            <w:r w:rsidRPr="0047608C">
              <w:t xml:space="preserve"> la historia </w:t>
            </w:r>
            <w:r w:rsidR="00F9064B" w:rsidRPr="0047608C">
              <w:t>clínica</w:t>
            </w:r>
            <w:r w:rsidRPr="0047608C">
              <w:t xml:space="preserve"> de un </w:t>
            </w:r>
            <w:r w:rsidR="001B58E8" w:rsidRPr="0047608C">
              <w:t>paciente</w:t>
            </w:r>
          </w:p>
          <w:p w14:paraId="6D88F7B2" w14:textId="5E209F88" w:rsidR="00A309B2" w:rsidRPr="0047608C" w:rsidRDefault="00A309B2" w:rsidP="001B58E8">
            <w:r w:rsidRPr="0047608C">
              <w:t xml:space="preserve">Para </w:t>
            </w:r>
            <w:r w:rsidR="001B58E8" w:rsidRPr="0047608C">
              <w:t>conocer su historia médica en detalle</w:t>
            </w:r>
          </w:p>
        </w:tc>
      </w:tr>
      <w:tr w:rsidR="00A309B2" w:rsidRPr="0047608C" w14:paraId="35FF2BA8" w14:textId="77777777" w:rsidTr="00C352BD">
        <w:tc>
          <w:tcPr>
            <w:tcW w:w="0" w:type="auto"/>
          </w:tcPr>
          <w:p w14:paraId="44801BC2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01B5C97B" w14:textId="77777777" w:rsidR="00A309B2" w:rsidRPr="0047608C" w:rsidRDefault="00A309B2" w:rsidP="00C352BD">
            <w:r w:rsidRPr="0047608C">
              <w:t>Alta</w:t>
            </w:r>
          </w:p>
        </w:tc>
      </w:tr>
      <w:tr w:rsidR="00A309B2" w:rsidRPr="0047608C" w14:paraId="36E14BDD" w14:textId="77777777" w:rsidTr="00C352BD">
        <w:tc>
          <w:tcPr>
            <w:tcW w:w="0" w:type="auto"/>
          </w:tcPr>
          <w:p w14:paraId="193A99D0" w14:textId="77777777" w:rsidR="00A309B2" w:rsidRPr="0047608C" w:rsidRDefault="00A309B2" w:rsidP="00C352B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782B7981" w14:textId="77777777" w:rsidR="00A309B2" w:rsidRPr="0047608C" w:rsidRDefault="00A309B2" w:rsidP="00C352BD">
            <w:r w:rsidRPr="0047608C">
              <w:t xml:space="preserve">Bajo </w:t>
            </w:r>
          </w:p>
        </w:tc>
      </w:tr>
    </w:tbl>
    <w:p w14:paraId="447BBB65" w14:textId="77777777" w:rsidR="00AA1A57" w:rsidRPr="0047608C" w:rsidRDefault="00AA1A57" w:rsidP="004F5E4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3"/>
        <w:gridCol w:w="7753"/>
      </w:tblGrid>
      <w:tr w:rsidR="0078683C" w:rsidRPr="0047608C" w14:paraId="47BEC377" w14:textId="77777777" w:rsidTr="0078683C">
        <w:tc>
          <w:tcPr>
            <w:tcW w:w="0" w:type="auto"/>
          </w:tcPr>
          <w:p w14:paraId="4C799620" w14:textId="1F7A3071" w:rsidR="0078683C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</w:t>
            </w:r>
            <w:r w:rsidR="00255FFD" w:rsidRPr="0047608C">
              <w:rPr>
                <w:b/>
                <w:bCs/>
              </w:rPr>
              <w:t>1</w:t>
            </w:r>
            <w:r w:rsidR="003955BF" w:rsidRPr="0047608C">
              <w:rPr>
                <w:b/>
                <w:bCs/>
              </w:rPr>
              <w:t>8</w:t>
            </w:r>
          </w:p>
        </w:tc>
        <w:tc>
          <w:tcPr>
            <w:tcW w:w="4048" w:type="pct"/>
          </w:tcPr>
          <w:p w14:paraId="6F81203D" w14:textId="5DC0D840" w:rsidR="0078683C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Exportar a Excel la información de los pacientes</w:t>
            </w:r>
          </w:p>
        </w:tc>
      </w:tr>
      <w:tr w:rsidR="0078683C" w:rsidRPr="0047608C" w14:paraId="5756A6C9" w14:textId="77777777" w:rsidTr="0078683C">
        <w:tc>
          <w:tcPr>
            <w:tcW w:w="0" w:type="auto"/>
          </w:tcPr>
          <w:p w14:paraId="7C5D7715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28AE4C14" w14:textId="07693956" w:rsidR="0078683C" w:rsidRPr="0047608C" w:rsidRDefault="0078683C" w:rsidP="008429D5">
            <w:r w:rsidRPr="0047608C">
              <w:t xml:space="preserve">Como </w:t>
            </w:r>
            <w:r w:rsidR="00455CD4" w:rsidRPr="0047608C">
              <w:t>encargado del PASSR</w:t>
            </w:r>
          </w:p>
          <w:p w14:paraId="41A96106" w14:textId="7CE52BF9" w:rsidR="0078683C" w:rsidRPr="0047608C" w:rsidRDefault="0078683C" w:rsidP="008429D5">
            <w:r w:rsidRPr="0047608C">
              <w:t>Necesito</w:t>
            </w:r>
            <w:r w:rsidR="00455CD4" w:rsidRPr="0047608C">
              <w:t xml:space="preserve"> exportar a un a</w:t>
            </w:r>
            <w:r w:rsidR="00BA4407" w:rsidRPr="0047608C">
              <w:t xml:space="preserve">rchivo Excel </w:t>
            </w:r>
            <w:r w:rsidR="00806DE7" w:rsidRPr="0047608C">
              <w:t>la información de los pacientes</w:t>
            </w:r>
          </w:p>
          <w:p w14:paraId="73C4935F" w14:textId="73D31856" w:rsidR="0078683C" w:rsidRPr="0047608C" w:rsidRDefault="0078683C" w:rsidP="008429D5">
            <w:r w:rsidRPr="0047608C">
              <w:t xml:space="preserve">Para </w:t>
            </w:r>
            <w:r w:rsidR="00455CD4" w:rsidRPr="0047608C">
              <w:t>presentar un estudio a la DSI</w:t>
            </w:r>
          </w:p>
        </w:tc>
      </w:tr>
      <w:tr w:rsidR="0078683C" w:rsidRPr="0047608C" w14:paraId="45D33E7D" w14:textId="77777777" w:rsidTr="0078683C">
        <w:tc>
          <w:tcPr>
            <w:tcW w:w="0" w:type="auto"/>
          </w:tcPr>
          <w:p w14:paraId="32494FDA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41892813" w14:textId="214524A0" w:rsidR="0078683C" w:rsidRPr="0047608C" w:rsidRDefault="006A6561" w:rsidP="008429D5">
            <w:r w:rsidRPr="0047608C">
              <w:t>Baja</w:t>
            </w:r>
          </w:p>
        </w:tc>
      </w:tr>
      <w:tr w:rsidR="0078683C" w:rsidRPr="0047608C" w14:paraId="30B37B73" w14:textId="77777777" w:rsidTr="0078683C">
        <w:tc>
          <w:tcPr>
            <w:tcW w:w="0" w:type="auto"/>
          </w:tcPr>
          <w:p w14:paraId="5411163A" w14:textId="77777777" w:rsidR="0078683C" w:rsidRPr="0047608C" w:rsidRDefault="0078683C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2E8EA097" w14:textId="503CF90A" w:rsidR="0078683C" w:rsidRPr="0047608C" w:rsidRDefault="00455CD4" w:rsidP="008429D5">
            <w:r w:rsidRPr="0047608C">
              <w:t>Alto</w:t>
            </w:r>
            <w:r w:rsidR="0078683C" w:rsidRPr="0047608C">
              <w:t xml:space="preserve"> </w:t>
            </w:r>
          </w:p>
        </w:tc>
      </w:tr>
    </w:tbl>
    <w:p w14:paraId="541AE7E8" w14:textId="77777777" w:rsidR="0078683C" w:rsidRPr="0047608C" w:rsidRDefault="0078683C" w:rsidP="004F5E45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455CD4" w:rsidRPr="0047608C" w14:paraId="466B2CA3" w14:textId="77777777" w:rsidTr="008429D5">
        <w:tc>
          <w:tcPr>
            <w:tcW w:w="0" w:type="auto"/>
          </w:tcPr>
          <w:p w14:paraId="5BE37545" w14:textId="17AC9294" w:rsidR="00455CD4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HU-</w:t>
            </w:r>
            <w:r w:rsidR="00255FFD" w:rsidRPr="0047608C">
              <w:rPr>
                <w:b/>
                <w:bCs/>
              </w:rPr>
              <w:t>1</w:t>
            </w:r>
            <w:r w:rsidR="003955BF" w:rsidRPr="0047608C">
              <w:rPr>
                <w:b/>
                <w:bCs/>
              </w:rPr>
              <w:t>9</w:t>
            </w:r>
          </w:p>
        </w:tc>
        <w:tc>
          <w:tcPr>
            <w:tcW w:w="4048" w:type="pct"/>
          </w:tcPr>
          <w:p w14:paraId="4016D160" w14:textId="29B700CB" w:rsidR="00455CD4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Generar reportes</w:t>
            </w:r>
          </w:p>
        </w:tc>
      </w:tr>
      <w:tr w:rsidR="00455CD4" w:rsidRPr="0047608C" w14:paraId="5E6B1137" w14:textId="77777777" w:rsidTr="008429D5">
        <w:tc>
          <w:tcPr>
            <w:tcW w:w="0" w:type="auto"/>
          </w:tcPr>
          <w:p w14:paraId="189C3E1D" w14:textId="77777777" w:rsidR="00455CD4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3D078A4B" w14:textId="1A00A31A" w:rsidR="00455CD4" w:rsidRPr="0047608C" w:rsidRDefault="00455CD4" w:rsidP="008429D5">
            <w:r w:rsidRPr="0047608C">
              <w:t>Como encargado del PASSR</w:t>
            </w:r>
          </w:p>
          <w:p w14:paraId="65513C15" w14:textId="21C36EE5" w:rsidR="00455CD4" w:rsidRPr="0047608C" w:rsidRDefault="00455CD4" w:rsidP="008429D5">
            <w:r w:rsidRPr="0047608C">
              <w:t xml:space="preserve">Necesito generar reportes </w:t>
            </w:r>
            <w:r w:rsidR="001D65B8" w:rsidRPr="0047608C">
              <w:t>de los pacientes del PASSR</w:t>
            </w:r>
          </w:p>
          <w:p w14:paraId="1A2A28C7" w14:textId="2E780349" w:rsidR="00455CD4" w:rsidRPr="0047608C" w:rsidRDefault="00455CD4" w:rsidP="006A6561">
            <w:r w:rsidRPr="0047608C">
              <w:t xml:space="preserve">Para </w:t>
            </w:r>
            <w:r w:rsidR="006A6561" w:rsidRPr="0047608C">
              <w:t>mantener un control de mis actividades</w:t>
            </w:r>
            <w:r w:rsidR="00077D10" w:rsidRPr="0047608C">
              <w:t xml:space="preserve"> en la DSI</w:t>
            </w:r>
          </w:p>
        </w:tc>
      </w:tr>
      <w:tr w:rsidR="00455CD4" w:rsidRPr="0047608C" w14:paraId="7E1BD1C6" w14:textId="77777777" w:rsidTr="008429D5">
        <w:tc>
          <w:tcPr>
            <w:tcW w:w="0" w:type="auto"/>
          </w:tcPr>
          <w:p w14:paraId="4C804A4A" w14:textId="77777777" w:rsidR="00455CD4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Prioridad</w:t>
            </w:r>
          </w:p>
        </w:tc>
        <w:tc>
          <w:tcPr>
            <w:tcW w:w="0" w:type="auto"/>
          </w:tcPr>
          <w:p w14:paraId="70AED484" w14:textId="3FE40F8A" w:rsidR="00455CD4" w:rsidRPr="0047608C" w:rsidRDefault="007B1E6E" w:rsidP="008429D5">
            <w:r w:rsidRPr="0047608C">
              <w:t>Baja</w:t>
            </w:r>
          </w:p>
        </w:tc>
      </w:tr>
      <w:tr w:rsidR="00455CD4" w:rsidRPr="0047608C" w14:paraId="7D1AAB3D" w14:textId="77777777" w:rsidTr="008429D5">
        <w:tc>
          <w:tcPr>
            <w:tcW w:w="0" w:type="auto"/>
          </w:tcPr>
          <w:p w14:paraId="0C4B82A8" w14:textId="77777777" w:rsidR="00455CD4" w:rsidRPr="0047608C" w:rsidRDefault="00455CD4" w:rsidP="008429D5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 xml:space="preserve">Esfuerzo </w:t>
            </w:r>
          </w:p>
        </w:tc>
        <w:tc>
          <w:tcPr>
            <w:tcW w:w="0" w:type="auto"/>
          </w:tcPr>
          <w:p w14:paraId="47E025E5" w14:textId="2F4EFD01" w:rsidR="00455CD4" w:rsidRPr="0047608C" w:rsidRDefault="009A20AF" w:rsidP="008429D5">
            <w:r w:rsidRPr="0047608C">
              <w:t>Medio</w:t>
            </w:r>
            <w:r w:rsidR="00455CD4" w:rsidRPr="0047608C">
              <w:t xml:space="preserve"> </w:t>
            </w:r>
          </w:p>
        </w:tc>
      </w:tr>
    </w:tbl>
    <w:p w14:paraId="5D2466B0" w14:textId="77777777" w:rsidR="00920029" w:rsidRPr="0047608C" w:rsidRDefault="00920029" w:rsidP="004F5E45"/>
    <w:p w14:paraId="39CC939C" w14:textId="78EE340D" w:rsidR="00AD6315" w:rsidRPr="0047608C" w:rsidRDefault="00AD6315" w:rsidP="00AD6315">
      <w:pPr>
        <w:pStyle w:val="Ttulo2"/>
        <w:rPr>
          <w:rFonts w:ascii="Times New Roman" w:hAnsi="Times New Roman"/>
        </w:rPr>
      </w:pPr>
      <w:bookmarkStart w:id="7" w:name="_Toc477708919"/>
      <w:r w:rsidRPr="0047608C">
        <w:rPr>
          <w:rFonts w:ascii="Times New Roman" w:hAnsi="Times New Roman"/>
        </w:rPr>
        <w:t>Escenarios de las Historias de Usuario</w:t>
      </w:r>
      <w:bookmarkEnd w:id="7"/>
      <w:r w:rsidRPr="0047608C">
        <w:rPr>
          <w:rFonts w:ascii="Times New Roman" w:hAnsi="Times New Roman"/>
        </w:rPr>
        <w:t xml:space="preserve"> </w:t>
      </w:r>
    </w:p>
    <w:p w14:paraId="7847AACD" w14:textId="77777777" w:rsidR="004F5E45" w:rsidRPr="0047608C" w:rsidRDefault="004F5E45" w:rsidP="00AD6315">
      <w:pPr>
        <w:rPr>
          <w:color w:val="000000" w:themeColor="text1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53E12" w:rsidRPr="0047608C" w14:paraId="01B7541F" w14:textId="77777777" w:rsidTr="002C0D24">
        <w:tc>
          <w:tcPr>
            <w:tcW w:w="0" w:type="auto"/>
          </w:tcPr>
          <w:p w14:paraId="70706039" w14:textId="77777777" w:rsidR="00AD6315" w:rsidRPr="0047608C" w:rsidRDefault="00AD6315" w:rsidP="00467DD4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</w:t>
            </w:r>
            <w:r w:rsidR="004F5E45" w:rsidRPr="0047608C">
              <w:rPr>
                <w:b/>
                <w:bCs/>
                <w:color w:val="000000" w:themeColor="text1"/>
              </w:rPr>
              <w:t>0</w:t>
            </w:r>
            <w:r w:rsidRPr="0047608C">
              <w:rPr>
                <w:b/>
                <w:bCs/>
                <w:color w:val="000000" w:themeColor="text1"/>
              </w:rPr>
              <w:t>1.1</w:t>
            </w:r>
          </w:p>
        </w:tc>
        <w:tc>
          <w:tcPr>
            <w:tcW w:w="4009" w:type="pct"/>
          </w:tcPr>
          <w:p w14:paraId="22285E53" w14:textId="2281743C" w:rsidR="00AD6315" w:rsidRPr="0047608C" w:rsidRDefault="00653E12" w:rsidP="00AD6315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Inicio de sesión exitoso</w:t>
            </w:r>
          </w:p>
        </w:tc>
      </w:tr>
      <w:tr w:rsidR="00AA1A57" w:rsidRPr="0047608C" w14:paraId="65D8D2A6" w14:textId="77777777" w:rsidTr="002C0D24">
        <w:tc>
          <w:tcPr>
            <w:tcW w:w="0" w:type="auto"/>
          </w:tcPr>
          <w:p w14:paraId="7122E50D" w14:textId="77777777" w:rsidR="00AD6315" w:rsidRPr="0047608C" w:rsidRDefault="00AD6315" w:rsidP="00467DD4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9B66723" w14:textId="48A0359E" w:rsidR="00A00C63" w:rsidRPr="0047608C" w:rsidRDefault="00AD6315" w:rsidP="00653E12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</w:t>
            </w:r>
            <w:r w:rsidR="00653E12" w:rsidRPr="0047608C">
              <w:rPr>
                <w:color w:val="000000" w:themeColor="text1"/>
              </w:rPr>
              <w:t>me encuentro en la página de inicio de sesión</w:t>
            </w:r>
          </w:p>
          <w:p w14:paraId="059F7219" w14:textId="081F298E" w:rsidR="00AD6315" w:rsidRPr="0047608C" w:rsidRDefault="00AD6315" w:rsidP="00467DD4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</w:t>
            </w:r>
            <w:r w:rsidR="00653E12" w:rsidRPr="0047608C">
              <w:rPr>
                <w:rStyle w:val="nfasis"/>
                <w:i w:val="0"/>
                <w:color w:val="000000" w:themeColor="text1"/>
              </w:rPr>
              <w:t>introduzco mi usuario y contraseña correctamente</w:t>
            </w:r>
            <w:r w:rsidR="00EF21ED" w:rsidRPr="0047608C">
              <w:rPr>
                <w:rStyle w:val="nfasis"/>
                <w:i w:val="0"/>
                <w:color w:val="000000" w:themeColor="text1"/>
              </w:rPr>
              <w:t xml:space="preserve"> Y selecciono la opción de iniciar sesión</w:t>
            </w:r>
          </w:p>
          <w:p w14:paraId="26A6BE22" w14:textId="21C90FEF" w:rsidR="00AD6315" w:rsidRPr="0047608C" w:rsidRDefault="00653E12" w:rsidP="00467DD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ingresaré a mi sesión y el sistema me mostrará la pantalla principal de mi cuenta</w:t>
            </w:r>
          </w:p>
        </w:tc>
      </w:tr>
    </w:tbl>
    <w:p w14:paraId="4A162244" w14:textId="77777777" w:rsidR="00AD6315" w:rsidRPr="0047608C" w:rsidRDefault="00AD6315" w:rsidP="00AD6315">
      <w:pPr>
        <w:rPr>
          <w:color w:val="000000" w:themeColor="text1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53E12" w:rsidRPr="0047608C" w14:paraId="502D29D6" w14:textId="77777777" w:rsidTr="002C0D24">
        <w:tc>
          <w:tcPr>
            <w:tcW w:w="0" w:type="auto"/>
          </w:tcPr>
          <w:p w14:paraId="4E2D5D20" w14:textId="414BA6FC" w:rsidR="004F5E45" w:rsidRPr="0047608C" w:rsidRDefault="004F5E45" w:rsidP="00E52F6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HU01.</w:t>
            </w:r>
            <w:r w:rsidR="00653E12" w:rsidRPr="0047608C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009" w:type="pct"/>
          </w:tcPr>
          <w:p w14:paraId="3D5A66F9" w14:textId="71C9DDCE" w:rsidR="004F5E45" w:rsidRPr="0047608C" w:rsidRDefault="00EF21ED" w:rsidP="00EF21E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Nombre de usuario que no existe</w:t>
            </w:r>
          </w:p>
        </w:tc>
      </w:tr>
      <w:tr w:rsidR="00653E12" w:rsidRPr="0047608C" w14:paraId="6A5E0D3D" w14:textId="77777777" w:rsidTr="002C0D24">
        <w:tc>
          <w:tcPr>
            <w:tcW w:w="0" w:type="auto"/>
          </w:tcPr>
          <w:p w14:paraId="6FAAC63D" w14:textId="77777777" w:rsidR="004F5E45" w:rsidRPr="0047608C" w:rsidRDefault="004F5E45" w:rsidP="00E52F6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BAA3623" w14:textId="77777777" w:rsidR="00EF21ED" w:rsidRPr="0047608C" w:rsidRDefault="00EF21ED" w:rsidP="00EF21E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página de inicio de sesión</w:t>
            </w:r>
          </w:p>
          <w:p w14:paraId="1BEB93A4" w14:textId="38227C37" w:rsidR="00EF21ED" w:rsidRPr="0047608C" w:rsidRDefault="00EF21ED" w:rsidP="00EF21E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introduzco un usuario que no existe y una contraseña Y selecciono la opción de iniciar sesión</w:t>
            </w:r>
          </w:p>
          <w:p w14:paraId="1D33E17C" w14:textId="3E9F9589" w:rsidR="004F5E45" w:rsidRPr="0047608C" w:rsidRDefault="00EF21ED" w:rsidP="00E52F66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Entonces no ingresaré a mi sesión y se me mostrará un mensaje indicando que el usuario o la contraseña son inválidos</w:t>
            </w:r>
          </w:p>
        </w:tc>
      </w:tr>
    </w:tbl>
    <w:p w14:paraId="1F75C251" w14:textId="77777777" w:rsidR="00040C60" w:rsidRPr="0047608C" w:rsidRDefault="00040C60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EF21ED" w:rsidRPr="0047608C" w14:paraId="4343F265" w14:textId="77777777" w:rsidTr="005B058D">
        <w:tc>
          <w:tcPr>
            <w:tcW w:w="0" w:type="auto"/>
          </w:tcPr>
          <w:p w14:paraId="26777FBD" w14:textId="56FE0E42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HU01.3</w:t>
            </w:r>
          </w:p>
        </w:tc>
        <w:tc>
          <w:tcPr>
            <w:tcW w:w="4009" w:type="pct"/>
          </w:tcPr>
          <w:p w14:paraId="516C4FF3" w14:textId="30BD5C3F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Contraseña inválida</w:t>
            </w:r>
          </w:p>
        </w:tc>
      </w:tr>
      <w:tr w:rsidR="00EF21ED" w:rsidRPr="0047608C" w14:paraId="4FFB4CAC" w14:textId="77777777" w:rsidTr="005B058D">
        <w:tc>
          <w:tcPr>
            <w:tcW w:w="0" w:type="auto"/>
          </w:tcPr>
          <w:p w14:paraId="20B6F3B8" w14:textId="77777777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5B0AA52" w14:textId="77777777" w:rsidR="00EF21ED" w:rsidRPr="0047608C" w:rsidRDefault="00EF21ED" w:rsidP="005B058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página de inicio de sesión</w:t>
            </w:r>
          </w:p>
          <w:p w14:paraId="0582C26A" w14:textId="72E74A66" w:rsidR="00EF21ED" w:rsidRPr="0047608C" w:rsidRDefault="00EF21ED" w:rsidP="005B058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introduzco un nombre de usuario registrado y una contraseña que no corresponde a dicho usuario Y selecciono la opción de iniciar sesión</w:t>
            </w:r>
          </w:p>
          <w:p w14:paraId="04691FF2" w14:textId="77777777" w:rsidR="00EF21ED" w:rsidRPr="0047608C" w:rsidRDefault="00EF21ED" w:rsidP="005B058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Entonces no ingresaré a mi sesión y se me mostrará un mensaje indicando que el usuario o la contraseña son inválidos</w:t>
            </w:r>
          </w:p>
        </w:tc>
      </w:tr>
    </w:tbl>
    <w:p w14:paraId="2B458E79" w14:textId="77777777" w:rsidR="00EF21ED" w:rsidRPr="0047608C" w:rsidRDefault="00EF21E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EF21ED" w:rsidRPr="0047608C" w14:paraId="217B38BB" w14:textId="77777777" w:rsidTr="005B058D">
        <w:tc>
          <w:tcPr>
            <w:tcW w:w="0" w:type="auto"/>
          </w:tcPr>
          <w:p w14:paraId="383A1E10" w14:textId="7D70C0C4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HU01.</w:t>
            </w:r>
            <w:r w:rsidR="00C53309" w:rsidRPr="0047608C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009" w:type="pct"/>
          </w:tcPr>
          <w:p w14:paraId="28A01CBD" w14:textId="0D59E19B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Nombre de usuario o contraseña vacíos</w:t>
            </w:r>
          </w:p>
        </w:tc>
      </w:tr>
      <w:tr w:rsidR="00EF21ED" w:rsidRPr="0047608C" w14:paraId="2F2C132D" w14:textId="77777777" w:rsidTr="005B058D">
        <w:tc>
          <w:tcPr>
            <w:tcW w:w="0" w:type="auto"/>
          </w:tcPr>
          <w:p w14:paraId="0F3C2F02" w14:textId="77777777" w:rsidR="00EF21ED" w:rsidRPr="0047608C" w:rsidRDefault="00EF21E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lastRenderedPageBreak/>
              <w:t>Descripción</w:t>
            </w:r>
          </w:p>
        </w:tc>
        <w:tc>
          <w:tcPr>
            <w:tcW w:w="0" w:type="auto"/>
          </w:tcPr>
          <w:p w14:paraId="12E427BC" w14:textId="77777777" w:rsidR="00EF21ED" w:rsidRPr="0047608C" w:rsidRDefault="00EF21ED" w:rsidP="005B058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página de inicio de sesión</w:t>
            </w:r>
          </w:p>
          <w:p w14:paraId="55D52020" w14:textId="223ECADA" w:rsidR="00EF21ED" w:rsidRPr="0047608C" w:rsidRDefault="00EF21ED" w:rsidP="005B058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selecciono la opción de iniciar sesión Y no he introducido un nombre de usuario o una contraseña (o ambos)</w:t>
            </w:r>
          </w:p>
          <w:p w14:paraId="6C3E5ABE" w14:textId="77777777" w:rsidR="00EF21ED" w:rsidRPr="0047608C" w:rsidRDefault="00EF21ED" w:rsidP="005B058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Entonces no ingresaré a mi sesión y se me mostrará un mensaje indicando que el usuario o la contraseña son inválidos</w:t>
            </w:r>
          </w:p>
        </w:tc>
      </w:tr>
    </w:tbl>
    <w:p w14:paraId="11AD1638" w14:textId="77777777" w:rsidR="00EF21ED" w:rsidRPr="0047608C" w:rsidRDefault="00EF21E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B058D" w:rsidRPr="0047608C" w14:paraId="2D75B51B" w14:textId="77777777" w:rsidTr="005B058D">
        <w:tc>
          <w:tcPr>
            <w:tcW w:w="0" w:type="auto"/>
          </w:tcPr>
          <w:p w14:paraId="675D8581" w14:textId="01EF339D" w:rsidR="005B058D" w:rsidRPr="0047608C" w:rsidRDefault="005B058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HU02.1</w:t>
            </w:r>
          </w:p>
        </w:tc>
        <w:tc>
          <w:tcPr>
            <w:tcW w:w="4009" w:type="pct"/>
          </w:tcPr>
          <w:p w14:paraId="09D78E2B" w14:textId="54B1D70D" w:rsidR="005B058D" w:rsidRPr="0047608C" w:rsidRDefault="009C7D45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registro de un paciente</w:t>
            </w:r>
          </w:p>
        </w:tc>
      </w:tr>
      <w:tr w:rsidR="005B058D" w:rsidRPr="0047608C" w14:paraId="4CC99EA2" w14:textId="77777777" w:rsidTr="005B058D">
        <w:tc>
          <w:tcPr>
            <w:tcW w:w="0" w:type="auto"/>
          </w:tcPr>
          <w:p w14:paraId="17B18A1A" w14:textId="77777777" w:rsidR="005B058D" w:rsidRPr="0047608C" w:rsidRDefault="005B058D" w:rsidP="005B058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10BD141" w14:textId="1FF09D36" w:rsidR="005B058D" w:rsidRPr="0047608C" w:rsidRDefault="005B058D" w:rsidP="005B058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</w:t>
            </w:r>
            <w:r w:rsidR="009C7D45" w:rsidRPr="0047608C">
              <w:rPr>
                <w:color w:val="000000" w:themeColor="text1"/>
              </w:rPr>
              <w:t>me encuentro en cualquier parte de mi cuenta</w:t>
            </w:r>
          </w:p>
          <w:p w14:paraId="0D675ADF" w14:textId="4C27EC23" w:rsidR="005B058D" w:rsidRPr="0047608C" w:rsidRDefault="005B058D" w:rsidP="005B058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</w:t>
            </w:r>
            <w:r w:rsidR="009C7D45" w:rsidRPr="0047608C">
              <w:rPr>
                <w:rStyle w:val="nfasis"/>
                <w:i w:val="0"/>
                <w:color w:val="000000" w:themeColor="text1"/>
              </w:rPr>
              <w:t>escojo la opción de registro de un paciente</w:t>
            </w:r>
          </w:p>
          <w:p w14:paraId="5115CF96" w14:textId="6D2B23D9" w:rsidR="005B058D" w:rsidRPr="0047608C" w:rsidRDefault="005B058D" w:rsidP="009C7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9C7D45" w:rsidRPr="0047608C">
              <w:rPr>
                <w:rStyle w:val="nfasis"/>
                <w:i w:val="0"/>
                <w:color w:val="000000" w:themeColor="text1"/>
              </w:rPr>
              <w:t>se desplegará un formulario donde se me solicitarán los datos personales de un nuevo paciente</w:t>
            </w:r>
          </w:p>
        </w:tc>
      </w:tr>
    </w:tbl>
    <w:p w14:paraId="274A459E" w14:textId="77777777" w:rsidR="005B058D" w:rsidRPr="0047608C" w:rsidRDefault="005B058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9C7D45" w:rsidRPr="0047608C" w14:paraId="60779AC7" w14:textId="77777777" w:rsidTr="00F07D0E">
        <w:tc>
          <w:tcPr>
            <w:tcW w:w="0" w:type="auto"/>
          </w:tcPr>
          <w:p w14:paraId="049F1167" w14:textId="6FEAF56D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HU02.2</w:t>
            </w:r>
          </w:p>
        </w:tc>
        <w:tc>
          <w:tcPr>
            <w:tcW w:w="4009" w:type="pct"/>
          </w:tcPr>
          <w:p w14:paraId="656B4D0B" w14:textId="740AD0DF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paciente exitoso</w:t>
            </w:r>
          </w:p>
        </w:tc>
      </w:tr>
      <w:tr w:rsidR="009C7D45" w:rsidRPr="0047608C" w14:paraId="7D1C5FBC" w14:textId="77777777" w:rsidTr="00F07D0E">
        <w:tc>
          <w:tcPr>
            <w:tcW w:w="0" w:type="auto"/>
          </w:tcPr>
          <w:p w14:paraId="6779A0D4" w14:textId="77777777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555B3A3" w14:textId="306F3152" w:rsidR="009C7D45" w:rsidRPr="0047608C" w:rsidRDefault="009C7D45" w:rsidP="009C7D4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un paciente</w:t>
            </w:r>
          </w:p>
          <w:p w14:paraId="34C3E76A" w14:textId="40C3D090" w:rsidR="009C7D45" w:rsidRPr="0047608C" w:rsidRDefault="009C7D45" w:rsidP="009C7D45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registrar al paciente</w:t>
            </w:r>
          </w:p>
          <w:p w14:paraId="43D92990" w14:textId="7779879B" w:rsidR="009C7D45" w:rsidRPr="0047608C" w:rsidRDefault="009C7D45" w:rsidP="009C7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el paciente será registrado con los datos del formulario Y se me notificará de dicho registro Y me dirigirá al listado de todos los pacientes</w:t>
            </w:r>
          </w:p>
        </w:tc>
      </w:tr>
    </w:tbl>
    <w:p w14:paraId="35367123" w14:textId="5A919211" w:rsidR="009C7D45" w:rsidRPr="0047608C" w:rsidRDefault="009C7D4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9C7D45" w:rsidRPr="0047608C" w14:paraId="4AF2D865" w14:textId="77777777" w:rsidTr="00F07D0E">
        <w:tc>
          <w:tcPr>
            <w:tcW w:w="0" w:type="auto"/>
          </w:tcPr>
          <w:p w14:paraId="48467860" w14:textId="5D94A280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HU02.3</w:t>
            </w:r>
          </w:p>
        </w:tc>
        <w:tc>
          <w:tcPr>
            <w:tcW w:w="4009" w:type="pct"/>
          </w:tcPr>
          <w:p w14:paraId="5284C7D3" w14:textId="123071D8" w:rsidR="009C7D45" w:rsidRPr="0047608C" w:rsidRDefault="009C7D45" w:rsidP="009C7D45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paciente fallido por error en el formulario</w:t>
            </w:r>
          </w:p>
        </w:tc>
      </w:tr>
      <w:tr w:rsidR="009C7D45" w:rsidRPr="0047608C" w14:paraId="4CC2638D" w14:textId="77777777" w:rsidTr="00F07D0E">
        <w:tc>
          <w:tcPr>
            <w:tcW w:w="0" w:type="auto"/>
          </w:tcPr>
          <w:p w14:paraId="6164865D" w14:textId="77777777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883784C" w14:textId="77777777" w:rsidR="009C7D45" w:rsidRPr="0047608C" w:rsidRDefault="009C7D45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un paciente</w:t>
            </w:r>
          </w:p>
          <w:p w14:paraId="16AAE5A3" w14:textId="4CC957CA" w:rsidR="009C7D45" w:rsidRPr="0047608C" w:rsidRDefault="009C7D45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registrar al paciente</w:t>
            </w:r>
          </w:p>
          <w:p w14:paraId="35385284" w14:textId="466E6527" w:rsidR="009C7D45" w:rsidRPr="0047608C" w:rsidRDefault="009C7D45" w:rsidP="009C7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el paciente no será registrado con los datos del formulario Y se me notificará cuales son los campos erróneos en el formulario</w:t>
            </w:r>
          </w:p>
        </w:tc>
      </w:tr>
    </w:tbl>
    <w:p w14:paraId="7CEDC25E" w14:textId="77777777" w:rsidR="009C7D45" w:rsidRPr="0047608C" w:rsidRDefault="009C7D4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9C7D45" w:rsidRPr="0047608C" w14:paraId="1E77E4C0" w14:textId="77777777" w:rsidTr="00F07D0E">
        <w:tc>
          <w:tcPr>
            <w:tcW w:w="0" w:type="auto"/>
          </w:tcPr>
          <w:p w14:paraId="64CC52CD" w14:textId="7499CD73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HU02.4</w:t>
            </w:r>
          </w:p>
        </w:tc>
        <w:tc>
          <w:tcPr>
            <w:tcW w:w="4009" w:type="pct"/>
          </w:tcPr>
          <w:p w14:paraId="0D91690E" w14:textId="704DB08E" w:rsidR="009C7D45" w:rsidRPr="0047608C" w:rsidRDefault="009C7D45" w:rsidP="009C7D45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paciente fallido por datos incompletos</w:t>
            </w:r>
          </w:p>
        </w:tc>
      </w:tr>
      <w:tr w:rsidR="009C7D45" w:rsidRPr="0047608C" w14:paraId="0B5DA652" w14:textId="77777777" w:rsidTr="00F07D0E">
        <w:tc>
          <w:tcPr>
            <w:tcW w:w="0" w:type="auto"/>
          </w:tcPr>
          <w:p w14:paraId="788F6919" w14:textId="77777777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0BFCBA2" w14:textId="77777777" w:rsidR="009C7D45" w:rsidRPr="0047608C" w:rsidRDefault="009C7D45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un paciente</w:t>
            </w:r>
          </w:p>
          <w:p w14:paraId="48F3E0BD" w14:textId="48AD1E85" w:rsidR="009C7D45" w:rsidRPr="0047608C" w:rsidRDefault="009C7D45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registrar al paciente</w:t>
            </w:r>
          </w:p>
          <w:p w14:paraId="4F019929" w14:textId="5AA0C4B3" w:rsidR="009C7D45" w:rsidRPr="0047608C" w:rsidRDefault="009C7D45" w:rsidP="009C7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el paciente no será registrado con los datos del formulario Y se me notificará cuales son los campos obligatorios que falta por llenar</w:t>
            </w:r>
          </w:p>
        </w:tc>
      </w:tr>
    </w:tbl>
    <w:p w14:paraId="4496B5E1" w14:textId="77777777" w:rsidR="009C7D45" w:rsidRPr="0047608C" w:rsidRDefault="009C7D4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D71AF" w:rsidRPr="0047608C" w14:paraId="1153A266" w14:textId="77777777" w:rsidTr="00B75D2D">
        <w:tc>
          <w:tcPr>
            <w:tcW w:w="0" w:type="auto"/>
          </w:tcPr>
          <w:p w14:paraId="562FD10E" w14:textId="6206DB7F" w:rsidR="006D71AF" w:rsidRPr="0047608C" w:rsidRDefault="006D71A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HU02.5</w:t>
            </w:r>
          </w:p>
        </w:tc>
        <w:tc>
          <w:tcPr>
            <w:tcW w:w="4009" w:type="pct"/>
          </w:tcPr>
          <w:p w14:paraId="0373ECE4" w14:textId="5A141A63" w:rsidR="006D71AF" w:rsidRPr="0047608C" w:rsidRDefault="006D71AF" w:rsidP="006D71AF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paciente fallido por duplicación de registro</w:t>
            </w:r>
          </w:p>
        </w:tc>
      </w:tr>
      <w:tr w:rsidR="006D71AF" w:rsidRPr="0047608C" w14:paraId="073B511D" w14:textId="77777777" w:rsidTr="00B75D2D">
        <w:tc>
          <w:tcPr>
            <w:tcW w:w="0" w:type="auto"/>
          </w:tcPr>
          <w:p w14:paraId="5089E60A" w14:textId="77777777" w:rsidR="006D71AF" w:rsidRPr="0047608C" w:rsidRDefault="006D71A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54AF64F" w14:textId="77777777" w:rsidR="006D71AF" w:rsidRPr="0047608C" w:rsidRDefault="006D71AF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un paciente</w:t>
            </w:r>
          </w:p>
          <w:p w14:paraId="37D80506" w14:textId="618893D0" w:rsidR="006D71AF" w:rsidRPr="0047608C" w:rsidRDefault="006D71AF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la identificación del paciente ya se encuentra registrada Y selecciono la opción de registrar al paciente</w:t>
            </w:r>
          </w:p>
          <w:p w14:paraId="7545863A" w14:textId="79BDB4BE" w:rsidR="006D71AF" w:rsidRPr="0047608C" w:rsidRDefault="006D71AF" w:rsidP="006D71AF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el paciente no será registrado con los datos del formulario Y se me notificará que el paciente ya se encuentra registrado</w:t>
            </w:r>
          </w:p>
        </w:tc>
      </w:tr>
    </w:tbl>
    <w:p w14:paraId="3C36E13B" w14:textId="77777777" w:rsidR="006D71AF" w:rsidRPr="0047608C" w:rsidRDefault="006D71AF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9C7D45" w:rsidRPr="0047608C" w14:paraId="6EFE6F89" w14:textId="77777777" w:rsidTr="00F07D0E">
        <w:tc>
          <w:tcPr>
            <w:tcW w:w="0" w:type="auto"/>
          </w:tcPr>
          <w:p w14:paraId="50DA7666" w14:textId="2223401C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HU02.</w:t>
            </w:r>
            <w:r w:rsidR="006D71AF" w:rsidRPr="0047608C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4009" w:type="pct"/>
          </w:tcPr>
          <w:p w14:paraId="67FCF98C" w14:textId="20B7360F" w:rsidR="009C7D45" w:rsidRPr="0047608C" w:rsidRDefault="009C7D45" w:rsidP="009C7D45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paciente cancelado</w:t>
            </w:r>
          </w:p>
        </w:tc>
      </w:tr>
      <w:tr w:rsidR="009C7D45" w:rsidRPr="0047608C" w14:paraId="3C95EFAD" w14:textId="77777777" w:rsidTr="00F07D0E">
        <w:tc>
          <w:tcPr>
            <w:tcW w:w="0" w:type="auto"/>
          </w:tcPr>
          <w:p w14:paraId="3209C864" w14:textId="77777777" w:rsidR="009C7D45" w:rsidRPr="0047608C" w:rsidRDefault="009C7D45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C597447" w14:textId="77777777" w:rsidR="009C7D45" w:rsidRPr="0047608C" w:rsidRDefault="009C7D45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un paciente</w:t>
            </w:r>
          </w:p>
          <w:p w14:paraId="4ECE9A5D" w14:textId="0028F6AB" w:rsidR="009C7D45" w:rsidRPr="0047608C" w:rsidRDefault="009C7D45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cancelar el registro de un paciente</w:t>
            </w:r>
          </w:p>
          <w:p w14:paraId="6704C211" w14:textId="7AFFA302" w:rsidR="009C7D45" w:rsidRPr="0047608C" w:rsidRDefault="009C7D45" w:rsidP="009C7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registrará ningún paciente Y regresaré a la parte de la aplicación en la cual me encontraba antes de seleccionar la opción de registrar a un paciente</w:t>
            </w:r>
          </w:p>
        </w:tc>
      </w:tr>
    </w:tbl>
    <w:p w14:paraId="776AA21F" w14:textId="77777777" w:rsidR="009C7D45" w:rsidRPr="0047608C" w:rsidRDefault="009C7D4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21E90" w:rsidRPr="0047608C" w14:paraId="4B07F6A6" w14:textId="77777777" w:rsidTr="00F07D0E">
        <w:tc>
          <w:tcPr>
            <w:tcW w:w="0" w:type="auto"/>
          </w:tcPr>
          <w:p w14:paraId="32A360C7" w14:textId="3C2ACDF0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HU03.1</w:t>
            </w:r>
          </w:p>
        </w:tc>
        <w:tc>
          <w:tcPr>
            <w:tcW w:w="4009" w:type="pct"/>
          </w:tcPr>
          <w:p w14:paraId="40C46FF6" w14:textId="1C3133F7" w:rsidR="00A21E90" w:rsidRPr="0047608C" w:rsidRDefault="00A21E90" w:rsidP="00A21E90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un paciente</w:t>
            </w:r>
          </w:p>
        </w:tc>
      </w:tr>
      <w:tr w:rsidR="00A21E90" w:rsidRPr="0047608C" w14:paraId="50101D7D" w14:textId="77777777" w:rsidTr="00F07D0E">
        <w:tc>
          <w:tcPr>
            <w:tcW w:w="0" w:type="auto"/>
          </w:tcPr>
          <w:p w14:paraId="0B8E26AF" w14:textId="77777777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76EBC06" w14:textId="512B4348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Historia Clínica de un paciente</w:t>
            </w:r>
          </w:p>
          <w:p w14:paraId="1E3011B7" w14:textId="321D96AD" w:rsidR="00A21E90" w:rsidRPr="0047608C" w:rsidRDefault="00A21E9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lastRenderedPageBreak/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datos personales del paciente</w:t>
            </w:r>
          </w:p>
          <w:p w14:paraId="352463A9" w14:textId="479D673B" w:rsidR="00A21E90" w:rsidRPr="0047608C" w:rsidRDefault="00A21E90" w:rsidP="00A21E90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mostrarán los datos actuales del paciente Y tendré la posibilidad de editarlos</w:t>
            </w:r>
          </w:p>
        </w:tc>
      </w:tr>
    </w:tbl>
    <w:p w14:paraId="15482F1C" w14:textId="77777777" w:rsidR="00A21E90" w:rsidRPr="0047608C" w:rsidRDefault="00A21E90" w:rsidP="00A21E9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21E90" w:rsidRPr="0047608C" w14:paraId="6D0A5078" w14:textId="77777777" w:rsidTr="00F07D0E">
        <w:tc>
          <w:tcPr>
            <w:tcW w:w="0" w:type="auto"/>
          </w:tcPr>
          <w:p w14:paraId="0D4411D4" w14:textId="5AA7830F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</w:t>
            </w:r>
            <w:r w:rsidR="003A7EDF" w:rsidRPr="0047608C">
              <w:rPr>
                <w:b/>
                <w:bCs/>
                <w:color w:val="000000" w:themeColor="text1"/>
              </w:rPr>
              <w:t>3</w:t>
            </w:r>
            <w:r w:rsidRPr="0047608C">
              <w:rPr>
                <w:b/>
                <w:bCs/>
                <w:color w:val="000000" w:themeColor="text1"/>
              </w:rPr>
              <w:t>.2</w:t>
            </w:r>
          </w:p>
        </w:tc>
        <w:tc>
          <w:tcPr>
            <w:tcW w:w="4009" w:type="pct"/>
          </w:tcPr>
          <w:p w14:paraId="076C9E87" w14:textId="1DC5672F" w:rsidR="00A21E90" w:rsidRPr="0047608C" w:rsidRDefault="003A7EDF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de paciente exitos</w:t>
            </w:r>
            <w:r w:rsidRPr="0047608C">
              <w:rPr>
                <w:b/>
                <w:bCs/>
                <w:color w:val="000000" w:themeColor="text1"/>
              </w:rPr>
              <w:t>a</w:t>
            </w:r>
          </w:p>
        </w:tc>
      </w:tr>
      <w:tr w:rsidR="00A21E90" w:rsidRPr="0047608C" w14:paraId="57D1C32F" w14:textId="77777777" w:rsidTr="00F07D0E">
        <w:tc>
          <w:tcPr>
            <w:tcW w:w="0" w:type="auto"/>
          </w:tcPr>
          <w:p w14:paraId="3FBE0AF9" w14:textId="77777777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8B7C433" w14:textId="5A7A301C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3A7EDF" w:rsidRPr="0047608C">
              <w:rPr>
                <w:color w:val="000000" w:themeColor="text1"/>
              </w:rPr>
              <w:t>edición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3CEEDF40" w14:textId="6182A48B" w:rsidR="00A21E90" w:rsidRPr="0047608C" w:rsidRDefault="00A21E9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correctamente y en su totalidad Y selecciono la opción de </w:t>
            </w:r>
            <w:r w:rsidR="003A7EDF" w:rsidRPr="0047608C">
              <w:rPr>
                <w:color w:val="000000" w:themeColor="text1"/>
              </w:rPr>
              <w:t>guardar los cambios</w:t>
            </w:r>
          </w:p>
          <w:p w14:paraId="32F7645B" w14:textId="2C3900E1" w:rsidR="00A21E90" w:rsidRPr="0047608C" w:rsidRDefault="00A21E90" w:rsidP="00142399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3A7EDF" w:rsidRPr="0047608C">
              <w:rPr>
                <w:rStyle w:val="nfasis"/>
                <w:i w:val="0"/>
                <w:color w:val="000000" w:themeColor="text1"/>
              </w:rPr>
              <w:t>la información personal del paciente será actualizada con la nueva información del formulario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se me notificará de dicho </w:t>
            </w:r>
            <w:r w:rsidR="003A7EDF" w:rsidRPr="0047608C">
              <w:rPr>
                <w:rStyle w:val="nfasis"/>
                <w:i w:val="0"/>
                <w:color w:val="000000" w:themeColor="text1"/>
              </w:rPr>
              <w:t>cambio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</w:t>
            </w:r>
            <w:r w:rsidR="003A7EDF" w:rsidRPr="0047608C">
              <w:rPr>
                <w:rStyle w:val="nfasis"/>
                <w:i w:val="0"/>
                <w:color w:val="000000" w:themeColor="text1"/>
              </w:rPr>
              <w:t xml:space="preserve">me dirigirá a la Historia Clínica del paciente </w:t>
            </w:r>
            <w:r w:rsidR="00142399" w:rsidRPr="0047608C">
              <w:rPr>
                <w:rStyle w:val="nfasis"/>
                <w:i w:val="0"/>
                <w:color w:val="000000" w:themeColor="text1"/>
              </w:rPr>
              <w:t xml:space="preserve">cuya información personal </w:t>
            </w:r>
            <w:r w:rsidR="003A7EDF" w:rsidRPr="0047608C">
              <w:rPr>
                <w:rStyle w:val="nfasis"/>
                <w:i w:val="0"/>
                <w:color w:val="000000" w:themeColor="text1"/>
              </w:rPr>
              <w:t>estaba editando</w:t>
            </w:r>
          </w:p>
        </w:tc>
      </w:tr>
    </w:tbl>
    <w:p w14:paraId="2539D0E5" w14:textId="77777777" w:rsidR="00A21E90" w:rsidRPr="0047608C" w:rsidRDefault="00A21E90" w:rsidP="00A21E9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21E90" w:rsidRPr="0047608C" w14:paraId="20726FF3" w14:textId="77777777" w:rsidTr="00F07D0E">
        <w:tc>
          <w:tcPr>
            <w:tcW w:w="0" w:type="auto"/>
          </w:tcPr>
          <w:p w14:paraId="360FAD78" w14:textId="58BEB60C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</w:t>
            </w:r>
            <w:r w:rsidR="00B97A89" w:rsidRPr="0047608C">
              <w:rPr>
                <w:b/>
                <w:bCs/>
                <w:color w:val="000000" w:themeColor="text1"/>
              </w:rPr>
              <w:t>3</w:t>
            </w:r>
            <w:r w:rsidRPr="0047608C">
              <w:rPr>
                <w:b/>
                <w:bCs/>
                <w:color w:val="000000" w:themeColor="text1"/>
              </w:rPr>
              <w:t>.3</w:t>
            </w:r>
          </w:p>
        </w:tc>
        <w:tc>
          <w:tcPr>
            <w:tcW w:w="4009" w:type="pct"/>
          </w:tcPr>
          <w:p w14:paraId="127EAAFD" w14:textId="0703E2F9" w:rsidR="00A21E90" w:rsidRPr="0047608C" w:rsidRDefault="00142399" w:rsidP="00142399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de paciente f</w:t>
            </w:r>
            <w:r w:rsidRPr="0047608C">
              <w:rPr>
                <w:b/>
                <w:bCs/>
                <w:color w:val="000000" w:themeColor="text1"/>
              </w:rPr>
              <w:t>allida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por error en el formulario</w:t>
            </w:r>
          </w:p>
        </w:tc>
      </w:tr>
      <w:tr w:rsidR="00A21E90" w:rsidRPr="0047608C" w14:paraId="5DDCB9FB" w14:textId="77777777" w:rsidTr="00F07D0E">
        <w:tc>
          <w:tcPr>
            <w:tcW w:w="0" w:type="auto"/>
          </w:tcPr>
          <w:p w14:paraId="613D6E0E" w14:textId="77777777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CB3F272" w14:textId="17BB13AD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</w:t>
            </w:r>
            <w:r w:rsidR="00142399" w:rsidRPr="0047608C">
              <w:rPr>
                <w:color w:val="000000" w:themeColor="text1"/>
              </w:rPr>
              <w:t>l formulario de edición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6E68AD58" w14:textId="3E4851BC" w:rsidR="00A21E90" w:rsidRPr="0047608C" w:rsidRDefault="00A21E9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</w:t>
            </w:r>
            <w:r w:rsidR="00142399" w:rsidRPr="0047608C">
              <w:rPr>
                <w:color w:val="000000" w:themeColor="text1"/>
              </w:rPr>
              <w:t>guardar los cambios</w:t>
            </w:r>
          </w:p>
          <w:p w14:paraId="40CEF012" w14:textId="546424E5" w:rsidR="00A21E90" w:rsidRPr="0047608C" w:rsidRDefault="00A21E90" w:rsidP="00142399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142399" w:rsidRPr="0047608C">
              <w:rPr>
                <w:rStyle w:val="nfasis"/>
                <w:i w:val="0"/>
                <w:color w:val="000000" w:themeColor="text1"/>
              </w:rPr>
              <w:t>no se realizará ningún cambio sobre la información personal del paciente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se me notificará cuales son los campos erróneos en el formulario</w:t>
            </w:r>
          </w:p>
        </w:tc>
      </w:tr>
    </w:tbl>
    <w:p w14:paraId="77D7AB0C" w14:textId="77777777" w:rsidR="00A21E90" w:rsidRPr="0047608C" w:rsidRDefault="00A21E90" w:rsidP="00A21E9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21E90" w:rsidRPr="0047608C" w14:paraId="11DD14F5" w14:textId="77777777" w:rsidTr="00F07D0E">
        <w:tc>
          <w:tcPr>
            <w:tcW w:w="0" w:type="auto"/>
          </w:tcPr>
          <w:p w14:paraId="27C9D589" w14:textId="64391B41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</w:t>
            </w:r>
            <w:r w:rsidR="00B97A89" w:rsidRPr="0047608C">
              <w:rPr>
                <w:b/>
                <w:bCs/>
                <w:color w:val="000000" w:themeColor="text1"/>
              </w:rPr>
              <w:t>3</w:t>
            </w:r>
            <w:r w:rsidRPr="0047608C">
              <w:rPr>
                <w:b/>
                <w:bCs/>
                <w:color w:val="000000" w:themeColor="text1"/>
              </w:rPr>
              <w:t>.4</w:t>
            </w:r>
          </w:p>
        </w:tc>
        <w:tc>
          <w:tcPr>
            <w:tcW w:w="4009" w:type="pct"/>
          </w:tcPr>
          <w:p w14:paraId="0511AB16" w14:textId="35F2D830" w:rsidR="00A21E90" w:rsidRPr="0047608C" w:rsidRDefault="00142399" w:rsidP="00142399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de paciente f</w:t>
            </w:r>
            <w:r w:rsidRPr="0047608C">
              <w:rPr>
                <w:b/>
                <w:bCs/>
                <w:color w:val="000000" w:themeColor="text1"/>
              </w:rPr>
              <w:t>allida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por datos incompletos</w:t>
            </w:r>
          </w:p>
        </w:tc>
      </w:tr>
      <w:tr w:rsidR="00A21E90" w:rsidRPr="0047608C" w14:paraId="0C48F8DB" w14:textId="77777777" w:rsidTr="00F07D0E">
        <w:tc>
          <w:tcPr>
            <w:tcW w:w="0" w:type="auto"/>
          </w:tcPr>
          <w:p w14:paraId="6979A3B0" w14:textId="77777777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A8988FA" w14:textId="31A37F50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</w:t>
            </w:r>
            <w:r w:rsidR="00142399" w:rsidRPr="0047608C">
              <w:rPr>
                <w:color w:val="000000" w:themeColor="text1"/>
              </w:rPr>
              <w:t>l formulario de edición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0958CA32" w14:textId="5C57817D" w:rsidR="00A21E90" w:rsidRPr="0047608C" w:rsidRDefault="00A21E9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</w:t>
            </w:r>
            <w:r w:rsidR="00142399" w:rsidRPr="0047608C">
              <w:rPr>
                <w:color w:val="000000" w:themeColor="text1"/>
              </w:rPr>
              <w:t>de guardar los cambios</w:t>
            </w:r>
          </w:p>
          <w:p w14:paraId="2E519EE1" w14:textId="4E07F453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142399" w:rsidRPr="0047608C">
              <w:rPr>
                <w:rStyle w:val="nfasis"/>
                <w:i w:val="0"/>
                <w:color w:val="000000" w:themeColor="text1"/>
              </w:rPr>
              <w:t xml:space="preserve">no se realizará ningún cambio sobre la información personal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>Y se me notificará cuales son los campos obligatorios que falta por llenar</w:t>
            </w:r>
          </w:p>
        </w:tc>
      </w:tr>
    </w:tbl>
    <w:p w14:paraId="667F983D" w14:textId="77777777" w:rsidR="00A21E90" w:rsidRPr="0047608C" w:rsidRDefault="00A21E90" w:rsidP="00A21E9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21E90" w:rsidRPr="0047608C" w14:paraId="10B147CD" w14:textId="77777777" w:rsidTr="00F07D0E">
        <w:tc>
          <w:tcPr>
            <w:tcW w:w="0" w:type="auto"/>
          </w:tcPr>
          <w:p w14:paraId="48003C38" w14:textId="4B79A233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</w:t>
            </w:r>
            <w:r w:rsidR="00B97A89" w:rsidRPr="0047608C">
              <w:rPr>
                <w:b/>
                <w:bCs/>
                <w:color w:val="000000" w:themeColor="text1"/>
              </w:rPr>
              <w:t>3</w:t>
            </w:r>
            <w:r w:rsidRPr="0047608C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4009" w:type="pct"/>
          </w:tcPr>
          <w:p w14:paraId="4C1304F0" w14:textId="1069BEE7" w:rsidR="00A21E90" w:rsidRPr="0047608C" w:rsidRDefault="00142399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</w:t>
            </w:r>
            <w:r w:rsidR="00A21E90" w:rsidRPr="0047608C">
              <w:rPr>
                <w:b/>
                <w:bCs/>
                <w:color w:val="000000" w:themeColor="text1"/>
              </w:rPr>
              <w:t xml:space="preserve"> de paciente cancelad</w:t>
            </w:r>
            <w:r w:rsidRPr="0047608C">
              <w:rPr>
                <w:b/>
                <w:bCs/>
                <w:color w:val="000000" w:themeColor="text1"/>
              </w:rPr>
              <w:t>a</w:t>
            </w:r>
          </w:p>
        </w:tc>
      </w:tr>
      <w:tr w:rsidR="00A21E90" w:rsidRPr="0047608C" w14:paraId="28B3AC06" w14:textId="77777777" w:rsidTr="00F07D0E">
        <w:tc>
          <w:tcPr>
            <w:tcW w:w="0" w:type="auto"/>
          </w:tcPr>
          <w:p w14:paraId="7C1C4A6D" w14:textId="77777777" w:rsidR="00A21E90" w:rsidRPr="0047608C" w:rsidRDefault="00A21E9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4603853" w14:textId="5707D81C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142399" w:rsidRPr="0047608C">
              <w:rPr>
                <w:color w:val="000000" w:themeColor="text1"/>
              </w:rPr>
              <w:t xml:space="preserve">edición </w:t>
            </w:r>
            <w:r w:rsidRPr="0047608C">
              <w:rPr>
                <w:color w:val="000000" w:themeColor="text1"/>
              </w:rPr>
              <w:t>de un paciente</w:t>
            </w:r>
          </w:p>
          <w:p w14:paraId="5A5DA43D" w14:textId="36709B8D" w:rsidR="00A21E90" w:rsidRPr="0047608C" w:rsidRDefault="00A21E9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</w:t>
            </w:r>
            <w:r w:rsidR="00142399" w:rsidRPr="0047608C">
              <w:rPr>
                <w:color w:val="000000" w:themeColor="text1"/>
              </w:rPr>
              <w:t>la edición del</w:t>
            </w:r>
            <w:r w:rsidRPr="0047608C">
              <w:rPr>
                <w:color w:val="000000" w:themeColor="text1"/>
              </w:rPr>
              <w:t xml:space="preserve"> paciente</w:t>
            </w:r>
          </w:p>
          <w:p w14:paraId="55729B11" w14:textId="4924ED8A" w:rsidR="00A21E90" w:rsidRPr="0047608C" w:rsidRDefault="00A21E90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</w:t>
            </w:r>
            <w:r w:rsidR="00142399" w:rsidRPr="0047608C">
              <w:rPr>
                <w:rStyle w:val="nfasis"/>
                <w:i w:val="0"/>
                <w:color w:val="000000" w:themeColor="text1"/>
              </w:rPr>
              <w:t>se realizará ningún cambio sobre la información personal del paciente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regresaré </w:t>
            </w:r>
            <w:r w:rsidR="00142399" w:rsidRPr="0047608C">
              <w:rPr>
                <w:rStyle w:val="nfasis"/>
                <w:i w:val="0"/>
                <w:color w:val="000000" w:themeColor="text1"/>
              </w:rPr>
              <w:t>a la Historia Clínica del paciente cuya información personal estaba editando</w:t>
            </w:r>
          </w:p>
        </w:tc>
      </w:tr>
    </w:tbl>
    <w:p w14:paraId="41BE0A71" w14:textId="77777777" w:rsidR="00A21E90" w:rsidRPr="0047608C" w:rsidRDefault="00A21E90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F1F70" w:rsidRPr="0047608C" w14:paraId="6E1ED708" w14:textId="77777777" w:rsidTr="00F07D0E">
        <w:tc>
          <w:tcPr>
            <w:tcW w:w="0" w:type="auto"/>
          </w:tcPr>
          <w:p w14:paraId="6FA5548E" w14:textId="5CC1E6A6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HU04.1</w:t>
            </w:r>
          </w:p>
        </w:tc>
        <w:tc>
          <w:tcPr>
            <w:tcW w:w="4009" w:type="pct"/>
          </w:tcPr>
          <w:p w14:paraId="34A9B8AF" w14:textId="53164044" w:rsidR="006F1F70" w:rsidRPr="0047608C" w:rsidRDefault="006F1F70" w:rsidP="006F1F70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registro de antecedentes clínicos</w:t>
            </w:r>
          </w:p>
        </w:tc>
      </w:tr>
      <w:tr w:rsidR="006F1F70" w:rsidRPr="0047608C" w14:paraId="0442A797" w14:textId="77777777" w:rsidTr="00F07D0E">
        <w:tc>
          <w:tcPr>
            <w:tcW w:w="0" w:type="auto"/>
          </w:tcPr>
          <w:p w14:paraId="302C365C" w14:textId="77777777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B2E22D7" w14:textId="4B521E86" w:rsidR="006F1F70" w:rsidRPr="0047608C" w:rsidRDefault="006F1F7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Historia Clínica de un paciente Y el paciente no tiene antecedentes clínicos registrados</w:t>
            </w:r>
          </w:p>
          <w:p w14:paraId="23FB6D85" w14:textId="6FEE7288" w:rsidR="006F1F70" w:rsidRPr="0047608C" w:rsidRDefault="006F1F7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registrar</w:t>
            </w:r>
            <w:r w:rsidR="00F07D0E" w:rsidRPr="0047608C">
              <w:rPr>
                <w:rStyle w:val="nfasis"/>
                <w:i w:val="0"/>
                <w:color w:val="000000" w:themeColor="text1"/>
              </w:rPr>
              <w:t xml:space="preserve"> los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antecedentes clínicos del paciente</w:t>
            </w:r>
          </w:p>
          <w:p w14:paraId="7FA551DE" w14:textId="622FD2ED" w:rsidR="006F1F70" w:rsidRPr="0047608C" w:rsidRDefault="006F1F70" w:rsidP="00AF06DB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AF06DB" w:rsidRPr="0047608C">
              <w:rPr>
                <w:rStyle w:val="nfasis"/>
                <w:i w:val="0"/>
                <w:color w:val="000000" w:themeColor="text1"/>
              </w:rPr>
              <w:t>se desplegará un formulario donde se me solicitarán los antecedentes clínicos del paciente que estoy visualizando</w:t>
            </w:r>
          </w:p>
        </w:tc>
      </w:tr>
    </w:tbl>
    <w:p w14:paraId="0C23FB97" w14:textId="77777777" w:rsidR="006F1F70" w:rsidRPr="0047608C" w:rsidRDefault="006F1F70" w:rsidP="006F1F7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F1F70" w:rsidRPr="0047608C" w14:paraId="7C82F61E" w14:textId="77777777" w:rsidTr="00F07D0E">
        <w:tc>
          <w:tcPr>
            <w:tcW w:w="0" w:type="auto"/>
          </w:tcPr>
          <w:p w14:paraId="5B777804" w14:textId="52536262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HU04.2</w:t>
            </w:r>
          </w:p>
        </w:tc>
        <w:tc>
          <w:tcPr>
            <w:tcW w:w="4009" w:type="pct"/>
          </w:tcPr>
          <w:p w14:paraId="11441915" w14:textId="4DF26E52" w:rsidR="006F1F70" w:rsidRPr="0047608C" w:rsidRDefault="00F631D3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antecedentes clínicos exitoso</w:t>
            </w:r>
          </w:p>
        </w:tc>
      </w:tr>
      <w:tr w:rsidR="006F1F70" w:rsidRPr="0047608C" w14:paraId="40D27F45" w14:textId="77777777" w:rsidTr="00F07D0E">
        <w:tc>
          <w:tcPr>
            <w:tcW w:w="0" w:type="auto"/>
          </w:tcPr>
          <w:p w14:paraId="4728E5A4" w14:textId="77777777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6FEB174" w14:textId="086E8E50" w:rsidR="006F1F70" w:rsidRPr="0047608C" w:rsidRDefault="006F1F7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F631D3" w:rsidRPr="0047608C">
              <w:rPr>
                <w:color w:val="000000" w:themeColor="text1"/>
              </w:rPr>
              <w:t>registro de antecedentes clínicos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73EA5FB1" w14:textId="60D030C3" w:rsidR="006F1F70" w:rsidRPr="0047608C" w:rsidRDefault="006F1F7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correctamente y en su totalidad Y selecciono la opción de </w:t>
            </w:r>
            <w:r w:rsidR="006E0037" w:rsidRPr="0047608C">
              <w:rPr>
                <w:color w:val="000000" w:themeColor="text1"/>
              </w:rPr>
              <w:t>registrar los antecedentes clínicos</w:t>
            </w:r>
          </w:p>
          <w:p w14:paraId="0165FE1E" w14:textId="3AADFD3B" w:rsidR="006F1F70" w:rsidRPr="0047608C" w:rsidRDefault="006F1F70" w:rsidP="00F631D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F631D3" w:rsidRPr="0047608C">
              <w:rPr>
                <w:rStyle w:val="nfasis"/>
                <w:i w:val="0"/>
                <w:color w:val="000000" w:themeColor="text1"/>
              </w:rPr>
              <w:t>se crearán los antecedentes clínicos del paciente con la información del formulario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se me notificará de dicho </w:t>
            </w:r>
            <w:r w:rsidR="00F631D3" w:rsidRPr="0047608C">
              <w:rPr>
                <w:rStyle w:val="nfasis"/>
                <w:i w:val="0"/>
                <w:color w:val="000000" w:themeColor="text1"/>
              </w:rPr>
              <w:t>registro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me dirigirá a la Historia Clínica del paciente cuy</w:t>
            </w:r>
            <w:r w:rsidR="00F631D3" w:rsidRPr="0047608C">
              <w:rPr>
                <w:rStyle w:val="nfasis"/>
                <w:i w:val="0"/>
                <w:color w:val="000000" w:themeColor="text1"/>
              </w:rPr>
              <w:t>os antecedentes clínicos estaba registrando</w:t>
            </w:r>
          </w:p>
        </w:tc>
      </w:tr>
    </w:tbl>
    <w:p w14:paraId="666940A6" w14:textId="77777777" w:rsidR="006F1F70" w:rsidRPr="0047608C" w:rsidRDefault="006F1F70" w:rsidP="006F1F7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F1F70" w:rsidRPr="0047608C" w14:paraId="4079E45E" w14:textId="77777777" w:rsidTr="00F07D0E">
        <w:tc>
          <w:tcPr>
            <w:tcW w:w="0" w:type="auto"/>
          </w:tcPr>
          <w:p w14:paraId="6EE209A7" w14:textId="2E4A6B6A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HU04.3</w:t>
            </w:r>
          </w:p>
        </w:tc>
        <w:tc>
          <w:tcPr>
            <w:tcW w:w="4009" w:type="pct"/>
          </w:tcPr>
          <w:p w14:paraId="70993457" w14:textId="391DE4E2" w:rsidR="006F1F70" w:rsidRPr="0047608C" w:rsidRDefault="006E0037" w:rsidP="006E003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</w:t>
            </w:r>
            <w:r w:rsidR="006F1F70" w:rsidRPr="0047608C">
              <w:rPr>
                <w:b/>
                <w:bCs/>
                <w:color w:val="000000" w:themeColor="text1"/>
              </w:rPr>
              <w:t xml:space="preserve"> de </w:t>
            </w:r>
            <w:r w:rsidRPr="0047608C">
              <w:rPr>
                <w:b/>
                <w:bCs/>
                <w:color w:val="000000" w:themeColor="text1"/>
              </w:rPr>
              <w:t>antecedentes clínicos</w:t>
            </w:r>
            <w:r w:rsidR="006F1F70" w:rsidRPr="0047608C">
              <w:rPr>
                <w:b/>
                <w:bCs/>
                <w:color w:val="000000" w:themeColor="text1"/>
              </w:rPr>
              <w:t xml:space="preserve"> fallid</w:t>
            </w:r>
            <w:r w:rsidRPr="0047608C">
              <w:rPr>
                <w:b/>
                <w:bCs/>
                <w:color w:val="000000" w:themeColor="text1"/>
              </w:rPr>
              <w:t>o</w:t>
            </w:r>
            <w:r w:rsidR="006F1F70" w:rsidRPr="0047608C">
              <w:rPr>
                <w:b/>
                <w:bCs/>
                <w:color w:val="000000" w:themeColor="text1"/>
              </w:rPr>
              <w:t xml:space="preserve"> por error en el formulario</w:t>
            </w:r>
          </w:p>
        </w:tc>
      </w:tr>
      <w:tr w:rsidR="006F1F70" w:rsidRPr="0047608C" w14:paraId="2EDF0ACD" w14:textId="77777777" w:rsidTr="00F07D0E">
        <w:tc>
          <w:tcPr>
            <w:tcW w:w="0" w:type="auto"/>
          </w:tcPr>
          <w:p w14:paraId="1F3AC03E" w14:textId="77777777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lastRenderedPageBreak/>
              <w:t>Descripción</w:t>
            </w:r>
          </w:p>
        </w:tc>
        <w:tc>
          <w:tcPr>
            <w:tcW w:w="0" w:type="auto"/>
          </w:tcPr>
          <w:p w14:paraId="2BEDD90D" w14:textId="38DC1CFA" w:rsidR="006F1F70" w:rsidRPr="0047608C" w:rsidRDefault="006F1F70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6E0037" w:rsidRPr="0047608C">
              <w:rPr>
                <w:color w:val="000000" w:themeColor="text1"/>
              </w:rPr>
              <w:t>registro de antecedentes clínicos de un paciente</w:t>
            </w:r>
          </w:p>
          <w:p w14:paraId="5EAC88FC" w14:textId="1A69D08A" w:rsidR="006F1F70" w:rsidRPr="0047608C" w:rsidRDefault="006F1F7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</w:t>
            </w:r>
            <w:r w:rsidR="006E0037" w:rsidRPr="0047608C">
              <w:rPr>
                <w:color w:val="000000" w:themeColor="text1"/>
              </w:rPr>
              <w:t>de registrar los antecedentes clínicos</w:t>
            </w:r>
          </w:p>
          <w:p w14:paraId="1C100D68" w14:textId="14ABCE6F" w:rsidR="006F1F70" w:rsidRPr="0047608C" w:rsidRDefault="006F1F70" w:rsidP="006E003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</w:t>
            </w:r>
            <w:r w:rsidR="006E0037" w:rsidRPr="0047608C">
              <w:rPr>
                <w:rStyle w:val="nfasis"/>
                <w:i w:val="0"/>
                <w:color w:val="000000" w:themeColor="text1"/>
              </w:rPr>
              <w:t>crearán los antecedentes clínicos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erróneos en el formulario</w:t>
            </w:r>
          </w:p>
        </w:tc>
      </w:tr>
    </w:tbl>
    <w:p w14:paraId="3DAE20E8" w14:textId="77777777" w:rsidR="006F1F70" w:rsidRPr="0047608C" w:rsidRDefault="006F1F70" w:rsidP="006F1F7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F1F70" w:rsidRPr="0047608C" w14:paraId="2B2D9CA6" w14:textId="77777777" w:rsidTr="00F07D0E">
        <w:tc>
          <w:tcPr>
            <w:tcW w:w="0" w:type="auto"/>
          </w:tcPr>
          <w:p w14:paraId="5C31343A" w14:textId="07A941C4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HU04.4</w:t>
            </w:r>
          </w:p>
        </w:tc>
        <w:tc>
          <w:tcPr>
            <w:tcW w:w="4009" w:type="pct"/>
          </w:tcPr>
          <w:p w14:paraId="66AD8E01" w14:textId="6D39C383" w:rsidR="006F1F70" w:rsidRPr="0047608C" w:rsidRDefault="006E0037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antecedentes clínicos</w:t>
            </w:r>
            <w:r w:rsidR="006F1F70" w:rsidRPr="0047608C">
              <w:rPr>
                <w:b/>
                <w:bCs/>
                <w:color w:val="000000" w:themeColor="text1"/>
              </w:rPr>
              <w:t xml:space="preserve"> fallid</w:t>
            </w:r>
            <w:r w:rsidRPr="0047608C">
              <w:rPr>
                <w:b/>
                <w:bCs/>
                <w:color w:val="000000" w:themeColor="text1"/>
              </w:rPr>
              <w:t>o</w:t>
            </w:r>
            <w:r w:rsidR="006F1F70" w:rsidRPr="0047608C">
              <w:rPr>
                <w:b/>
                <w:bCs/>
                <w:color w:val="000000" w:themeColor="text1"/>
              </w:rPr>
              <w:t xml:space="preserve"> por datos incompletos</w:t>
            </w:r>
          </w:p>
        </w:tc>
      </w:tr>
      <w:tr w:rsidR="006F1F70" w:rsidRPr="0047608C" w14:paraId="6E90AD19" w14:textId="77777777" w:rsidTr="00F07D0E">
        <w:tc>
          <w:tcPr>
            <w:tcW w:w="0" w:type="auto"/>
          </w:tcPr>
          <w:p w14:paraId="0FDF4F72" w14:textId="77777777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4B3DA68" w14:textId="77777777" w:rsidR="006E0037" w:rsidRPr="0047608C" w:rsidRDefault="006E0037" w:rsidP="006E003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antecedentes clínicos de un paciente</w:t>
            </w:r>
          </w:p>
          <w:p w14:paraId="23E8BC0E" w14:textId="2EE27421" w:rsidR="006F1F70" w:rsidRPr="0047608C" w:rsidRDefault="006F1F7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de </w:t>
            </w:r>
            <w:r w:rsidR="006E0037" w:rsidRPr="0047608C">
              <w:rPr>
                <w:color w:val="000000" w:themeColor="text1"/>
              </w:rPr>
              <w:t>registrar los antecedentes clínicos</w:t>
            </w:r>
          </w:p>
          <w:p w14:paraId="328334E3" w14:textId="30B99D4E" w:rsidR="006F1F70" w:rsidRPr="0047608C" w:rsidRDefault="006F1F70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6E0037" w:rsidRPr="0047608C">
              <w:rPr>
                <w:rStyle w:val="nfasis"/>
                <w:i w:val="0"/>
                <w:color w:val="000000" w:themeColor="text1"/>
              </w:rPr>
              <w:t xml:space="preserve">no se crearán los antecedentes clínicos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>Y se me notificará cuales son los campos obligatorios que falta por llenar</w:t>
            </w:r>
          </w:p>
        </w:tc>
      </w:tr>
    </w:tbl>
    <w:p w14:paraId="3F4D809B" w14:textId="77777777" w:rsidR="006F1F70" w:rsidRPr="0047608C" w:rsidRDefault="006F1F70" w:rsidP="006F1F7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F1F70" w:rsidRPr="0047608C" w14:paraId="7DE8A6D7" w14:textId="77777777" w:rsidTr="00F07D0E">
        <w:tc>
          <w:tcPr>
            <w:tcW w:w="0" w:type="auto"/>
          </w:tcPr>
          <w:p w14:paraId="1B4BA323" w14:textId="55D5FA50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HU04.5</w:t>
            </w:r>
          </w:p>
        </w:tc>
        <w:tc>
          <w:tcPr>
            <w:tcW w:w="4009" w:type="pct"/>
          </w:tcPr>
          <w:p w14:paraId="3FBE2D9D" w14:textId="3AE7598C" w:rsidR="006F1F70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antecedentes clínicos cancelado</w:t>
            </w:r>
          </w:p>
        </w:tc>
      </w:tr>
      <w:tr w:rsidR="006F1F70" w:rsidRPr="0047608C" w14:paraId="371A2725" w14:textId="77777777" w:rsidTr="00F07D0E">
        <w:tc>
          <w:tcPr>
            <w:tcW w:w="0" w:type="auto"/>
          </w:tcPr>
          <w:p w14:paraId="615578E5" w14:textId="77777777" w:rsidR="006F1F70" w:rsidRPr="0047608C" w:rsidRDefault="006F1F70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0135DC2" w14:textId="77777777" w:rsidR="006E0037" w:rsidRPr="0047608C" w:rsidRDefault="006F1F70" w:rsidP="006E003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</w:t>
            </w:r>
            <w:r w:rsidR="006E0037" w:rsidRPr="0047608C">
              <w:rPr>
                <w:color w:val="000000" w:themeColor="text1"/>
              </w:rPr>
              <w:t>que me encuentro en el formulario de registro de antecedentes clínicos de un paciente</w:t>
            </w:r>
          </w:p>
          <w:p w14:paraId="0AD8497A" w14:textId="60325415" w:rsidR="006F1F70" w:rsidRPr="0047608C" w:rsidRDefault="006F1F70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</w:t>
            </w:r>
            <w:r w:rsidR="006E0037" w:rsidRPr="0047608C">
              <w:rPr>
                <w:color w:val="000000" w:themeColor="text1"/>
              </w:rPr>
              <w:t>cancelar la creación de antecedentes clínicos</w:t>
            </w:r>
          </w:p>
          <w:p w14:paraId="26877EDA" w14:textId="7358B01B" w:rsidR="006F1F70" w:rsidRPr="0047608C" w:rsidRDefault="006F1F70" w:rsidP="006E003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6E0037" w:rsidRPr="0047608C">
              <w:rPr>
                <w:rStyle w:val="nfasis"/>
                <w:i w:val="0"/>
                <w:color w:val="000000" w:themeColor="text1"/>
              </w:rPr>
              <w:t xml:space="preserve">no se crearán los antecedentes clínicos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Y regresaré a la Historia Clínica del paciente </w:t>
            </w:r>
            <w:r w:rsidR="006E0037" w:rsidRPr="0047608C">
              <w:rPr>
                <w:rStyle w:val="nfasis"/>
                <w:i w:val="0"/>
                <w:color w:val="000000" w:themeColor="text1"/>
              </w:rPr>
              <w:t>cuyos antecedentes clínicos estaba creando</w:t>
            </w:r>
          </w:p>
        </w:tc>
      </w:tr>
    </w:tbl>
    <w:p w14:paraId="0DAAE1CE" w14:textId="77777777" w:rsidR="006F1F70" w:rsidRPr="0047608C" w:rsidRDefault="006F1F70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F07D0E" w:rsidRPr="0047608C" w14:paraId="5A505685" w14:textId="77777777" w:rsidTr="00F07D0E">
        <w:tc>
          <w:tcPr>
            <w:tcW w:w="0" w:type="auto"/>
          </w:tcPr>
          <w:p w14:paraId="5C8BA654" w14:textId="596AF923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HU05.1</w:t>
            </w:r>
          </w:p>
        </w:tc>
        <w:tc>
          <w:tcPr>
            <w:tcW w:w="4009" w:type="pct"/>
          </w:tcPr>
          <w:p w14:paraId="7478D355" w14:textId="779ABCAE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antecedentes clínicos</w:t>
            </w:r>
          </w:p>
        </w:tc>
      </w:tr>
      <w:tr w:rsidR="00F07D0E" w:rsidRPr="0047608C" w14:paraId="2E40BA62" w14:textId="77777777" w:rsidTr="00F07D0E">
        <w:tc>
          <w:tcPr>
            <w:tcW w:w="0" w:type="auto"/>
          </w:tcPr>
          <w:p w14:paraId="571402B5" w14:textId="77777777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5B8C427" w14:textId="4A98F48D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Historia Clínica de un paciente Y el paciente tiene antecedentes clínicos registrados</w:t>
            </w:r>
          </w:p>
          <w:p w14:paraId="0C49E350" w14:textId="5763CDC7" w:rsidR="00F07D0E" w:rsidRPr="0047608C" w:rsidRDefault="00F07D0E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antecedentes clínicos del paciente</w:t>
            </w:r>
          </w:p>
          <w:p w14:paraId="09A2310F" w14:textId="67C57523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mostrarán los antecedentes clínicos actuales del paciente Y tendré la posibilidad de editarlos</w:t>
            </w:r>
          </w:p>
        </w:tc>
      </w:tr>
    </w:tbl>
    <w:p w14:paraId="043B0258" w14:textId="77777777" w:rsidR="00F07D0E" w:rsidRPr="0047608C" w:rsidRDefault="00F07D0E" w:rsidP="00F07D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F07D0E" w:rsidRPr="0047608C" w14:paraId="320B18E2" w14:textId="77777777" w:rsidTr="00F07D0E">
        <w:tc>
          <w:tcPr>
            <w:tcW w:w="0" w:type="auto"/>
          </w:tcPr>
          <w:p w14:paraId="66D59B0B" w14:textId="7F4AAFDD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HU05.2</w:t>
            </w:r>
          </w:p>
        </w:tc>
        <w:tc>
          <w:tcPr>
            <w:tcW w:w="4009" w:type="pct"/>
          </w:tcPr>
          <w:p w14:paraId="2BA9F43A" w14:textId="70A61443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antecedentes clínicos exitosa</w:t>
            </w:r>
          </w:p>
        </w:tc>
      </w:tr>
      <w:tr w:rsidR="00F07D0E" w:rsidRPr="0047608C" w14:paraId="3C5D121C" w14:textId="77777777" w:rsidTr="00F07D0E">
        <w:tc>
          <w:tcPr>
            <w:tcW w:w="0" w:type="auto"/>
          </w:tcPr>
          <w:p w14:paraId="6EC65856" w14:textId="77777777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A37CAF6" w14:textId="733EDF3E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antecedentes clínicos de un paciente</w:t>
            </w:r>
          </w:p>
          <w:p w14:paraId="5972129C" w14:textId="7E92D61E" w:rsidR="00F07D0E" w:rsidRPr="0047608C" w:rsidRDefault="00F07D0E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0840E34F" w14:textId="67F544C1" w:rsidR="00F07D0E" w:rsidRPr="0047608C" w:rsidRDefault="00F07D0E" w:rsidP="00485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los antecedentes clínicos del paciente serán actualizados con la nueva información del formulario Y se me notificará de dicho cambio Y me dirigirá a la Historia Clínica del paciente </w:t>
            </w:r>
            <w:r w:rsidR="00485D45" w:rsidRPr="0047608C">
              <w:rPr>
                <w:rStyle w:val="nfasis"/>
                <w:i w:val="0"/>
                <w:color w:val="000000" w:themeColor="text1"/>
              </w:rPr>
              <w:t>cuyos antecedentes clínicos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598C8FCA" w14:textId="77777777" w:rsidR="00F07D0E" w:rsidRPr="0047608C" w:rsidRDefault="00F07D0E" w:rsidP="00F07D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F07D0E" w:rsidRPr="0047608C" w14:paraId="21D980D5" w14:textId="77777777" w:rsidTr="00F07D0E">
        <w:tc>
          <w:tcPr>
            <w:tcW w:w="0" w:type="auto"/>
          </w:tcPr>
          <w:p w14:paraId="00752D80" w14:textId="5E56BBFE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HU05.3</w:t>
            </w:r>
          </w:p>
        </w:tc>
        <w:tc>
          <w:tcPr>
            <w:tcW w:w="4009" w:type="pct"/>
          </w:tcPr>
          <w:p w14:paraId="2A5F374E" w14:textId="7E2BCBA9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antecedentes clínicos fallida por error en el formulario</w:t>
            </w:r>
          </w:p>
        </w:tc>
      </w:tr>
      <w:tr w:rsidR="00F07D0E" w:rsidRPr="0047608C" w14:paraId="7566B62A" w14:textId="77777777" w:rsidTr="00F07D0E">
        <w:tc>
          <w:tcPr>
            <w:tcW w:w="0" w:type="auto"/>
          </w:tcPr>
          <w:p w14:paraId="30303406" w14:textId="77777777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44894B2" w14:textId="2D9215AE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485D45" w:rsidRPr="0047608C">
              <w:rPr>
                <w:color w:val="000000" w:themeColor="text1"/>
              </w:rPr>
              <w:t>edición</w:t>
            </w:r>
            <w:r w:rsidRPr="0047608C">
              <w:rPr>
                <w:color w:val="000000" w:themeColor="text1"/>
              </w:rPr>
              <w:t xml:space="preserve"> de antecedentes clínicos de un paciente</w:t>
            </w:r>
          </w:p>
          <w:p w14:paraId="2F7D4FF0" w14:textId="78EEF767" w:rsidR="00F07D0E" w:rsidRPr="0047608C" w:rsidRDefault="00F07D0E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</w:t>
            </w:r>
            <w:r w:rsidR="00485D45" w:rsidRPr="0047608C">
              <w:rPr>
                <w:color w:val="000000" w:themeColor="text1"/>
              </w:rPr>
              <w:t>guardar los cambios</w:t>
            </w:r>
          </w:p>
          <w:p w14:paraId="75706F32" w14:textId="1160875E" w:rsidR="00F07D0E" w:rsidRPr="0047608C" w:rsidRDefault="00F07D0E" w:rsidP="00485D4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485D45" w:rsidRPr="0047608C">
              <w:rPr>
                <w:rStyle w:val="nfasis"/>
                <w:i w:val="0"/>
                <w:color w:val="000000" w:themeColor="text1"/>
              </w:rPr>
              <w:t xml:space="preserve">no se realizará ningún cambio sobre los antecedentes clínicos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>Y se me notificará cuales son los campos erróneos en el formulario</w:t>
            </w:r>
          </w:p>
        </w:tc>
      </w:tr>
    </w:tbl>
    <w:p w14:paraId="006763C5" w14:textId="77777777" w:rsidR="00F07D0E" w:rsidRPr="0047608C" w:rsidRDefault="00F07D0E" w:rsidP="00F07D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F07D0E" w:rsidRPr="0047608C" w14:paraId="0A7723C2" w14:textId="77777777" w:rsidTr="00F07D0E">
        <w:tc>
          <w:tcPr>
            <w:tcW w:w="0" w:type="auto"/>
          </w:tcPr>
          <w:p w14:paraId="196B2F72" w14:textId="72D948A8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HU05.4</w:t>
            </w:r>
          </w:p>
        </w:tc>
        <w:tc>
          <w:tcPr>
            <w:tcW w:w="4009" w:type="pct"/>
          </w:tcPr>
          <w:p w14:paraId="4007E8B4" w14:textId="219EFBDF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antecedentes clínicos fallida por datos incompletos</w:t>
            </w:r>
          </w:p>
        </w:tc>
      </w:tr>
      <w:tr w:rsidR="00F07D0E" w:rsidRPr="0047608C" w14:paraId="2FD4CEF3" w14:textId="77777777" w:rsidTr="00F07D0E">
        <w:tc>
          <w:tcPr>
            <w:tcW w:w="0" w:type="auto"/>
          </w:tcPr>
          <w:p w14:paraId="17A3716B" w14:textId="77777777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442C23A" w14:textId="4494714A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485D45" w:rsidRPr="0047608C">
              <w:rPr>
                <w:color w:val="000000" w:themeColor="text1"/>
              </w:rPr>
              <w:t>edición</w:t>
            </w:r>
            <w:r w:rsidRPr="0047608C">
              <w:rPr>
                <w:color w:val="000000" w:themeColor="text1"/>
              </w:rPr>
              <w:t xml:space="preserve"> de antecedentes clínicos de un paciente</w:t>
            </w:r>
          </w:p>
          <w:p w14:paraId="4022194A" w14:textId="5EB3E724" w:rsidR="00F07D0E" w:rsidRPr="0047608C" w:rsidRDefault="00F07D0E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de </w:t>
            </w:r>
            <w:r w:rsidR="00485D45" w:rsidRPr="0047608C">
              <w:rPr>
                <w:color w:val="000000" w:themeColor="text1"/>
              </w:rPr>
              <w:t>guardar los cambios</w:t>
            </w:r>
          </w:p>
          <w:p w14:paraId="77310D36" w14:textId="754832B2" w:rsidR="00F07D0E" w:rsidRPr="0047608C" w:rsidRDefault="00485D45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antecedentes clínicos del paciente </w:t>
            </w:r>
            <w:r w:rsidR="00F07D0E" w:rsidRPr="0047608C">
              <w:rPr>
                <w:rStyle w:val="nfasis"/>
                <w:i w:val="0"/>
                <w:color w:val="000000" w:themeColor="text1"/>
              </w:rPr>
              <w:t>Y se me notificará cuales son los campos obligatorios que falta por llenar</w:t>
            </w:r>
          </w:p>
        </w:tc>
      </w:tr>
    </w:tbl>
    <w:p w14:paraId="1213FD32" w14:textId="77777777" w:rsidR="00F07D0E" w:rsidRPr="0047608C" w:rsidRDefault="00F07D0E" w:rsidP="00F07D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F07D0E" w:rsidRPr="0047608C" w14:paraId="5AA23FEB" w14:textId="77777777" w:rsidTr="00F07D0E">
        <w:tc>
          <w:tcPr>
            <w:tcW w:w="0" w:type="auto"/>
          </w:tcPr>
          <w:p w14:paraId="23E5347E" w14:textId="341046C6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lastRenderedPageBreak/>
              <w:t>Escenario HU05.5</w:t>
            </w:r>
          </w:p>
        </w:tc>
        <w:tc>
          <w:tcPr>
            <w:tcW w:w="4009" w:type="pct"/>
          </w:tcPr>
          <w:p w14:paraId="2B1B8AA2" w14:textId="1E6E0B4F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antecedentes clínicos cancelada</w:t>
            </w:r>
          </w:p>
        </w:tc>
      </w:tr>
      <w:tr w:rsidR="00F07D0E" w:rsidRPr="0047608C" w14:paraId="3D140355" w14:textId="77777777" w:rsidTr="00F07D0E">
        <w:tc>
          <w:tcPr>
            <w:tcW w:w="0" w:type="auto"/>
          </w:tcPr>
          <w:p w14:paraId="1D7AF6C3" w14:textId="77777777" w:rsidR="00F07D0E" w:rsidRPr="0047608C" w:rsidRDefault="00F07D0E" w:rsidP="00F07D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15948E5" w14:textId="37CDDD59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485D45" w:rsidRPr="0047608C">
              <w:rPr>
                <w:color w:val="000000" w:themeColor="text1"/>
              </w:rPr>
              <w:t>edición</w:t>
            </w:r>
            <w:r w:rsidRPr="0047608C">
              <w:rPr>
                <w:color w:val="000000" w:themeColor="text1"/>
              </w:rPr>
              <w:t xml:space="preserve"> de antecedentes clínicos de un paciente</w:t>
            </w:r>
          </w:p>
          <w:p w14:paraId="294E398E" w14:textId="12E521E8" w:rsidR="00F07D0E" w:rsidRPr="0047608C" w:rsidRDefault="00F07D0E" w:rsidP="00F07D0E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</w:t>
            </w:r>
            <w:r w:rsidR="00485D45" w:rsidRPr="0047608C">
              <w:rPr>
                <w:color w:val="000000" w:themeColor="text1"/>
              </w:rPr>
              <w:t>edición</w:t>
            </w:r>
            <w:r w:rsidRPr="0047608C">
              <w:rPr>
                <w:color w:val="000000" w:themeColor="text1"/>
              </w:rPr>
              <w:t xml:space="preserve"> antecedentes clínicos</w:t>
            </w:r>
          </w:p>
          <w:p w14:paraId="3902D78D" w14:textId="75756ABA" w:rsidR="00F07D0E" w:rsidRPr="0047608C" w:rsidRDefault="00F07D0E" w:rsidP="00F07D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485D45" w:rsidRPr="0047608C">
              <w:rPr>
                <w:rStyle w:val="nfasis"/>
                <w:i w:val="0"/>
                <w:color w:val="000000" w:themeColor="text1"/>
              </w:rPr>
              <w:t xml:space="preserve">no se realizará ningún cambio sobre los antecedentes clínicos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Y regresaré a la Historia Clínica del paciente cuyos antecedentes clínicos estaba </w:t>
            </w:r>
            <w:r w:rsidR="00485D45" w:rsidRPr="0047608C">
              <w:rPr>
                <w:rStyle w:val="nfasis"/>
                <w:i w:val="0"/>
                <w:color w:val="000000" w:themeColor="text1"/>
              </w:rPr>
              <w:t>editando</w:t>
            </w:r>
          </w:p>
        </w:tc>
      </w:tr>
    </w:tbl>
    <w:p w14:paraId="5479B7C3" w14:textId="77777777" w:rsidR="00F07D0E" w:rsidRPr="0047608C" w:rsidRDefault="00F07D0E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C08E1" w:rsidRPr="0047608C" w14:paraId="5A6C835B" w14:textId="77777777" w:rsidTr="00B75D2D">
        <w:tc>
          <w:tcPr>
            <w:tcW w:w="0" w:type="auto"/>
          </w:tcPr>
          <w:p w14:paraId="4C982A78" w14:textId="24759722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HU06.1</w:t>
            </w:r>
          </w:p>
        </w:tc>
        <w:tc>
          <w:tcPr>
            <w:tcW w:w="4009" w:type="pct"/>
          </w:tcPr>
          <w:p w14:paraId="04A21E2E" w14:textId="2066178D" w:rsidR="006C08E1" w:rsidRPr="0047608C" w:rsidRDefault="006C08E1" w:rsidP="00047313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Despliegue del formulario de registro de </w:t>
            </w:r>
            <w:r w:rsidR="00047313" w:rsidRPr="0047608C">
              <w:rPr>
                <w:b/>
                <w:bCs/>
                <w:color w:val="000000" w:themeColor="text1"/>
              </w:rPr>
              <w:t>métodos de planificación</w:t>
            </w:r>
          </w:p>
        </w:tc>
      </w:tr>
      <w:tr w:rsidR="006C08E1" w:rsidRPr="0047608C" w14:paraId="38A80FFD" w14:textId="77777777" w:rsidTr="00B75D2D">
        <w:tc>
          <w:tcPr>
            <w:tcW w:w="0" w:type="auto"/>
          </w:tcPr>
          <w:p w14:paraId="0FF82030" w14:textId="77777777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CF79B05" w14:textId="07A237DF" w:rsidR="006C08E1" w:rsidRPr="0047608C" w:rsidRDefault="006C08E1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</w:t>
            </w:r>
          </w:p>
          <w:p w14:paraId="0202D088" w14:textId="3BBE0E86" w:rsidR="006C08E1" w:rsidRPr="0047608C" w:rsidRDefault="006C08E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agregar un método de planificación al paciente</w:t>
            </w:r>
          </w:p>
          <w:p w14:paraId="4106B059" w14:textId="038F206A" w:rsidR="006C08E1" w:rsidRPr="0047608C" w:rsidRDefault="006C08E1" w:rsidP="0004731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 formulario donde se me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solicitará información del método de planificación del paciente</w:t>
            </w:r>
          </w:p>
        </w:tc>
      </w:tr>
    </w:tbl>
    <w:p w14:paraId="227A3C99" w14:textId="77777777" w:rsidR="006C08E1" w:rsidRPr="0047608C" w:rsidRDefault="006C08E1" w:rsidP="006C08E1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C08E1" w:rsidRPr="0047608C" w14:paraId="1ED6BD2B" w14:textId="77777777" w:rsidTr="00B75D2D">
        <w:tc>
          <w:tcPr>
            <w:tcW w:w="0" w:type="auto"/>
          </w:tcPr>
          <w:p w14:paraId="46736B56" w14:textId="1D51175D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HU06.2</w:t>
            </w:r>
          </w:p>
        </w:tc>
        <w:tc>
          <w:tcPr>
            <w:tcW w:w="4009" w:type="pct"/>
          </w:tcPr>
          <w:p w14:paraId="54E98D18" w14:textId="76F1DB99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métodos de planificación exitoso</w:t>
            </w:r>
          </w:p>
        </w:tc>
      </w:tr>
      <w:tr w:rsidR="006C08E1" w:rsidRPr="0047608C" w14:paraId="70273767" w14:textId="77777777" w:rsidTr="00B75D2D">
        <w:tc>
          <w:tcPr>
            <w:tcW w:w="0" w:type="auto"/>
          </w:tcPr>
          <w:p w14:paraId="2F23E03B" w14:textId="77777777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E5E0776" w14:textId="1CAA113B" w:rsidR="006C08E1" w:rsidRPr="0047608C" w:rsidRDefault="006C08E1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registro de </w:t>
            </w:r>
            <w:r w:rsidR="00047313" w:rsidRPr="0047608C">
              <w:rPr>
                <w:color w:val="000000" w:themeColor="text1"/>
              </w:rPr>
              <w:t>métodos de planificación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4850ED0B" w14:textId="77DA743A" w:rsidR="006C08E1" w:rsidRPr="0047608C" w:rsidRDefault="006C08E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correctamente y en su totalidad Y selecciono la opción de registrar </w:t>
            </w:r>
            <w:r w:rsidR="00047313" w:rsidRPr="0047608C">
              <w:rPr>
                <w:color w:val="000000" w:themeColor="text1"/>
              </w:rPr>
              <w:t>el método de planificación</w:t>
            </w:r>
          </w:p>
          <w:p w14:paraId="63A29B28" w14:textId="09F780A5" w:rsidR="006C08E1" w:rsidRPr="0047608C" w:rsidRDefault="00AE4CB2" w:rsidP="0004731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creará</w:t>
            </w:r>
            <w:r w:rsidR="006C08E1" w:rsidRPr="0047608C">
              <w:rPr>
                <w:rStyle w:val="nfasis"/>
                <w:i w:val="0"/>
                <w:color w:val="000000" w:themeColor="text1"/>
              </w:rPr>
              <w:t xml:space="preserve">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el método de planificación del paciente</w:t>
            </w:r>
            <w:r w:rsidR="006C08E1" w:rsidRPr="0047608C">
              <w:rPr>
                <w:rStyle w:val="nfasis"/>
                <w:i w:val="0"/>
                <w:color w:val="000000" w:themeColor="text1"/>
              </w:rPr>
              <w:t xml:space="preserve"> con la información del formulario Y se me notificará de dicho registro Y me dirigirá a la Historia Clínica del paciente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cuyo método de planificación</w:t>
            </w:r>
            <w:r w:rsidR="006C08E1" w:rsidRPr="0047608C">
              <w:rPr>
                <w:rStyle w:val="nfasis"/>
                <w:i w:val="0"/>
                <w:color w:val="000000" w:themeColor="text1"/>
              </w:rPr>
              <w:t xml:space="preserve"> estaba registrando</w:t>
            </w:r>
          </w:p>
        </w:tc>
      </w:tr>
    </w:tbl>
    <w:p w14:paraId="2B855D82" w14:textId="77777777" w:rsidR="006C08E1" w:rsidRPr="0047608C" w:rsidRDefault="006C08E1" w:rsidP="006C08E1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C08E1" w:rsidRPr="0047608C" w14:paraId="7EF6B538" w14:textId="77777777" w:rsidTr="00B75D2D">
        <w:tc>
          <w:tcPr>
            <w:tcW w:w="0" w:type="auto"/>
          </w:tcPr>
          <w:p w14:paraId="36611E11" w14:textId="34CF00C8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HU06.3</w:t>
            </w:r>
          </w:p>
        </w:tc>
        <w:tc>
          <w:tcPr>
            <w:tcW w:w="4009" w:type="pct"/>
          </w:tcPr>
          <w:p w14:paraId="46CB43D9" w14:textId="1DE5895F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métodos de planificación fallido por error en el formulario</w:t>
            </w:r>
          </w:p>
        </w:tc>
      </w:tr>
      <w:tr w:rsidR="006C08E1" w:rsidRPr="0047608C" w14:paraId="09AEE3CE" w14:textId="77777777" w:rsidTr="00B75D2D">
        <w:tc>
          <w:tcPr>
            <w:tcW w:w="0" w:type="auto"/>
          </w:tcPr>
          <w:p w14:paraId="599319EE" w14:textId="77777777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DB3E550" w14:textId="77777777" w:rsidR="00047313" w:rsidRPr="0047608C" w:rsidRDefault="00047313" w:rsidP="0004731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métodos de planificación de un paciente</w:t>
            </w:r>
          </w:p>
          <w:p w14:paraId="47E746BE" w14:textId="1647DCA9" w:rsidR="006C08E1" w:rsidRPr="0047608C" w:rsidRDefault="006C08E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registrar </w:t>
            </w:r>
            <w:r w:rsidR="00047313" w:rsidRPr="0047608C">
              <w:rPr>
                <w:color w:val="000000" w:themeColor="text1"/>
              </w:rPr>
              <w:t>el método de planificación</w:t>
            </w:r>
          </w:p>
          <w:p w14:paraId="0E91C7E9" w14:textId="7B3D6475" w:rsidR="006C08E1" w:rsidRPr="0047608C" w:rsidRDefault="006C08E1" w:rsidP="0004731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creará el método de planificación del paciente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se me notificará cuales son los campos erróneos en el formulario</w:t>
            </w:r>
          </w:p>
        </w:tc>
      </w:tr>
    </w:tbl>
    <w:p w14:paraId="1566051E" w14:textId="77777777" w:rsidR="006C08E1" w:rsidRPr="0047608C" w:rsidRDefault="006C08E1" w:rsidP="006C08E1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C08E1" w:rsidRPr="0047608C" w14:paraId="2CB05ECF" w14:textId="77777777" w:rsidTr="00B75D2D">
        <w:tc>
          <w:tcPr>
            <w:tcW w:w="0" w:type="auto"/>
          </w:tcPr>
          <w:p w14:paraId="05DF1AFB" w14:textId="69CFBCAB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HU06.4</w:t>
            </w:r>
          </w:p>
        </w:tc>
        <w:tc>
          <w:tcPr>
            <w:tcW w:w="4009" w:type="pct"/>
          </w:tcPr>
          <w:p w14:paraId="5B1AC2CF" w14:textId="10588C63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métodos de planificación fallido por datos incompletos</w:t>
            </w:r>
          </w:p>
        </w:tc>
      </w:tr>
      <w:tr w:rsidR="006C08E1" w:rsidRPr="0047608C" w14:paraId="138FDB10" w14:textId="77777777" w:rsidTr="00B75D2D">
        <w:tc>
          <w:tcPr>
            <w:tcW w:w="0" w:type="auto"/>
          </w:tcPr>
          <w:p w14:paraId="0531FC5A" w14:textId="77777777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C4C41F9" w14:textId="77777777" w:rsidR="00047313" w:rsidRPr="0047608C" w:rsidRDefault="00047313" w:rsidP="0004731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métodos de planificación de un paciente</w:t>
            </w:r>
          </w:p>
          <w:p w14:paraId="5460E868" w14:textId="2AFDF483" w:rsidR="006C08E1" w:rsidRPr="0047608C" w:rsidRDefault="006C08E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de registrar </w:t>
            </w:r>
            <w:r w:rsidR="00047313" w:rsidRPr="0047608C">
              <w:rPr>
                <w:color w:val="000000" w:themeColor="text1"/>
              </w:rPr>
              <w:t>el método de planificación</w:t>
            </w:r>
          </w:p>
          <w:p w14:paraId="24C0CD47" w14:textId="5DC1BD14" w:rsidR="006C08E1" w:rsidRPr="0047608C" w:rsidRDefault="006C08E1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 xml:space="preserve">no se creará el método de planificación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>Y se me notificará cuales son los campos obligatorios que falta por llenar</w:t>
            </w:r>
          </w:p>
        </w:tc>
      </w:tr>
    </w:tbl>
    <w:p w14:paraId="10D3A61E" w14:textId="77777777" w:rsidR="006C08E1" w:rsidRPr="0047608C" w:rsidRDefault="006C08E1" w:rsidP="006C08E1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C08E1" w:rsidRPr="0047608C" w14:paraId="53223F2A" w14:textId="77777777" w:rsidTr="00B75D2D">
        <w:tc>
          <w:tcPr>
            <w:tcW w:w="0" w:type="auto"/>
          </w:tcPr>
          <w:p w14:paraId="2298944F" w14:textId="63658DD8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HU06.5</w:t>
            </w:r>
          </w:p>
        </w:tc>
        <w:tc>
          <w:tcPr>
            <w:tcW w:w="4009" w:type="pct"/>
          </w:tcPr>
          <w:p w14:paraId="527E5225" w14:textId="0D0BCA46" w:rsidR="006C08E1" w:rsidRPr="0047608C" w:rsidRDefault="006C08E1" w:rsidP="006C08E1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métodos de planificación cancelado</w:t>
            </w:r>
          </w:p>
        </w:tc>
      </w:tr>
      <w:tr w:rsidR="006C08E1" w:rsidRPr="0047608C" w14:paraId="4E5A02D3" w14:textId="77777777" w:rsidTr="00B75D2D">
        <w:tc>
          <w:tcPr>
            <w:tcW w:w="0" w:type="auto"/>
          </w:tcPr>
          <w:p w14:paraId="63DE1369" w14:textId="77777777" w:rsidR="006C08E1" w:rsidRPr="0047608C" w:rsidRDefault="006C08E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75F9652" w14:textId="77777777" w:rsidR="00047313" w:rsidRPr="0047608C" w:rsidRDefault="00047313" w:rsidP="0004731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métodos de planificación de un paciente</w:t>
            </w:r>
          </w:p>
          <w:p w14:paraId="3E52D2FE" w14:textId="50232848" w:rsidR="006C08E1" w:rsidRPr="0047608C" w:rsidRDefault="006C08E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creación de </w:t>
            </w:r>
            <w:r w:rsidR="00047313" w:rsidRPr="0047608C">
              <w:rPr>
                <w:color w:val="000000" w:themeColor="text1"/>
              </w:rPr>
              <w:t>un método de planificación</w:t>
            </w:r>
          </w:p>
          <w:p w14:paraId="0A753AB6" w14:textId="7DFF66C1" w:rsidR="006C08E1" w:rsidRPr="0047608C" w:rsidRDefault="006C08E1" w:rsidP="0004731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 xml:space="preserve">no se creará el método de planificación del paciente 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Y regresaré a la Historia Clínica del paciente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cuyo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</w:t>
            </w:r>
            <w:r w:rsidR="00047313" w:rsidRPr="0047608C">
              <w:rPr>
                <w:rStyle w:val="nfasis"/>
                <w:i w:val="0"/>
                <w:color w:val="000000" w:themeColor="text1"/>
              </w:rPr>
              <w:t>método de planificación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creando</w:t>
            </w:r>
          </w:p>
        </w:tc>
      </w:tr>
    </w:tbl>
    <w:p w14:paraId="60107189" w14:textId="77777777" w:rsidR="006C08E1" w:rsidRPr="0047608C" w:rsidRDefault="006C08E1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21A77" w:rsidRPr="0047608C" w14:paraId="478FE22E" w14:textId="77777777" w:rsidTr="00B75D2D">
        <w:tc>
          <w:tcPr>
            <w:tcW w:w="0" w:type="auto"/>
          </w:tcPr>
          <w:p w14:paraId="79C4D75D" w14:textId="702C97CA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HU07.1</w:t>
            </w:r>
          </w:p>
        </w:tc>
        <w:tc>
          <w:tcPr>
            <w:tcW w:w="4009" w:type="pct"/>
          </w:tcPr>
          <w:p w14:paraId="0F86F5C9" w14:textId="4E91CE90" w:rsidR="00021A77" w:rsidRPr="0047608C" w:rsidRDefault="00021A77" w:rsidP="00021A7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método de planificación</w:t>
            </w:r>
          </w:p>
        </w:tc>
      </w:tr>
      <w:tr w:rsidR="00021A77" w:rsidRPr="0047608C" w14:paraId="18B7A922" w14:textId="77777777" w:rsidTr="00B75D2D">
        <w:tc>
          <w:tcPr>
            <w:tcW w:w="0" w:type="auto"/>
          </w:tcPr>
          <w:p w14:paraId="75E4E775" w14:textId="77777777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9907128" w14:textId="09722159" w:rsidR="00021A77" w:rsidRPr="0047608C" w:rsidRDefault="00021A77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Historia Clínica de un paciente Y el paciente tiene métodos de planificación registrados</w:t>
            </w:r>
          </w:p>
          <w:p w14:paraId="6551FCE5" w14:textId="0B07BA5D" w:rsidR="00021A77" w:rsidRPr="0047608C" w:rsidRDefault="00021A77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métodos de planificación del paciente</w:t>
            </w:r>
          </w:p>
          <w:p w14:paraId="155FD694" w14:textId="361A15E2" w:rsidR="00021A77" w:rsidRPr="0047608C" w:rsidRDefault="00021A77" w:rsidP="00021A7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lastRenderedPageBreak/>
              <w:t>Entonces se desplegará un formulario donde se mostrarán los datos de los métodos de planificación actuales del paciente Y tendré la posibilidad de editarlos</w:t>
            </w:r>
          </w:p>
        </w:tc>
      </w:tr>
    </w:tbl>
    <w:p w14:paraId="58E04E20" w14:textId="77777777" w:rsidR="00021A77" w:rsidRPr="0047608C" w:rsidRDefault="00021A77" w:rsidP="00021A7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21A77" w:rsidRPr="0047608C" w14:paraId="70FE4F05" w14:textId="77777777" w:rsidTr="00B75D2D">
        <w:tc>
          <w:tcPr>
            <w:tcW w:w="0" w:type="auto"/>
          </w:tcPr>
          <w:p w14:paraId="3021F41F" w14:textId="1C36E9CC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HU07.2</w:t>
            </w:r>
          </w:p>
        </w:tc>
        <w:tc>
          <w:tcPr>
            <w:tcW w:w="4009" w:type="pct"/>
          </w:tcPr>
          <w:p w14:paraId="219F2294" w14:textId="566EF319" w:rsidR="00021A77" w:rsidRPr="0047608C" w:rsidRDefault="00021A77" w:rsidP="00021A7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 de planificación exitosa</w:t>
            </w:r>
          </w:p>
        </w:tc>
      </w:tr>
      <w:tr w:rsidR="00021A77" w:rsidRPr="0047608C" w14:paraId="57D354B4" w14:textId="77777777" w:rsidTr="00B75D2D">
        <w:tc>
          <w:tcPr>
            <w:tcW w:w="0" w:type="auto"/>
          </w:tcPr>
          <w:p w14:paraId="672A690D" w14:textId="77777777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10D09B0" w14:textId="44BCB41F" w:rsidR="00021A77" w:rsidRPr="0047608C" w:rsidRDefault="00021A77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métodos de planificación de un paciente</w:t>
            </w:r>
          </w:p>
          <w:p w14:paraId="4C398957" w14:textId="77777777" w:rsidR="00021A77" w:rsidRPr="0047608C" w:rsidRDefault="00021A77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5656B7BB" w14:textId="70844714" w:rsidR="00021A77" w:rsidRPr="0047608C" w:rsidRDefault="00021A77" w:rsidP="00021A7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los métodos de planificación del paciente serán actualizados con la nueva información del formulario Y se me notificará de dicho cambio Y me dirigirá a la Historia Clínica del paciente cuyos métodos de planificación estaba editando</w:t>
            </w:r>
          </w:p>
        </w:tc>
      </w:tr>
    </w:tbl>
    <w:p w14:paraId="61655A13" w14:textId="77777777" w:rsidR="00021A77" w:rsidRPr="0047608C" w:rsidRDefault="00021A77" w:rsidP="00021A7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21A77" w:rsidRPr="0047608C" w14:paraId="1042EF76" w14:textId="77777777" w:rsidTr="00B75D2D">
        <w:tc>
          <w:tcPr>
            <w:tcW w:w="0" w:type="auto"/>
          </w:tcPr>
          <w:p w14:paraId="083D7F32" w14:textId="7D3C5085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HU07.3</w:t>
            </w:r>
          </w:p>
        </w:tc>
        <w:tc>
          <w:tcPr>
            <w:tcW w:w="4009" w:type="pct"/>
          </w:tcPr>
          <w:p w14:paraId="3A45510B" w14:textId="54A375DE" w:rsidR="00021A77" w:rsidRPr="0047608C" w:rsidRDefault="00021A77" w:rsidP="00021A7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métodos de planificación fallida por error en el formulario</w:t>
            </w:r>
          </w:p>
        </w:tc>
      </w:tr>
      <w:tr w:rsidR="00021A77" w:rsidRPr="0047608C" w14:paraId="46B064B8" w14:textId="77777777" w:rsidTr="00B75D2D">
        <w:tc>
          <w:tcPr>
            <w:tcW w:w="0" w:type="auto"/>
          </w:tcPr>
          <w:p w14:paraId="72E93AE3" w14:textId="77777777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884F911" w14:textId="6E950D6A" w:rsidR="00021A77" w:rsidRPr="0047608C" w:rsidRDefault="00021A77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FE660A" w:rsidRPr="0047608C">
              <w:rPr>
                <w:color w:val="000000" w:themeColor="text1"/>
              </w:rPr>
              <w:t>métodos de planificación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205402E1" w14:textId="77777777" w:rsidR="00021A77" w:rsidRPr="0047608C" w:rsidRDefault="00021A77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guardar los cambios</w:t>
            </w:r>
          </w:p>
          <w:p w14:paraId="51FF3566" w14:textId="6241F16B" w:rsidR="00021A77" w:rsidRPr="0047608C" w:rsidRDefault="00021A77" w:rsidP="006F3180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6F3180" w:rsidRPr="0047608C">
              <w:rPr>
                <w:rStyle w:val="nfasis"/>
                <w:i w:val="0"/>
                <w:color w:val="000000" w:themeColor="text1"/>
              </w:rPr>
              <w:t>métodos de planificación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erróneos en el formulario</w:t>
            </w:r>
          </w:p>
        </w:tc>
      </w:tr>
    </w:tbl>
    <w:p w14:paraId="7814B870" w14:textId="77777777" w:rsidR="00021A77" w:rsidRPr="0047608C" w:rsidRDefault="00021A77" w:rsidP="00021A7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21A77" w:rsidRPr="0047608C" w14:paraId="7E9040B6" w14:textId="77777777" w:rsidTr="00B75D2D">
        <w:tc>
          <w:tcPr>
            <w:tcW w:w="0" w:type="auto"/>
          </w:tcPr>
          <w:p w14:paraId="4DF49979" w14:textId="3FF830FD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HU07.4</w:t>
            </w:r>
          </w:p>
        </w:tc>
        <w:tc>
          <w:tcPr>
            <w:tcW w:w="4009" w:type="pct"/>
          </w:tcPr>
          <w:p w14:paraId="3BB0894E" w14:textId="58B81B32" w:rsidR="00021A77" w:rsidRPr="0047608C" w:rsidRDefault="00021A77" w:rsidP="00021A7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métodos de planificación fallida por datos incompletos</w:t>
            </w:r>
          </w:p>
        </w:tc>
      </w:tr>
      <w:tr w:rsidR="00021A77" w:rsidRPr="0047608C" w14:paraId="1D2A96D1" w14:textId="77777777" w:rsidTr="00B75D2D">
        <w:tc>
          <w:tcPr>
            <w:tcW w:w="0" w:type="auto"/>
          </w:tcPr>
          <w:p w14:paraId="7F0F7BFA" w14:textId="77777777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0141B63" w14:textId="05936E79" w:rsidR="00021A77" w:rsidRPr="0047608C" w:rsidRDefault="00021A77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6F3180" w:rsidRPr="0047608C">
              <w:rPr>
                <w:color w:val="000000" w:themeColor="text1"/>
              </w:rPr>
              <w:t>métodos de planificación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6E6B584A" w14:textId="77777777" w:rsidR="00021A77" w:rsidRPr="0047608C" w:rsidRDefault="00021A77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guardar los cambios</w:t>
            </w:r>
          </w:p>
          <w:p w14:paraId="2726F8FC" w14:textId="5BE1C77F" w:rsidR="00021A77" w:rsidRPr="0047608C" w:rsidRDefault="00021A77" w:rsidP="006F3180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6F3180" w:rsidRPr="0047608C">
              <w:rPr>
                <w:rStyle w:val="nfasis"/>
                <w:i w:val="0"/>
                <w:color w:val="000000" w:themeColor="text1"/>
              </w:rPr>
              <w:t>métodos de planificación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obligatorios que falta por llenar</w:t>
            </w:r>
          </w:p>
        </w:tc>
      </w:tr>
    </w:tbl>
    <w:p w14:paraId="05E89D68" w14:textId="77777777" w:rsidR="00021A77" w:rsidRPr="0047608C" w:rsidRDefault="00021A77" w:rsidP="00021A7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21A77" w:rsidRPr="0047608C" w14:paraId="34B5FAF9" w14:textId="77777777" w:rsidTr="00B75D2D">
        <w:tc>
          <w:tcPr>
            <w:tcW w:w="0" w:type="auto"/>
          </w:tcPr>
          <w:p w14:paraId="47EB4B37" w14:textId="495BCF9F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HU07.5</w:t>
            </w:r>
          </w:p>
        </w:tc>
        <w:tc>
          <w:tcPr>
            <w:tcW w:w="4009" w:type="pct"/>
          </w:tcPr>
          <w:p w14:paraId="28B14BCF" w14:textId="448C5E32" w:rsidR="00021A77" w:rsidRPr="0047608C" w:rsidRDefault="00021A77" w:rsidP="00021A7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métodos de planificación cancelada</w:t>
            </w:r>
          </w:p>
        </w:tc>
      </w:tr>
      <w:tr w:rsidR="00021A77" w:rsidRPr="0047608C" w14:paraId="01DECC0D" w14:textId="77777777" w:rsidTr="00B75D2D">
        <w:tc>
          <w:tcPr>
            <w:tcW w:w="0" w:type="auto"/>
          </w:tcPr>
          <w:p w14:paraId="4469F3D4" w14:textId="77777777" w:rsidR="00021A77" w:rsidRPr="0047608C" w:rsidRDefault="00021A77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FBBEFE5" w14:textId="1AC58E97" w:rsidR="00021A77" w:rsidRPr="0047608C" w:rsidRDefault="00021A77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6F3180" w:rsidRPr="0047608C">
              <w:rPr>
                <w:color w:val="000000" w:themeColor="text1"/>
              </w:rPr>
              <w:t>métodos de planificación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57EF02E6" w14:textId="5E6D9C83" w:rsidR="00021A77" w:rsidRPr="0047608C" w:rsidRDefault="00021A77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edición </w:t>
            </w:r>
            <w:r w:rsidR="006F3180" w:rsidRPr="0047608C">
              <w:rPr>
                <w:color w:val="000000" w:themeColor="text1"/>
              </w:rPr>
              <w:t>métodos de planificación</w:t>
            </w:r>
          </w:p>
          <w:p w14:paraId="074F222D" w14:textId="4DDD9AD2" w:rsidR="00021A77" w:rsidRPr="0047608C" w:rsidRDefault="00021A77" w:rsidP="006F3180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6F3180" w:rsidRPr="0047608C">
              <w:rPr>
                <w:rStyle w:val="nfasis"/>
                <w:i w:val="0"/>
                <w:color w:val="000000" w:themeColor="text1"/>
              </w:rPr>
              <w:t>métodos de planificación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regresaré a la Historia Clínica del paciente cuyos </w:t>
            </w:r>
            <w:r w:rsidR="006F3180" w:rsidRPr="0047608C">
              <w:rPr>
                <w:rStyle w:val="nfasis"/>
                <w:i w:val="0"/>
                <w:color w:val="000000" w:themeColor="text1"/>
              </w:rPr>
              <w:t>métodos de planificación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71E07FEA" w14:textId="77777777" w:rsidR="006C08E1" w:rsidRPr="0047608C" w:rsidRDefault="006C08E1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8F039C" w:rsidRPr="0047608C" w14:paraId="4BC7B4B0" w14:textId="77777777" w:rsidTr="001F0FEC">
        <w:tc>
          <w:tcPr>
            <w:tcW w:w="0" w:type="auto"/>
          </w:tcPr>
          <w:p w14:paraId="0BB33940" w14:textId="33A8F469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HU08.1</w:t>
            </w:r>
          </w:p>
        </w:tc>
        <w:tc>
          <w:tcPr>
            <w:tcW w:w="4009" w:type="pct"/>
          </w:tcPr>
          <w:p w14:paraId="75A81201" w14:textId="1AB71359" w:rsidR="008F039C" w:rsidRPr="0047608C" w:rsidRDefault="008F039C" w:rsidP="008F039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registro de examen físico</w:t>
            </w:r>
          </w:p>
        </w:tc>
      </w:tr>
      <w:tr w:rsidR="008F039C" w:rsidRPr="0047608C" w14:paraId="0C6B471A" w14:textId="77777777" w:rsidTr="001F0FEC">
        <w:tc>
          <w:tcPr>
            <w:tcW w:w="0" w:type="auto"/>
          </w:tcPr>
          <w:p w14:paraId="476B953C" w14:textId="7777777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548FBB6" w14:textId="77777777" w:rsidR="008F039C" w:rsidRPr="0047608C" w:rsidRDefault="008F039C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</w:t>
            </w:r>
          </w:p>
          <w:p w14:paraId="5BED3195" w14:textId="21F63313" w:rsidR="008F039C" w:rsidRPr="0047608C" w:rsidRDefault="008F039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registrar un nuevo examen físico</w:t>
            </w:r>
          </w:p>
          <w:p w14:paraId="3594115F" w14:textId="1D8C16C8" w:rsidR="008F039C" w:rsidRPr="0047608C" w:rsidRDefault="008F039C" w:rsidP="008F039C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me solicitará información del examen físico realizado al paciente</w:t>
            </w:r>
          </w:p>
        </w:tc>
      </w:tr>
    </w:tbl>
    <w:p w14:paraId="0A935EE8" w14:textId="77777777" w:rsidR="008F039C" w:rsidRPr="0047608C" w:rsidRDefault="008F039C" w:rsidP="008F039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8F039C" w:rsidRPr="0047608C" w14:paraId="3FA991A0" w14:textId="77777777" w:rsidTr="001F0FEC">
        <w:tc>
          <w:tcPr>
            <w:tcW w:w="0" w:type="auto"/>
          </w:tcPr>
          <w:p w14:paraId="52AC8F12" w14:textId="0F0AE191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HU08.2</w:t>
            </w:r>
          </w:p>
        </w:tc>
        <w:tc>
          <w:tcPr>
            <w:tcW w:w="4009" w:type="pct"/>
          </w:tcPr>
          <w:p w14:paraId="40F9867F" w14:textId="1F24F247" w:rsidR="008F039C" w:rsidRPr="0047608C" w:rsidRDefault="008F039C" w:rsidP="008F039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físico exitoso</w:t>
            </w:r>
          </w:p>
        </w:tc>
      </w:tr>
      <w:tr w:rsidR="008F039C" w:rsidRPr="0047608C" w14:paraId="61C79764" w14:textId="77777777" w:rsidTr="001F0FEC">
        <w:tc>
          <w:tcPr>
            <w:tcW w:w="0" w:type="auto"/>
          </w:tcPr>
          <w:p w14:paraId="674478A5" w14:textId="7777777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8D543C2" w14:textId="2116384B" w:rsidR="008F039C" w:rsidRPr="0047608C" w:rsidRDefault="008F039C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físico de un paciente</w:t>
            </w:r>
          </w:p>
          <w:p w14:paraId="38953FF2" w14:textId="2F360BC3" w:rsidR="008F039C" w:rsidRPr="0047608C" w:rsidRDefault="008F039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correctamente y en su totalidad Y selecciono la opción de registrar el </w:t>
            </w:r>
            <w:r w:rsidR="00E77083" w:rsidRPr="0047608C">
              <w:rPr>
                <w:color w:val="000000" w:themeColor="text1"/>
              </w:rPr>
              <w:t>examen físico</w:t>
            </w:r>
          </w:p>
          <w:p w14:paraId="50C2F1EB" w14:textId="4DEE959D" w:rsidR="008F039C" w:rsidRPr="0047608C" w:rsidRDefault="00886964" w:rsidP="00E7708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creará</w:t>
            </w:r>
            <w:r w:rsidR="008F039C" w:rsidRPr="0047608C">
              <w:rPr>
                <w:rStyle w:val="nfasis"/>
                <w:i w:val="0"/>
                <w:color w:val="000000" w:themeColor="text1"/>
              </w:rPr>
              <w:t xml:space="preserve"> el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="008F039C" w:rsidRPr="0047608C">
              <w:rPr>
                <w:rStyle w:val="nfasis"/>
                <w:i w:val="0"/>
                <w:color w:val="000000" w:themeColor="text1"/>
              </w:rPr>
              <w:t xml:space="preserve"> del paciente con la información del formulario Y se me notificará de dicho registro Y me dirigirá a la Historia Clínica del paciente cuyo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="00F53D62" w:rsidRPr="0047608C">
              <w:rPr>
                <w:rStyle w:val="nfasis"/>
                <w:i w:val="0"/>
                <w:color w:val="000000" w:themeColor="text1"/>
              </w:rPr>
              <w:t xml:space="preserve"> estaba creando</w:t>
            </w:r>
          </w:p>
        </w:tc>
      </w:tr>
    </w:tbl>
    <w:p w14:paraId="4107BB0F" w14:textId="77777777" w:rsidR="008F039C" w:rsidRPr="0047608C" w:rsidRDefault="008F039C" w:rsidP="008F039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8F039C" w:rsidRPr="0047608C" w14:paraId="5B87A434" w14:textId="77777777" w:rsidTr="001F0FEC">
        <w:tc>
          <w:tcPr>
            <w:tcW w:w="0" w:type="auto"/>
          </w:tcPr>
          <w:p w14:paraId="609FFF38" w14:textId="719E9371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HU08.3</w:t>
            </w:r>
          </w:p>
        </w:tc>
        <w:tc>
          <w:tcPr>
            <w:tcW w:w="4009" w:type="pct"/>
          </w:tcPr>
          <w:p w14:paraId="750F0033" w14:textId="6FAE6E07" w:rsidR="008F039C" w:rsidRPr="0047608C" w:rsidRDefault="008F039C" w:rsidP="008F039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físico fallido por error en el formulario</w:t>
            </w:r>
          </w:p>
        </w:tc>
      </w:tr>
      <w:tr w:rsidR="008F039C" w:rsidRPr="0047608C" w14:paraId="2E36F5C8" w14:textId="77777777" w:rsidTr="001F0FEC">
        <w:tc>
          <w:tcPr>
            <w:tcW w:w="0" w:type="auto"/>
          </w:tcPr>
          <w:p w14:paraId="7DB34C82" w14:textId="7777777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122E2C1" w14:textId="77777777" w:rsidR="00E77083" w:rsidRPr="0047608C" w:rsidRDefault="00E77083" w:rsidP="00E7708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físico de un paciente</w:t>
            </w:r>
          </w:p>
          <w:p w14:paraId="0B9059D6" w14:textId="70B822D1" w:rsidR="008F039C" w:rsidRPr="0047608C" w:rsidRDefault="008F039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registrar el </w:t>
            </w:r>
            <w:r w:rsidR="00E77083" w:rsidRPr="0047608C">
              <w:rPr>
                <w:color w:val="000000" w:themeColor="text1"/>
              </w:rPr>
              <w:t>examen físico</w:t>
            </w:r>
          </w:p>
          <w:p w14:paraId="3BD324C9" w14:textId="56608E54" w:rsidR="008F039C" w:rsidRPr="0047608C" w:rsidRDefault="008F039C" w:rsidP="00E7708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el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erróneos en el formulario</w:t>
            </w:r>
          </w:p>
        </w:tc>
      </w:tr>
    </w:tbl>
    <w:p w14:paraId="0D7FCD6E" w14:textId="77777777" w:rsidR="008F039C" w:rsidRPr="0047608C" w:rsidRDefault="008F039C" w:rsidP="008F039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8F039C" w:rsidRPr="0047608C" w14:paraId="316F34A8" w14:textId="77777777" w:rsidTr="001F0FEC">
        <w:tc>
          <w:tcPr>
            <w:tcW w:w="0" w:type="auto"/>
          </w:tcPr>
          <w:p w14:paraId="7AF8AB48" w14:textId="01D89269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HU08.4</w:t>
            </w:r>
          </w:p>
        </w:tc>
        <w:tc>
          <w:tcPr>
            <w:tcW w:w="4009" w:type="pct"/>
          </w:tcPr>
          <w:p w14:paraId="30CFDD72" w14:textId="594302E1" w:rsidR="008F039C" w:rsidRPr="0047608C" w:rsidRDefault="008F039C" w:rsidP="008F039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físico fallido por datos incompletos</w:t>
            </w:r>
          </w:p>
        </w:tc>
      </w:tr>
      <w:tr w:rsidR="008F039C" w:rsidRPr="0047608C" w14:paraId="78A439BE" w14:textId="77777777" w:rsidTr="001F0FEC">
        <w:tc>
          <w:tcPr>
            <w:tcW w:w="0" w:type="auto"/>
          </w:tcPr>
          <w:p w14:paraId="1243ED7F" w14:textId="7777777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261DA68" w14:textId="77777777" w:rsidR="00E77083" w:rsidRPr="0047608C" w:rsidRDefault="00E77083" w:rsidP="00E7708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físico de un paciente</w:t>
            </w:r>
          </w:p>
          <w:p w14:paraId="7C901322" w14:textId="301ADD87" w:rsidR="008F039C" w:rsidRPr="0047608C" w:rsidRDefault="008F039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de registrar el </w:t>
            </w:r>
            <w:r w:rsidR="00E77083" w:rsidRPr="0047608C">
              <w:rPr>
                <w:color w:val="000000" w:themeColor="text1"/>
              </w:rPr>
              <w:t>examen físico</w:t>
            </w:r>
          </w:p>
          <w:p w14:paraId="3E3B010E" w14:textId="5CD13DE2" w:rsidR="008F039C" w:rsidRPr="0047608C" w:rsidRDefault="008F039C" w:rsidP="00E7708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el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obligatorios que falta por llenar</w:t>
            </w:r>
          </w:p>
        </w:tc>
      </w:tr>
    </w:tbl>
    <w:p w14:paraId="4F482F0D" w14:textId="77777777" w:rsidR="008F039C" w:rsidRPr="0047608C" w:rsidRDefault="008F039C" w:rsidP="008F039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8F039C" w:rsidRPr="0047608C" w14:paraId="3CC8E4F7" w14:textId="77777777" w:rsidTr="001F0FEC">
        <w:tc>
          <w:tcPr>
            <w:tcW w:w="0" w:type="auto"/>
          </w:tcPr>
          <w:p w14:paraId="1F41D752" w14:textId="2EA9031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HU08.5</w:t>
            </w:r>
          </w:p>
        </w:tc>
        <w:tc>
          <w:tcPr>
            <w:tcW w:w="4009" w:type="pct"/>
          </w:tcPr>
          <w:p w14:paraId="3BEE3736" w14:textId="01501F80" w:rsidR="008F039C" w:rsidRPr="0047608C" w:rsidRDefault="008F039C" w:rsidP="008F039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físico cancelado</w:t>
            </w:r>
          </w:p>
        </w:tc>
      </w:tr>
      <w:tr w:rsidR="008F039C" w:rsidRPr="0047608C" w14:paraId="590AC300" w14:textId="77777777" w:rsidTr="001F0FEC">
        <w:tc>
          <w:tcPr>
            <w:tcW w:w="0" w:type="auto"/>
          </w:tcPr>
          <w:p w14:paraId="0204A31D" w14:textId="77777777" w:rsidR="008F039C" w:rsidRPr="0047608C" w:rsidRDefault="008F039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F04AEE2" w14:textId="77777777" w:rsidR="00E77083" w:rsidRPr="0047608C" w:rsidRDefault="00E77083" w:rsidP="00E7708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físico de un paciente</w:t>
            </w:r>
          </w:p>
          <w:p w14:paraId="1574ED9D" w14:textId="2784A030" w:rsidR="008F039C" w:rsidRPr="0047608C" w:rsidRDefault="008F039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creación de un </w:t>
            </w:r>
            <w:r w:rsidR="00E77083" w:rsidRPr="0047608C">
              <w:rPr>
                <w:color w:val="000000" w:themeColor="text1"/>
              </w:rPr>
              <w:t>examen físico</w:t>
            </w:r>
          </w:p>
          <w:p w14:paraId="41CC6350" w14:textId="3A7BA3F3" w:rsidR="008F039C" w:rsidRPr="0047608C" w:rsidRDefault="008F039C" w:rsidP="00E77083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el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regresaré a la Historia Clínica del paciente cuyo </w:t>
            </w:r>
            <w:r w:rsidR="00E77083" w:rsidRPr="0047608C">
              <w:rPr>
                <w:rStyle w:val="nfasis"/>
                <w:i w:val="0"/>
                <w:color w:val="000000" w:themeColor="text1"/>
              </w:rPr>
              <w:t>examen físico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creando</w:t>
            </w:r>
          </w:p>
        </w:tc>
      </w:tr>
    </w:tbl>
    <w:p w14:paraId="4E2AD37F" w14:textId="77777777" w:rsidR="00542CAC" w:rsidRPr="0047608C" w:rsidRDefault="00542CAC" w:rsidP="00542CA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42CAC" w:rsidRPr="0047608C" w14:paraId="352DA0AE" w14:textId="77777777" w:rsidTr="001F0FEC">
        <w:tc>
          <w:tcPr>
            <w:tcW w:w="0" w:type="auto"/>
          </w:tcPr>
          <w:p w14:paraId="5C008C0C" w14:textId="5215FF8D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HU09.1</w:t>
            </w:r>
          </w:p>
        </w:tc>
        <w:tc>
          <w:tcPr>
            <w:tcW w:w="4009" w:type="pct"/>
          </w:tcPr>
          <w:p w14:paraId="1C098B31" w14:textId="0EE05C84" w:rsidR="00542CAC" w:rsidRPr="0047608C" w:rsidRDefault="00542CAC" w:rsidP="00542CA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examen físico</w:t>
            </w:r>
          </w:p>
        </w:tc>
      </w:tr>
      <w:tr w:rsidR="00542CAC" w:rsidRPr="0047608C" w14:paraId="1CC341C3" w14:textId="77777777" w:rsidTr="001F0FEC">
        <w:tc>
          <w:tcPr>
            <w:tcW w:w="0" w:type="auto"/>
          </w:tcPr>
          <w:p w14:paraId="327A10CC" w14:textId="77777777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FE336EE" w14:textId="78BFAF85" w:rsidR="00542CAC" w:rsidRPr="0047608C" w:rsidRDefault="00542CAC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Y el paciente tiene </w:t>
            </w:r>
            <w:r w:rsidR="000A7515" w:rsidRPr="0047608C">
              <w:rPr>
                <w:color w:val="000000" w:themeColor="text1"/>
              </w:rPr>
              <w:t>exámenes físicos registrados</w:t>
            </w:r>
          </w:p>
          <w:p w14:paraId="1ABF139E" w14:textId="2455B080" w:rsidR="00542CAC" w:rsidRPr="0047608C" w:rsidRDefault="00542CA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</w:t>
            </w:r>
          </w:p>
          <w:p w14:paraId="2F604EFE" w14:textId="2DA2DC25" w:rsidR="00542CAC" w:rsidRPr="0047608C" w:rsidRDefault="00542CAC" w:rsidP="000A751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 formulario donde se mostrarán los datos de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actuales del paciente Y tendré la posibilidad de editarlos</w:t>
            </w:r>
          </w:p>
        </w:tc>
      </w:tr>
    </w:tbl>
    <w:p w14:paraId="09BEA75E" w14:textId="77777777" w:rsidR="00542CAC" w:rsidRPr="0047608C" w:rsidRDefault="00542CAC" w:rsidP="00542CA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42CAC" w:rsidRPr="0047608C" w14:paraId="0679D37F" w14:textId="77777777" w:rsidTr="001F0FEC">
        <w:tc>
          <w:tcPr>
            <w:tcW w:w="0" w:type="auto"/>
          </w:tcPr>
          <w:p w14:paraId="7227663C" w14:textId="326E07A0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HU09.2</w:t>
            </w:r>
          </w:p>
        </w:tc>
        <w:tc>
          <w:tcPr>
            <w:tcW w:w="4009" w:type="pct"/>
          </w:tcPr>
          <w:p w14:paraId="6C8A08A0" w14:textId="75C00B2E" w:rsidR="00542CAC" w:rsidRPr="0047608C" w:rsidRDefault="00542CAC" w:rsidP="00542CA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físico exitosa</w:t>
            </w:r>
          </w:p>
        </w:tc>
      </w:tr>
      <w:tr w:rsidR="00542CAC" w:rsidRPr="0047608C" w14:paraId="0F0944AB" w14:textId="77777777" w:rsidTr="001F0FEC">
        <w:tc>
          <w:tcPr>
            <w:tcW w:w="0" w:type="auto"/>
          </w:tcPr>
          <w:p w14:paraId="0AB35BDF" w14:textId="77777777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DD83E59" w14:textId="08A9D618" w:rsidR="00542CAC" w:rsidRPr="0047608C" w:rsidRDefault="00542CAC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0A7515" w:rsidRPr="0047608C">
              <w:rPr>
                <w:color w:val="000000" w:themeColor="text1"/>
              </w:rPr>
              <w:t>exámenes físicos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0BDCA8FD" w14:textId="77777777" w:rsidR="00542CAC" w:rsidRPr="0047608C" w:rsidRDefault="00542CA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2B4B9E6B" w14:textId="67A0F3BC" w:rsidR="00542CAC" w:rsidRPr="0047608C" w:rsidRDefault="00542CAC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serán actualizados con la nueva información del formulario Y se me notificará de dicho cambio Y me dirigirá a la Historia Clínica del paciente cuyos </w:t>
            </w:r>
            <w:r w:rsidR="00286DB7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719C06C5" w14:textId="77777777" w:rsidR="00542CAC" w:rsidRPr="0047608C" w:rsidRDefault="00542CAC" w:rsidP="00542CA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42CAC" w:rsidRPr="0047608C" w14:paraId="3EFF573B" w14:textId="77777777" w:rsidTr="001F0FEC">
        <w:tc>
          <w:tcPr>
            <w:tcW w:w="0" w:type="auto"/>
          </w:tcPr>
          <w:p w14:paraId="09BCABAE" w14:textId="5D7EAF6D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HU09.3</w:t>
            </w:r>
          </w:p>
        </w:tc>
        <w:tc>
          <w:tcPr>
            <w:tcW w:w="4009" w:type="pct"/>
          </w:tcPr>
          <w:p w14:paraId="2612EC48" w14:textId="1C5F3601" w:rsidR="00542CAC" w:rsidRPr="0047608C" w:rsidRDefault="00542CAC" w:rsidP="00542CA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físico fallida por error en el formulario</w:t>
            </w:r>
          </w:p>
        </w:tc>
      </w:tr>
      <w:tr w:rsidR="00542CAC" w:rsidRPr="0047608C" w14:paraId="21DC8407" w14:textId="77777777" w:rsidTr="001F0FEC">
        <w:tc>
          <w:tcPr>
            <w:tcW w:w="0" w:type="auto"/>
          </w:tcPr>
          <w:p w14:paraId="64C23A70" w14:textId="77777777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670C865" w14:textId="77777777" w:rsidR="000A7515" w:rsidRPr="0047608C" w:rsidRDefault="000A7515" w:rsidP="000A751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físicos de un paciente</w:t>
            </w:r>
          </w:p>
          <w:p w14:paraId="2575ABDC" w14:textId="77777777" w:rsidR="00542CAC" w:rsidRPr="0047608C" w:rsidRDefault="00542CA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guardar los cambios</w:t>
            </w:r>
          </w:p>
          <w:p w14:paraId="2E4ED8B6" w14:textId="560658EB" w:rsidR="00542CAC" w:rsidRPr="0047608C" w:rsidRDefault="00542CAC" w:rsidP="000A751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erróneos en el formulario</w:t>
            </w:r>
          </w:p>
        </w:tc>
      </w:tr>
    </w:tbl>
    <w:p w14:paraId="23C1C614" w14:textId="77777777" w:rsidR="00542CAC" w:rsidRPr="0047608C" w:rsidRDefault="00542CAC" w:rsidP="00542CA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42CAC" w:rsidRPr="0047608C" w14:paraId="14902891" w14:textId="77777777" w:rsidTr="001F0FEC">
        <w:tc>
          <w:tcPr>
            <w:tcW w:w="0" w:type="auto"/>
          </w:tcPr>
          <w:p w14:paraId="5BD8B652" w14:textId="0ACE4D0E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HU09.4</w:t>
            </w:r>
          </w:p>
        </w:tc>
        <w:tc>
          <w:tcPr>
            <w:tcW w:w="4009" w:type="pct"/>
          </w:tcPr>
          <w:p w14:paraId="23D74574" w14:textId="098E8792" w:rsidR="00542CAC" w:rsidRPr="0047608C" w:rsidRDefault="00542CAC" w:rsidP="00542CA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físico fallida por datos incompletos</w:t>
            </w:r>
          </w:p>
        </w:tc>
      </w:tr>
      <w:tr w:rsidR="00542CAC" w:rsidRPr="0047608C" w14:paraId="6938FE46" w14:textId="77777777" w:rsidTr="001F0FEC">
        <w:tc>
          <w:tcPr>
            <w:tcW w:w="0" w:type="auto"/>
          </w:tcPr>
          <w:p w14:paraId="797109B4" w14:textId="77777777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FC4AA3A" w14:textId="77777777" w:rsidR="000A7515" w:rsidRPr="0047608C" w:rsidRDefault="000A7515" w:rsidP="000A751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físicos de un paciente</w:t>
            </w:r>
          </w:p>
          <w:p w14:paraId="6D239208" w14:textId="77777777" w:rsidR="00542CAC" w:rsidRPr="0047608C" w:rsidRDefault="00542CA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guardar los cambios</w:t>
            </w:r>
          </w:p>
          <w:p w14:paraId="08A62729" w14:textId="722D9194" w:rsidR="00542CAC" w:rsidRPr="0047608C" w:rsidRDefault="00542CAC" w:rsidP="000A751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</w:t>
            </w:r>
            <w:r w:rsidRPr="0047608C">
              <w:rPr>
                <w:rStyle w:val="nfasis"/>
                <w:i w:val="0"/>
                <w:color w:val="000000" w:themeColor="text1"/>
              </w:rPr>
              <w:lastRenderedPageBreak/>
              <w:t>notificará cuales son los campos obligatorios que falta por llenar</w:t>
            </w:r>
          </w:p>
        </w:tc>
      </w:tr>
    </w:tbl>
    <w:p w14:paraId="4A7FADFA" w14:textId="77777777" w:rsidR="00542CAC" w:rsidRPr="0047608C" w:rsidRDefault="00542CAC" w:rsidP="00542CAC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42CAC" w:rsidRPr="0047608C" w14:paraId="38E2132A" w14:textId="77777777" w:rsidTr="001F0FEC">
        <w:tc>
          <w:tcPr>
            <w:tcW w:w="0" w:type="auto"/>
          </w:tcPr>
          <w:p w14:paraId="1F4234E7" w14:textId="66F5D381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HU09.5</w:t>
            </w:r>
          </w:p>
        </w:tc>
        <w:tc>
          <w:tcPr>
            <w:tcW w:w="4009" w:type="pct"/>
          </w:tcPr>
          <w:p w14:paraId="49F436AB" w14:textId="2FEC5FCE" w:rsidR="00542CAC" w:rsidRPr="0047608C" w:rsidRDefault="00542CAC" w:rsidP="00542CA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físico cancelada</w:t>
            </w:r>
          </w:p>
        </w:tc>
      </w:tr>
      <w:tr w:rsidR="00542CAC" w:rsidRPr="0047608C" w14:paraId="35E811BC" w14:textId="77777777" w:rsidTr="001F0FEC">
        <w:tc>
          <w:tcPr>
            <w:tcW w:w="0" w:type="auto"/>
          </w:tcPr>
          <w:p w14:paraId="54061251" w14:textId="77777777" w:rsidR="00542CAC" w:rsidRPr="0047608C" w:rsidRDefault="00542CAC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6C33D40" w14:textId="77777777" w:rsidR="000A7515" w:rsidRPr="0047608C" w:rsidRDefault="000A7515" w:rsidP="000A751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físicos de un paciente</w:t>
            </w:r>
          </w:p>
          <w:p w14:paraId="09FDD66E" w14:textId="5688479D" w:rsidR="00542CAC" w:rsidRPr="0047608C" w:rsidRDefault="00542CAC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edición </w:t>
            </w:r>
            <w:r w:rsidR="000A7515" w:rsidRPr="0047608C">
              <w:rPr>
                <w:color w:val="000000" w:themeColor="text1"/>
              </w:rPr>
              <w:t>exámenes físicos</w:t>
            </w:r>
          </w:p>
          <w:p w14:paraId="6A1800EA" w14:textId="7CE89FBA" w:rsidR="00542CAC" w:rsidRPr="0047608C" w:rsidRDefault="00542CAC" w:rsidP="000A751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</w:t>
            </w:r>
            <w:r w:rsidR="00286DB7" w:rsidRPr="0047608C">
              <w:rPr>
                <w:rStyle w:val="nfasis"/>
                <w:i w:val="0"/>
                <w:color w:val="000000" w:themeColor="text1"/>
              </w:rPr>
              <w:t xml:space="preserve">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regresaré a la Historia Clínica del paciente cuyos </w:t>
            </w:r>
            <w:r w:rsidR="000A7515" w:rsidRPr="0047608C">
              <w:rPr>
                <w:rStyle w:val="nfasis"/>
                <w:i w:val="0"/>
                <w:color w:val="000000" w:themeColor="text1"/>
              </w:rPr>
              <w:t>exámenes físicos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19EE6052" w14:textId="77777777" w:rsidR="008F039C" w:rsidRPr="0047608C" w:rsidRDefault="008F039C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4C003157" w14:textId="77777777" w:rsidTr="001F0FEC">
        <w:tc>
          <w:tcPr>
            <w:tcW w:w="0" w:type="auto"/>
          </w:tcPr>
          <w:p w14:paraId="26FF041A" w14:textId="4BBB4185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HU10.1</w:t>
            </w:r>
          </w:p>
        </w:tc>
        <w:tc>
          <w:tcPr>
            <w:tcW w:w="4009" w:type="pct"/>
          </w:tcPr>
          <w:p w14:paraId="204D2E91" w14:textId="0963AAD9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registro de examen diagnóstico</w:t>
            </w:r>
          </w:p>
        </w:tc>
      </w:tr>
      <w:tr w:rsidR="00286DB7" w:rsidRPr="0047608C" w14:paraId="13DA10A6" w14:textId="77777777" w:rsidTr="001F0FEC">
        <w:tc>
          <w:tcPr>
            <w:tcW w:w="0" w:type="auto"/>
          </w:tcPr>
          <w:p w14:paraId="3E71A714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9238741" w14:textId="77777777" w:rsidR="00286DB7" w:rsidRPr="0047608C" w:rsidRDefault="00286DB7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</w:t>
            </w:r>
          </w:p>
          <w:p w14:paraId="53088C0C" w14:textId="77B10BAF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registrar un nuevo examen diagnóstico</w:t>
            </w:r>
          </w:p>
          <w:p w14:paraId="09F1947C" w14:textId="30BA2E41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me solicitará información del examen diagnóstico realizado al paciente</w:t>
            </w:r>
          </w:p>
        </w:tc>
      </w:tr>
    </w:tbl>
    <w:p w14:paraId="2FBD5B3D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60B0B764" w14:textId="77777777" w:rsidTr="001F0FEC">
        <w:tc>
          <w:tcPr>
            <w:tcW w:w="0" w:type="auto"/>
          </w:tcPr>
          <w:p w14:paraId="0E621013" w14:textId="4D0FF980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HU10.2</w:t>
            </w:r>
          </w:p>
        </w:tc>
        <w:tc>
          <w:tcPr>
            <w:tcW w:w="4009" w:type="pct"/>
          </w:tcPr>
          <w:p w14:paraId="630F655E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físico exitoso</w:t>
            </w:r>
          </w:p>
        </w:tc>
      </w:tr>
      <w:tr w:rsidR="00286DB7" w:rsidRPr="0047608C" w14:paraId="4F80FBC1" w14:textId="77777777" w:rsidTr="001F0FEC">
        <w:tc>
          <w:tcPr>
            <w:tcW w:w="0" w:type="auto"/>
          </w:tcPr>
          <w:p w14:paraId="767854E9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424337F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diagnóstico de un paciente</w:t>
            </w:r>
          </w:p>
          <w:p w14:paraId="1E0EB52C" w14:textId="7FEAB422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registrar el examen diagnóstico</w:t>
            </w:r>
          </w:p>
          <w:p w14:paraId="35491395" w14:textId="7634B8FD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creará el examen diagnóstico del paciente con la información del formulario Y se me notificará de dicho registro Y me dirigirá a la Historia Clínica del paciente cuyo examen diagnóstico estaba creando</w:t>
            </w:r>
          </w:p>
        </w:tc>
      </w:tr>
    </w:tbl>
    <w:p w14:paraId="2246FB49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53DE5272" w14:textId="77777777" w:rsidTr="001F0FEC">
        <w:tc>
          <w:tcPr>
            <w:tcW w:w="0" w:type="auto"/>
          </w:tcPr>
          <w:p w14:paraId="1822EB6D" w14:textId="5EB93C4D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HU10.3</w:t>
            </w:r>
          </w:p>
        </w:tc>
        <w:tc>
          <w:tcPr>
            <w:tcW w:w="4009" w:type="pct"/>
          </w:tcPr>
          <w:p w14:paraId="0EAE6827" w14:textId="33BEA800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diagnóstico fallido por error en el formulario</w:t>
            </w:r>
          </w:p>
        </w:tc>
      </w:tr>
      <w:tr w:rsidR="00286DB7" w:rsidRPr="0047608C" w14:paraId="005E6242" w14:textId="77777777" w:rsidTr="001F0FEC">
        <w:tc>
          <w:tcPr>
            <w:tcW w:w="0" w:type="auto"/>
          </w:tcPr>
          <w:p w14:paraId="130DB4AF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FD96C2D" w14:textId="4096CD10" w:rsidR="00286DB7" w:rsidRPr="0047608C" w:rsidRDefault="00286DB7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diagnóstico de un paciente</w:t>
            </w:r>
          </w:p>
          <w:p w14:paraId="2317C295" w14:textId="108C7FBA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registrar el examen diagnóstico</w:t>
            </w:r>
          </w:p>
          <w:p w14:paraId="61908580" w14:textId="184C0E72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creará el examen diagnóstico del paciente Y se me notificará cuales son los campos erróneos en el formulario</w:t>
            </w:r>
          </w:p>
        </w:tc>
      </w:tr>
    </w:tbl>
    <w:p w14:paraId="3FEC40E3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789943CD" w14:textId="77777777" w:rsidTr="001F0FEC">
        <w:tc>
          <w:tcPr>
            <w:tcW w:w="0" w:type="auto"/>
          </w:tcPr>
          <w:p w14:paraId="6582262C" w14:textId="21AF0EC3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HU10.4</w:t>
            </w:r>
          </w:p>
        </w:tc>
        <w:tc>
          <w:tcPr>
            <w:tcW w:w="4009" w:type="pct"/>
          </w:tcPr>
          <w:p w14:paraId="4CFF48D0" w14:textId="662FBE42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diagnóstico fallido por datos incompletos</w:t>
            </w:r>
          </w:p>
        </w:tc>
      </w:tr>
      <w:tr w:rsidR="00286DB7" w:rsidRPr="0047608C" w14:paraId="164116AB" w14:textId="77777777" w:rsidTr="001F0FEC">
        <w:tc>
          <w:tcPr>
            <w:tcW w:w="0" w:type="auto"/>
          </w:tcPr>
          <w:p w14:paraId="2ACB136C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F120FA3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diagnóstico de un paciente</w:t>
            </w:r>
          </w:p>
          <w:p w14:paraId="76AD231B" w14:textId="4AC847F8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registrar el examen diagnóstico</w:t>
            </w:r>
          </w:p>
          <w:p w14:paraId="6B28C601" w14:textId="00C1C283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creará el examen diagnóstico del paciente Y se me notificará cuales son los campos obligatorios que falta por llenar</w:t>
            </w:r>
          </w:p>
        </w:tc>
      </w:tr>
    </w:tbl>
    <w:p w14:paraId="5A0F4CCD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2A404E9D" w14:textId="77777777" w:rsidTr="001F0FEC">
        <w:tc>
          <w:tcPr>
            <w:tcW w:w="0" w:type="auto"/>
          </w:tcPr>
          <w:p w14:paraId="18023489" w14:textId="6676F1BA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HU10.5</w:t>
            </w:r>
          </w:p>
        </w:tc>
        <w:tc>
          <w:tcPr>
            <w:tcW w:w="4009" w:type="pct"/>
          </w:tcPr>
          <w:p w14:paraId="27A61A01" w14:textId="6D4948F5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examen diagnóstico cancelado</w:t>
            </w:r>
          </w:p>
        </w:tc>
      </w:tr>
      <w:tr w:rsidR="00286DB7" w:rsidRPr="0047608C" w14:paraId="4E88E30C" w14:textId="77777777" w:rsidTr="001F0FEC">
        <w:tc>
          <w:tcPr>
            <w:tcW w:w="0" w:type="auto"/>
          </w:tcPr>
          <w:p w14:paraId="0014A3FF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2EEB974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examen diagnóstico de un paciente</w:t>
            </w:r>
          </w:p>
          <w:p w14:paraId="74EB464D" w14:textId="55D1FB0C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cancelar la creación de un examen diagnóstico</w:t>
            </w:r>
          </w:p>
          <w:p w14:paraId="00F4E885" w14:textId="64A7603F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creará el examen diagnóstico del paciente Y regresaré a la Historia Clínica del paciente cuyo examen diagnóstico estaba creando</w:t>
            </w:r>
          </w:p>
        </w:tc>
      </w:tr>
    </w:tbl>
    <w:p w14:paraId="747B2E0E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0E956C7E" w14:textId="77777777" w:rsidTr="001F0FEC">
        <w:tc>
          <w:tcPr>
            <w:tcW w:w="0" w:type="auto"/>
          </w:tcPr>
          <w:p w14:paraId="34A2CD91" w14:textId="606438CF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HU11.1</w:t>
            </w:r>
          </w:p>
        </w:tc>
        <w:tc>
          <w:tcPr>
            <w:tcW w:w="4009" w:type="pct"/>
          </w:tcPr>
          <w:p w14:paraId="64B4FE87" w14:textId="2D513A69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examen diagnóstico</w:t>
            </w:r>
          </w:p>
        </w:tc>
      </w:tr>
      <w:tr w:rsidR="00286DB7" w:rsidRPr="0047608C" w14:paraId="29DA86B6" w14:textId="77777777" w:rsidTr="001F0FEC">
        <w:tc>
          <w:tcPr>
            <w:tcW w:w="0" w:type="auto"/>
          </w:tcPr>
          <w:p w14:paraId="156FE362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072F6A1" w14:textId="73E65511" w:rsidR="00286DB7" w:rsidRPr="0047608C" w:rsidRDefault="00286DB7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Historia Clínica de un paciente Y el paciente tiene exámenes diagnósticos registrados</w:t>
            </w:r>
          </w:p>
          <w:p w14:paraId="556C31AA" w14:textId="72B526FB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exámenes diagnósticos del paciente</w:t>
            </w:r>
          </w:p>
          <w:p w14:paraId="32BA22EC" w14:textId="37864F5B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mostrarán los datos de los exámenes diagnósticos actuales del paciente Y tendré la posibilidad de editarlos</w:t>
            </w:r>
          </w:p>
        </w:tc>
      </w:tr>
    </w:tbl>
    <w:p w14:paraId="3F6EB8D4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3F1D5035" w14:textId="77777777" w:rsidTr="001F0FEC">
        <w:tc>
          <w:tcPr>
            <w:tcW w:w="0" w:type="auto"/>
          </w:tcPr>
          <w:p w14:paraId="15B56626" w14:textId="346538C0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HU11.2</w:t>
            </w:r>
          </w:p>
        </w:tc>
        <w:tc>
          <w:tcPr>
            <w:tcW w:w="4009" w:type="pct"/>
          </w:tcPr>
          <w:p w14:paraId="6B1C7E11" w14:textId="332F6512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diagnóstico exitosa</w:t>
            </w:r>
          </w:p>
        </w:tc>
      </w:tr>
      <w:tr w:rsidR="00286DB7" w:rsidRPr="0047608C" w14:paraId="3F58E085" w14:textId="77777777" w:rsidTr="001F0FEC">
        <w:tc>
          <w:tcPr>
            <w:tcW w:w="0" w:type="auto"/>
          </w:tcPr>
          <w:p w14:paraId="629AC8A9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C4539B5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diagnósticos de un paciente</w:t>
            </w:r>
          </w:p>
          <w:p w14:paraId="0C69899E" w14:textId="77777777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47D13130" w14:textId="549AA4EC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los exámenes diagnósticos del paciente serán actualizados con la nueva información del formulario Y se me notificará de dicho cambio Y me dirigirá a la Historia Clínica del paciente cuyos exámenes diagnósticos estaba editando</w:t>
            </w:r>
          </w:p>
        </w:tc>
      </w:tr>
    </w:tbl>
    <w:p w14:paraId="4FAA1F3D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445DFC41" w14:textId="77777777" w:rsidTr="001F0FEC">
        <w:tc>
          <w:tcPr>
            <w:tcW w:w="0" w:type="auto"/>
          </w:tcPr>
          <w:p w14:paraId="4C7D4798" w14:textId="05750E9F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HU11.3</w:t>
            </w:r>
          </w:p>
        </w:tc>
        <w:tc>
          <w:tcPr>
            <w:tcW w:w="4009" w:type="pct"/>
          </w:tcPr>
          <w:p w14:paraId="7D30634A" w14:textId="737283DF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diagnóstico fallida por error en el formulario</w:t>
            </w:r>
          </w:p>
        </w:tc>
      </w:tr>
      <w:tr w:rsidR="00286DB7" w:rsidRPr="0047608C" w14:paraId="1B49CB03" w14:textId="77777777" w:rsidTr="001F0FEC">
        <w:tc>
          <w:tcPr>
            <w:tcW w:w="0" w:type="auto"/>
          </w:tcPr>
          <w:p w14:paraId="64A31284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26840F1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diagnósticos de un paciente</w:t>
            </w:r>
          </w:p>
          <w:p w14:paraId="287A8BAA" w14:textId="77777777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guardar los cambios</w:t>
            </w:r>
          </w:p>
          <w:p w14:paraId="004CBF0B" w14:textId="00E51B88" w:rsidR="00286DB7" w:rsidRPr="0047608C" w:rsidRDefault="00286DB7" w:rsidP="00EA1EA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exámenes </w:t>
            </w:r>
            <w:r w:rsidR="00EA1EA6" w:rsidRPr="0047608C">
              <w:rPr>
                <w:rStyle w:val="nfasis"/>
                <w:i w:val="0"/>
                <w:color w:val="000000" w:themeColor="text1"/>
              </w:rPr>
              <w:t>diagnósticos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erróneos en el formulario</w:t>
            </w:r>
          </w:p>
        </w:tc>
      </w:tr>
    </w:tbl>
    <w:p w14:paraId="78FDE68A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70B15CF2" w14:textId="77777777" w:rsidTr="001F0FEC">
        <w:tc>
          <w:tcPr>
            <w:tcW w:w="0" w:type="auto"/>
          </w:tcPr>
          <w:p w14:paraId="3F822A0E" w14:textId="7AD81464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HU11.4</w:t>
            </w:r>
          </w:p>
        </w:tc>
        <w:tc>
          <w:tcPr>
            <w:tcW w:w="4009" w:type="pct"/>
          </w:tcPr>
          <w:p w14:paraId="7F94208A" w14:textId="69440B09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diagnóstico fallida por datos incompletos</w:t>
            </w:r>
          </w:p>
        </w:tc>
      </w:tr>
      <w:tr w:rsidR="00286DB7" w:rsidRPr="0047608C" w14:paraId="24ADE995" w14:textId="77777777" w:rsidTr="001F0FEC">
        <w:tc>
          <w:tcPr>
            <w:tcW w:w="0" w:type="auto"/>
          </w:tcPr>
          <w:p w14:paraId="5F4791B2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171867A" w14:textId="77777777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diagnósticos de un paciente</w:t>
            </w:r>
          </w:p>
          <w:p w14:paraId="2ADCEAB1" w14:textId="77777777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guardar los cambios</w:t>
            </w:r>
          </w:p>
          <w:p w14:paraId="782453C0" w14:textId="571033FB" w:rsidR="00286DB7" w:rsidRPr="0047608C" w:rsidRDefault="00286DB7" w:rsidP="00EA1EA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exámenes </w:t>
            </w:r>
            <w:r w:rsidR="00EA1EA6" w:rsidRPr="0047608C">
              <w:rPr>
                <w:rStyle w:val="nfasis"/>
                <w:i w:val="0"/>
                <w:color w:val="000000" w:themeColor="text1"/>
              </w:rPr>
              <w:t>diagnósticos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obligatorios que falta por llenar</w:t>
            </w:r>
          </w:p>
        </w:tc>
      </w:tr>
    </w:tbl>
    <w:p w14:paraId="3EE6C422" w14:textId="77777777" w:rsidR="00286DB7" w:rsidRPr="0047608C" w:rsidRDefault="00286DB7" w:rsidP="00286DB7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286DB7" w:rsidRPr="0047608C" w14:paraId="5AE3124B" w14:textId="77777777" w:rsidTr="001F0FEC">
        <w:tc>
          <w:tcPr>
            <w:tcW w:w="0" w:type="auto"/>
          </w:tcPr>
          <w:p w14:paraId="35FF1F60" w14:textId="4C97B08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HU11.5</w:t>
            </w:r>
          </w:p>
        </w:tc>
        <w:tc>
          <w:tcPr>
            <w:tcW w:w="4009" w:type="pct"/>
          </w:tcPr>
          <w:p w14:paraId="1763633E" w14:textId="24838679" w:rsidR="00286DB7" w:rsidRPr="0047608C" w:rsidRDefault="00286DB7" w:rsidP="00286DB7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examen diagnóstico cancelada</w:t>
            </w:r>
          </w:p>
        </w:tc>
      </w:tr>
      <w:tr w:rsidR="00286DB7" w:rsidRPr="0047608C" w14:paraId="4797D64B" w14:textId="77777777" w:rsidTr="001F0FEC">
        <w:tc>
          <w:tcPr>
            <w:tcW w:w="0" w:type="auto"/>
          </w:tcPr>
          <w:p w14:paraId="5441C01B" w14:textId="77777777" w:rsidR="00286DB7" w:rsidRPr="0047608C" w:rsidRDefault="00286DB7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973A51F" w14:textId="1D29640E" w:rsidR="00286DB7" w:rsidRPr="0047608C" w:rsidRDefault="00286DB7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exámenes diagnósticos de un paciente</w:t>
            </w:r>
          </w:p>
          <w:p w14:paraId="649283E1" w14:textId="17F05A9E" w:rsidR="00286DB7" w:rsidRPr="0047608C" w:rsidRDefault="00286DB7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cancelar la edición exámenes diagnósticos</w:t>
            </w:r>
          </w:p>
          <w:p w14:paraId="63DA450C" w14:textId="41129882" w:rsidR="00286DB7" w:rsidRPr="0047608C" w:rsidRDefault="00286DB7" w:rsidP="00286DB7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realizará ningún cambio sobre los exámenes diagnósticos del paciente Y regresaré a la Historia Clínica del paciente cuyos exámenes diagnósticos estaba editando</w:t>
            </w:r>
          </w:p>
        </w:tc>
      </w:tr>
    </w:tbl>
    <w:p w14:paraId="2CAA9410" w14:textId="77777777" w:rsidR="00286DB7" w:rsidRPr="0047608C" w:rsidRDefault="00286DB7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78023130" w14:textId="77777777" w:rsidTr="001F0FEC">
        <w:tc>
          <w:tcPr>
            <w:tcW w:w="0" w:type="auto"/>
          </w:tcPr>
          <w:p w14:paraId="20AA5AE2" w14:textId="049A3EFF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HU12.1</w:t>
            </w:r>
          </w:p>
        </w:tc>
        <w:tc>
          <w:tcPr>
            <w:tcW w:w="4009" w:type="pct"/>
          </w:tcPr>
          <w:p w14:paraId="426D5928" w14:textId="61EA0C06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registro de método de planificación asignado</w:t>
            </w:r>
          </w:p>
        </w:tc>
      </w:tr>
      <w:tr w:rsidR="001E320E" w:rsidRPr="0047608C" w14:paraId="75EF5E62" w14:textId="77777777" w:rsidTr="001F0FEC">
        <w:tc>
          <w:tcPr>
            <w:tcW w:w="0" w:type="auto"/>
          </w:tcPr>
          <w:p w14:paraId="07260097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7F167F6" w14:textId="77777777" w:rsidR="001E320E" w:rsidRPr="0047608C" w:rsidRDefault="001E320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</w:t>
            </w:r>
          </w:p>
          <w:p w14:paraId="632E30AA" w14:textId="08FBABD2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asignar un nuevo método de planificación</w:t>
            </w:r>
          </w:p>
          <w:p w14:paraId="7E0DE3F6" w14:textId="3C447E3F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desplegará un formulario donde se me solicitará información del método de planificación que será asignado al paciente</w:t>
            </w:r>
          </w:p>
        </w:tc>
      </w:tr>
    </w:tbl>
    <w:p w14:paraId="7B04C5C4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119696FF" w14:textId="77777777" w:rsidTr="001F0FEC">
        <w:tc>
          <w:tcPr>
            <w:tcW w:w="0" w:type="auto"/>
          </w:tcPr>
          <w:p w14:paraId="0123ED43" w14:textId="47B3CCF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HU12.2</w:t>
            </w:r>
          </w:p>
        </w:tc>
        <w:tc>
          <w:tcPr>
            <w:tcW w:w="4009" w:type="pct"/>
          </w:tcPr>
          <w:p w14:paraId="5A51DCF5" w14:textId="681DB224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 de planificación asignado exitoso</w:t>
            </w:r>
          </w:p>
        </w:tc>
      </w:tr>
      <w:tr w:rsidR="001E320E" w:rsidRPr="0047608C" w14:paraId="05B616C8" w14:textId="77777777" w:rsidTr="001F0FEC">
        <w:tc>
          <w:tcPr>
            <w:tcW w:w="0" w:type="auto"/>
          </w:tcPr>
          <w:p w14:paraId="592B7A78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4063285" w14:textId="63454535" w:rsidR="001E320E" w:rsidRPr="0047608C" w:rsidRDefault="001E320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 de planificación asignado a un paciente</w:t>
            </w:r>
          </w:p>
          <w:p w14:paraId="2CCD0BDB" w14:textId="3A579B80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asignar el método de planificación</w:t>
            </w:r>
          </w:p>
          <w:p w14:paraId="514CADD8" w14:textId="5D4FD834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asignará el método de planificación al paciente con la información del formulario Y se me notificará de dicho registro Y me dirigirá a la Historia Clínica del paciente cuyo método de planificación estaba asignando</w:t>
            </w:r>
          </w:p>
        </w:tc>
      </w:tr>
    </w:tbl>
    <w:p w14:paraId="3594ABEE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282CA322" w14:textId="77777777" w:rsidTr="001F0FEC">
        <w:tc>
          <w:tcPr>
            <w:tcW w:w="0" w:type="auto"/>
          </w:tcPr>
          <w:p w14:paraId="2394A8EC" w14:textId="5B3DCF1B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HU12.3</w:t>
            </w:r>
          </w:p>
        </w:tc>
        <w:tc>
          <w:tcPr>
            <w:tcW w:w="4009" w:type="pct"/>
          </w:tcPr>
          <w:p w14:paraId="192128F3" w14:textId="35E083E5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 de planificación asignado fallido por error en el formulario</w:t>
            </w:r>
          </w:p>
        </w:tc>
      </w:tr>
      <w:tr w:rsidR="001E320E" w:rsidRPr="0047608C" w14:paraId="1C9DFEF5" w14:textId="77777777" w:rsidTr="001F0FEC">
        <w:tc>
          <w:tcPr>
            <w:tcW w:w="0" w:type="auto"/>
          </w:tcPr>
          <w:p w14:paraId="537B1350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00DE71F" w14:textId="77777777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 de planificación asignado a un paciente</w:t>
            </w:r>
          </w:p>
          <w:p w14:paraId="372F4946" w14:textId="0DC0AB15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</w:t>
            </w:r>
            <w:r w:rsidRPr="0047608C">
              <w:rPr>
                <w:color w:val="000000" w:themeColor="text1"/>
              </w:rPr>
              <w:lastRenderedPageBreak/>
              <w:t>asignar el método de planificación</w:t>
            </w:r>
          </w:p>
          <w:p w14:paraId="2C1AD65A" w14:textId="51479A77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asignará el método de planificación al paciente Y se me notificará cuales son los campos erróneos en el formulario</w:t>
            </w:r>
          </w:p>
        </w:tc>
      </w:tr>
    </w:tbl>
    <w:p w14:paraId="744AC2AF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5056C738" w14:textId="77777777" w:rsidTr="001F0FEC">
        <w:tc>
          <w:tcPr>
            <w:tcW w:w="0" w:type="auto"/>
          </w:tcPr>
          <w:p w14:paraId="731BB0ED" w14:textId="3A564D28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HU12.4</w:t>
            </w:r>
          </w:p>
        </w:tc>
        <w:tc>
          <w:tcPr>
            <w:tcW w:w="4009" w:type="pct"/>
          </w:tcPr>
          <w:p w14:paraId="085F6FF5" w14:textId="35B2EEC5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 de planificación asignado fallido por datos incompletos</w:t>
            </w:r>
          </w:p>
        </w:tc>
      </w:tr>
      <w:tr w:rsidR="001E320E" w:rsidRPr="0047608C" w14:paraId="3957ADB7" w14:textId="77777777" w:rsidTr="001F0FEC">
        <w:tc>
          <w:tcPr>
            <w:tcW w:w="0" w:type="auto"/>
          </w:tcPr>
          <w:p w14:paraId="2C25988B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36FFBDA" w14:textId="77777777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 de planificación asignado a un paciente</w:t>
            </w:r>
          </w:p>
          <w:p w14:paraId="4908C15D" w14:textId="578B8B52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asignar el método de planificación</w:t>
            </w:r>
          </w:p>
          <w:p w14:paraId="6FEEDB15" w14:textId="7054393E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asignará el método de planificación al paciente Y se me notificará cuales son los campos obligatorios que falta por llenar</w:t>
            </w:r>
          </w:p>
        </w:tc>
      </w:tr>
    </w:tbl>
    <w:p w14:paraId="73B00D55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4220B78A" w14:textId="77777777" w:rsidTr="001F0FEC">
        <w:tc>
          <w:tcPr>
            <w:tcW w:w="0" w:type="auto"/>
          </w:tcPr>
          <w:p w14:paraId="43FC7D80" w14:textId="20270EC3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HU12.5</w:t>
            </w:r>
          </w:p>
        </w:tc>
        <w:tc>
          <w:tcPr>
            <w:tcW w:w="4009" w:type="pct"/>
          </w:tcPr>
          <w:p w14:paraId="4867687F" w14:textId="38D189CC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Registro de método de planificación asignado cancelado</w:t>
            </w:r>
          </w:p>
        </w:tc>
      </w:tr>
      <w:tr w:rsidR="001E320E" w:rsidRPr="0047608C" w14:paraId="44A63784" w14:textId="77777777" w:rsidTr="001F0FEC">
        <w:tc>
          <w:tcPr>
            <w:tcW w:w="0" w:type="auto"/>
          </w:tcPr>
          <w:p w14:paraId="7C2DF615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F6CBA9C" w14:textId="77777777" w:rsidR="001E320E" w:rsidRPr="0047608C" w:rsidRDefault="001E320E" w:rsidP="001E320E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registro de método de planificación asignado a un paciente</w:t>
            </w:r>
          </w:p>
          <w:p w14:paraId="4B9E922F" w14:textId="4054D734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cancelar la asignación del método de planificación</w:t>
            </w:r>
          </w:p>
          <w:p w14:paraId="1D5AEF97" w14:textId="6F308FAE" w:rsidR="001E320E" w:rsidRPr="0047608C" w:rsidRDefault="001E320E" w:rsidP="00D0316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asignará el método de planificación al paciente Y regresaré a la Historia Clínica del paciente cuyo </w:t>
            </w:r>
            <w:r w:rsidR="00D03164" w:rsidRPr="0047608C">
              <w:rPr>
                <w:rStyle w:val="nfasis"/>
                <w:i w:val="0"/>
                <w:color w:val="000000" w:themeColor="text1"/>
              </w:rPr>
              <w:t>método de planificación estaba asignando</w:t>
            </w:r>
          </w:p>
        </w:tc>
      </w:tr>
    </w:tbl>
    <w:p w14:paraId="37AC9D9E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2AA355CC" w14:textId="77777777" w:rsidTr="001F0FEC">
        <w:tc>
          <w:tcPr>
            <w:tcW w:w="0" w:type="auto"/>
          </w:tcPr>
          <w:p w14:paraId="742787FE" w14:textId="72E4BCB4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HU13.1</w:t>
            </w:r>
          </w:p>
        </w:tc>
        <w:tc>
          <w:tcPr>
            <w:tcW w:w="4009" w:type="pct"/>
          </w:tcPr>
          <w:p w14:paraId="2B99140F" w14:textId="3EBAF8B6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 método de planificación asignado</w:t>
            </w:r>
          </w:p>
        </w:tc>
      </w:tr>
      <w:tr w:rsidR="001E320E" w:rsidRPr="0047608C" w14:paraId="397587DE" w14:textId="77777777" w:rsidTr="001F0FEC">
        <w:tc>
          <w:tcPr>
            <w:tcW w:w="0" w:type="auto"/>
          </w:tcPr>
          <w:p w14:paraId="571F3E7C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4AD10E8" w14:textId="1AF13CB2" w:rsidR="001E320E" w:rsidRPr="0047608C" w:rsidRDefault="001E320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Y el paciente tiene </w:t>
            </w:r>
            <w:r w:rsidR="002D79E5" w:rsidRPr="0047608C">
              <w:rPr>
                <w:color w:val="000000" w:themeColor="text1"/>
              </w:rPr>
              <w:t>al menos un método de planificación asignado</w:t>
            </w:r>
          </w:p>
          <w:p w14:paraId="5E6E89C4" w14:textId="754D9385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los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 al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</w:t>
            </w:r>
          </w:p>
          <w:p w14:paraId="51A81D36" w14:textId="17B62AF3" w:rsidR="001E320E" w:rsidRPr="0047608C" w:rsidRDefault="001E320E" w:rsidP="002D79E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 formulario donde se mostrarán los datos de los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 actualmente al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 Y tendré la posibilidad de editarlos</w:t>
            </w:r>
          </w:p>
        </w:tc>
      </w:tr>
    </w:tbl>
    <w:p w14:paraId="6CEA3506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7118F257" w14:textId="77777777" w:rsidTr="001F0FEC">
        <w:tc>
          <w:tcPr>
            <w:tcW w:w="0" w:type="auto"/>
          </w:tcPr>
          <w:p w14:paraId="70011E2A" w14:textId="436BCADA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HU13.2</w:t>
            </w:r>
          </w:p>
        </w:tc>
        <w:tc>
          <w:tcPr>
            <w:tcW w:w="4009" w:type="pct"/>
          </w:tcPr>
          <w:p w14:paraId="75EF1C2D" w14:textId="779D247B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 de planificación asignado exitosa</w:t>
            </w:r>
          </w:p>
        </w:tc>
      </w:tr>
      <w:tr w:rsidR="001E320E" w:rsidRPr="0047608C" w14:paraId="09FAFB63" w14:textId="77777777" w:rsidTr="001F0FEC">
        <w:tc>
          <w:tcPr>
            <w:tcW w:w="0" w:type="auto"/>
          </w:tcPr>
          <w:p w14:paraId="6515E785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45FB329" w14:textId="0D137776" w:rsidR="001E320E" w:rsidRPr="0047608C" w:rsidRDefault="001E320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2D79E5" w:rsidRPr="0047608C">
              <w:rPr>
                <w:color w:val="000000" w:themeColor="text1"/>
              </w:rPr>
              <w:t>métodos de planificación asignados al paciente</w:t>
            </w:r>
          </w:p>
          <w:p w14:paraId="3668D734" w14:textId="77777777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6F14BF47" w14:textId="6DA5F3CC" w:rsidR="001E320E" w:rsidRPr="0047608C" w:rsidRDefault="001E320E" w:rsidP="00C9344C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los </w:t>
            </w:r>
            <w:r w:rsidR="00C9344C" w:rsidRPr="0047608C">
              <w:rPr>
                <w:rStyle w:val="nfasis"/>
                <w:i w:val="0"/>
                <w:color w:val="000000" w:themeColor="text1"/>
              </w:rPr>
              <w:t>métodos de planificación asignados al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 serán actualizados con la nueva información del formulario Y se me notificará de dicho cambio Y me dirigirá a la Historia Clínica del paciente cuyos métodos de planificación </w:t>
            </w:r>
            <w:r w:rsidR="00C9344C" w:rsidRPr="0047608C">
              <w:rPr>
                <w:rStyle w:val="nfasis"/>
                <w:i w:val="0"/>
                <w:color w:val="000000" w:themeColor="text1"/>
              </w:rPr>
              <w:t xml:space="preserve">asignados </w:t>
            </w:r>
            <w:r w:rsidRPr="0047608C">
              <w:rPr>
                <w:rStyle w:val="nfasis"/>
                <w:i w:val="0"/>
                <w:color w:val="000000" w:themeColor="text1"/>
              </w:rPr>
              <w:t>estaba editando</w:t>
            </w:r>
          </w:p>
        </w:tc>
      </w:tr>
    </w:tbl>
    <w:p w14:paraId="7C8AAA5A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0A1337C4" w14:textId="77777777" w:rsidTr="001F0FEC">
        <w:tc>
          <w:tcPr>
            <w:tcW w:w="0" w:type="auto"/>
          </w:tcPr>
          <w:p w14:paraId="6EB63109" w14:textId="4A51633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HU13.3</w:t>
            </w:r>
          </w:p>
        </w:tc>
        <w:tc>
          <w:tcPr>
            <w:tcW w:w="4009" w:type="pct"/>
          </w:tcPr>
          <w:p w14:paraId="5E840726" w14:textId="61DE2D35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 de planificación asignado fallida por error en el formulario</w:t>
            </w:r>
          </w:p>
        </w:tc>
      </w:tr>
      <w:tr w:rsidR="001E320E" w:rsidRPr="0047608C" w14:paraId="7F5E9C67" w14:textId="77777777" w:rsidTr="001F0FEC">
        <w:tc>
          <w:tcPr>
            <w:tcW w:w="0" w:type="auto"/>
          </w:tcPr>
          <w:p w14:paraId="1E4F1074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6664229" w14:textId="77777777" w:rsidR="002D79E5" w:rsidRPr="0047608C" w:rsidRDefault="002D79E5" w:rsidP="002D79E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métodos de planificación asignados al paciente</w:t>
            </w:r>
          </w:p>
          <w:p w14:paraId="09FF0E73" w14:textId="77777777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guardar los cambios</w:t>
            </w:r>
          </w:p>
          <w:p w14:paraId="18DA0781" w14:textId="1362CCC8" w:rsidR="001E320E" w:rsidRPr="0047608C" w:rsidRDefault="001E320E" w:rsidP="002D79E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 al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 Y se me notificará cuales son los campos erróneos en el formulario</w:t>
            </w:r>
          </w:p>
        </w:tc>
      </w:tr>
    </w:tbl>
    <w:p w14:paraId="6BA312A0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7881AF22" w14:textId="77777777" w:rsidTr="001F0FEC">
        <w:tc>
          <w:tcPr>
            <w:tcW w:w="0" w:type="auto"/>
          </w:tcPr>
          <w:p w14:paraId="6A0E8406" w14:textId="3E33B3B6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HU13.4</w:t>
            </w:r>
          </w:p>
        </w:tc>
        <w:tc>
          <w:tcPr>
            <w:tcW w:w="4009" w:type="pct"/>
          </w:tcPr>
          <w:p w14:paraId="49EBDCC8" w14:textId="3996E0E0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 de planificación asignado fallida por datos incompletos</w:t>
            </w:r>
          </w:p>
        </w:tc>
      </w:tr>
      <w:tr w:rsidR="001E320E" w:rsidRPr="0047608C" w14:paraId="781950F5" w14:textId="77777777" w:rsidTr="001F0FEC">
        <w:tc>
          <w:tcPr>
            <w:tcW w:w="0" w:type="auto"/>
          </w:tcPr>
          <w:p w14:paraId="22289A53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C04D73E" w14:textId="77777777" w:rsidR="002D79E5" w:rsidRPr="0047608C" w:rsidRDefault="002D79E5" w:rsidP="002D79E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métodos de planificación asignados al paciente</w:t>
            </w:r>
          </w:p>
          <w:p w14:paraId="601CD262" w14:textId="77777777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guardar los cambios</w:t>
            </w:r>
          </w:p>
          <w:p w14:paraId="4CBFE0A1" w14:textId="3CCB6381" w:rsidR="001E320E" w:rsidRPr="0047608C" w:rsidRDefault="001E320E" w:rsidP="002D79E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lastRenderedPageBreak/>
              <w:t xml:space="preserve">Entonces no se realizará ningún cambio sobre los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 al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 Y se me notificará cuales son los campos obligatorios que falta por llenar</w:t>
            </w:r>
          </w:p>
        </w:tc>
      </w:tr>
    </w:tbl>
    <w:p w14:paraId="7E43CA5A" w14:textId="77777777" w:rsidR="001E320E" w:rsidRPr="0047608C" w:rsidRDefault="001E320E" w:rsidP="001E320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E320E" w:rsidRPr="0047608C" w14:paraId="669EF9E9" w14:textId="77777777" w:rsidTr="001F0FEC">
        <w:tc>
          <w:tcPr>
            <w:tcW w:w="0" w:type="auto"/>
          </w:tcPr>
          <w:p w14:paraId="09B6C893" w14:textId="38B9ED0E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HU13.5</w:t>
            </w:r>
          </w:p>
        </w:tc>
        <w:tc>
          <w:tcPr>
            <w:tcW w:w="4009" w:type="pct"/>
          </w:tcPr>
          <w:p w14:paraId="443955D7" w14:textId="530DA33A" w:rsidR="001E320E" w:rsidRPr="0047608C" w:rsidRDefault="001E320E" w:rsidP="001E320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método de planificación asignado cancelada</w:t>
            </w:r>
          </w:p>
        </w:tc>
      </w:tr>
      <w:tr w:rsidR="001E320E" w:rsidRPr="0047608C" w14:paraId="788EE557" w14:textId="77777777" w:rsidTr="001F0FEC">
        <w:tc>
          <w:tcPr>
            <w:tcW w:w="0" w:type="auto"/>
          </w:tcPr>
          <w:p w14:paraId="7BE6538E" w14:textId="77777777" w:rsidR="001E320E" w:rsidRPr="0047608C" w:rsidRDefault="001E320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0C22FC8" w14:textId="77777777" w:rsidR="002D79E5" w:rsidRPr="0047608C" w:rsidRDefault="002D79E5" w:rsidP="002D79E5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métodos de planificación asignados al paciente</w:t>
            </w:r>
          </w:p>
          <w:p w14:paraId="4D442D2F" w14:textId="32D88D90" w:rsidR="001E320E" w:rsidRPr="0047608C" w:rsidRDefault="001E320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edición </w:t>
            </w:r>
            <w:r w:rsidR="002D79E5" w:rsidRPr="0047608C">
              <w:rPr>
                <w:color w:val="000000" w:themeColor="text1"/>
              </w:rPr>
              <w:t>de los métodos de planificación asignados</w:t>
            </w:r>
          </w:p>
          <w:p w14:paraId="4B864196" w14:textId="57456187" w:rsidR="001E320E" w:rsidRPr="0047608C" w:rsidRDefault="001E320E" w:rsidP="002D79E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los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 al paciente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regresaré a la Historia Clínica del paciente cuyos </w:t>
            </w:r>
            <w:r w:rsidR="002D79E5" w:rsidRPr="0047608C">
              <w:rPr>
                <w:rStyle w:val="nfasis"/>
                <w:i w:val="0"/>
                <w:color w:val="000000" w:themeColor="text1"/>
              </w:rPr>
              <w:t>métodos de planificación asignados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07F6C32D" w14:textId="77777777" w:rsidR="001E320E" w:rsidRPr="0047608C" w:rsidRDefault="001E320E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29F902B4" w14:textId="77777777" w:rsidTr="001F0FEC">
        <w:tc>
          <w:tcPr>
            <w:tcW w:w="0" w:type="auto"/>
          </w:tcPr>
          <w:p w14:paraId="11392ABF" w14:textId="79E62FFB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</w:t>
            </w:r>
            <w:r w:rsidR="003E2066" w:rsidRPr="0047608C">
              <w:rPr>
                <w:b/>
                <w:bCs/>
                <w:color w:val="000000" w:themeColor="text1"/>
              </w:rPr>
              <w:t>14</w:t>
            </w:r>
            <w:r w:rsidRPr="0047608C">
              <w:rPr>
                <w:b/>
                <w:bCs/>
                <w:color w:val="000000" w:themeColor="text1"/>
              </w:rPr>
              <w:t>.1</w:t>
            </w:r>
          </w:p>
        </w:tc>
        <w:tc>
          <w:tcPr>
            <w:tcW w:w="4009" w:type="pct"/>
          </w:tcPr>
          <w:p w14:paraId="59298C52" w14:textId="364C025F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Despliegue del formulario </w:t>
            </w:r>
            <w:r w:rsidR="003E2066" w:rsidRPr="0047608C">
              <w:rPr>
                <w:b/>
                <w:bCs/>
                <w:color w:val="000000" w:themeColor="text1"/>
              </w:rPr>
              <w:t>de un control de un método de planificación</w:t>
            </w:r>
          </w:p>
        </w:tc>
      </w:tr>
      <w:tr w:rsidR="005F047E" w:rsidRPr="0047608C" w14:paraId="4D699038" w14:textId="77777777" w:rsidTr="001F0FEC">
        <w:tc>
          <w:tcPr>
            <w:tcW w:w="0" w:type="auto"/>
          </w:tcPr>
          <w:p w14:paraId="50E96FDB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67514CE" w14:textId="77777777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</w:t>
            </w:r>
          </w:p>
          <w:p w14:paraId="74ABDA0E" w14:textId="4ECEE573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registrar un nuevo </w:t>
            </w:r>
            <w:r w:rsidR="00886964" w:rsidRPr="0047608C">
              <w:rPr>
                <w:rStyle w:val="nfasis"/>
                <w:i w:val="0"/>
                <w:color w:val="000000" w:themeColor="text1"/>
              </w:rPr>
              <w:t>control a un paciente</w:t>
            </w:r>
          </w:p>
          <w:p w14:paraId="7FD94644" w14:textId="43A5F443" w:rsidR="005F047E" w:rsidRPr="0047608C" w:rsidRDefault="005F047E" w:rsidP="0088696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 formulario donde se me solicitará información </w:t>
            </w:r>
            <w:r w:rsidR="00886964" w:rsidRPr="0047608C">
              <w:rPr>
                <w:rStyle w:val="nfasis"/>
                <w:i w:val="0"/>
                <w:color w:val="000000" w:themeColor="text1"/>
              </w:rPr>
              <w:t>del control que se realiza a un método de planificación asignado</w:t>
            </w:r>
          </w:p>
        </w:tc>
      </w:tr>
    </w:tbl>
    <w:p w14:paraId="65CE9560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53A5CDFC" w14:textId="77777777" w:rsidTr="001F0FEC">
        <w:tc>
          <w:tcPr>
            <w:tcW w:w="0" w:type="auto"/>
          </w:tcPr>
          <w:p w14:paraId="41456655" w14:textId="41765FB8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HU14</w:t>
            </w:r>
            <w:r w:rsidR="005F047E" w:rsidRPr="0047608C">
              <w:rPr>
                <w:b/>
                <w:bCs/>
                <w:color w:val="000000" w:themeColor="text1"/>
              </w:rPr>
              <w:t>.2</w:t>
            </w:r>
          </w:p>
        </w:tc>
        <w:tc>
          <w:tcPr>
            <w:tcW w:w="4009" w:type="pct"/>
          </w:tcPr>
          <w:p w14:paraId="1E739848" w14:textId="21C43756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Registro </w:t>
            </w:r>
            <w:r w:rsidR="003E2066" w:rsidRPr="0047608C">
              <w:rPr>
                <w:b/>
                <w:bCs/>
                <w:color w:val="000000" w:themeColor="text1"/>
              </w:rPr>
              <w:t xml:space="preserve">de un control de un método de planificación </w:t>
            </w:r>
            <w:r w:rsidRPr="0047608C">
              <w:rPr>
                <w:b/>
                <w:bCs/>
                <w:color w:val="000000" w:themeColor="text1"/>
              </w:rPr>
              <w:t>exitoso</w:t>
            </w:r>
          </w:p>
        </w:tc>
      </w:tr>
      <w:tr w:rsidR="005F047E" w:rsidRPr="0047608C" w14:paraId="7F170492" w14:textId="77777777" w:rsidTr="001F0FEC">
        <w:tc>
          <w:tcPr>
            <w:tcW w:w="0" w:type="auto"/>
          </w:tcPr>
          <w:p w14:paraId="1ADC0F7F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74B318A" w14:textId="7FE8E169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</w:t>
            </w:r>
            <w:r w:rsidR="00886964" w:rsidRPr="0047608C">
              <w:rPr>
                <w:color w:val="000000" w:themeColor="text1"/>
              </w:rPr>
              <w:t>control de un método de planificación asignado a</w:t>
            </w:r>
            <w:r w:rsidRPr="0047608C">
              <w:rPr>
                <w:color w:val="000000" w:themeColor="text1"/>
              </w:rPr>
              <w:t xml:space="preserve"> un paciente</w:t>
            </w:r>
          </w:p>
          <w:p w14:paraId="6AB829A9" w14:textId="509E0F1A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correctamente y en su totalidad Y selecciono la opción de registrar </w:t>
            </w:r>
            <w:r w:rsidR="00886964" w:rsidRPr="0047608C">
              <w:rPr>
                <w:color w:val="000000" w:themeColor="text1"/>
              </w:rPr>
              <w:t>la cita de control</w:t>
            </w:r>
          </w:p>
          <w:p w14:paraId="362330E1" w14:textId="0EBBB3EB" w:rsidR="005F047E" w:rsidRPr="0047608C" w:rsidRDefault="00886964" w:rsidP="00F53D62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creará</w:t>
            </w:r>
            <w:r w:rsidR="005F047E" w:rsidRPr="0047608C">
              <w:rPr>
                <w:rStyle w:val="nfasis"/>
                <w:i w:val="0"/>
                <w:color w:val="000000" w:themeColor="text1"/>
              </w:rPr>
              <w:t xml:space="preserve"> </w:t>
            </w:r>
            <w:r w:rsidR="00F53D62" w:rsidRPr="0047608C">
              <w:rPr>
                <w:rStyle w:val="nfasis"/>
                <w:i w:val="0"/>
                <w:color w:val="000000" w:themeColor="text1"/>
              </w:rPr>
              <w:t>la cita de control</w:t>
            </w:r>
            <w:r w:rsidR="005F047E" w:rsidRPr="0047608C">
              <w:rPr>
                <w:rStyle w:val="nfasis"/>
                <w:i w:val="0"/>
                <w:color w:val="000000" w:themeColor="text1"/>
              </w:rPr>
              <w:t xml:space="preserve"> del paciente con la información del formulario Y se me notificará de dicho registro Y me dirigirá a la Historia Clínica del paciente cuy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a cita de control estaba creando</w:t>
            </w:r>
          </w:p>
        </w:tc>
      </w:tr>
    </w:tbl>
    <w:p w14:paraId="31175744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0960CB4A" w14:textId="77777777" w:rsidTr="001F0FEC">
        <w:tc>
          <w:tcPr>
            <w:tcW w:w="0" w:type="auto"/>
          </w:tcPr>
          <w:p w14:paraId="677B99B4" w14:textId="3F1886B5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HU14</w:t>
            </w:r>
            <w:r w:rsidR="005F047E" w:rsidRPr="0047608C">
              <w:rPr>
                <w:b/>
                <w:bCs/>
                <w:color w:val="000000" w:themeColor="text1"/>
              </w:rPr>
              <w:t>.3</w:t>
            </w:r>
          </w:p>
        </w:tc>
        <w:tc>
          <w:tcPr>
            <w:tcW w:w="4009" w:type="pct"/>
          </w:tcPr>
          <w:p w14:paraId="0BC46B9B" w14:textId="06724808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Registro </w:t>
            </w:r>
            <w:r w:rsidR="003E2066" w:rsidRPr="0047608C">
              <w:rPr>
                <w:b/>
                <w:bCs/>
                <w:color w:val="000000" w:themeColor="text1"/>
              </w:rPr>
              <w:t xml:space="preserve">de un control de un método de planificación </w:t>
            </w:r>
            <w:r w:rsidRPr="0047608C">
              <w:rPr>
                <w:b/>
                <w:bCs/>
                <w:color w:val="000000" w:themeColor="text1"/>
              </w:rPr>
              <w:t>fallido por error en el formulario</w:t>
            </w:r>
          </w:p>
        </w:tc>
      </w:tr>
      <w:tr w:rsidR="005F047E" w:rsidRPr="0047608C" w14:paraId="33FDECF5" w14:textId="77777777" w:rsidTr="001F0FEC">
        <w:tc>
          <w:tcPr>
            <w:tcW w:w="0" w:type="auto"/>
          </w:tcPr>
          <w:p w14:paraId="61638F47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37C75E1" w14:textId="7B273F6F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registro de </w:t>
            </w:r>
            <w:r w:rsidR="007B0FD1" w:rsidRPr="0047608C">
              <w:rPr>
                <w:color w:val="000000" w:themeColor="text1"/>
              </w:rPr>
              <w:t>cita de control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18C2FF79" w14:textId="12F6A630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existen datos inválidos Y selecciono la opción de </w:t>
            </w:r>
            <w:r w:rsidR="007B0FD1" w:rsidRPr="0047608C">
              <w:rPr>
                <w:color w:val="000000" w:themeColor="text1"/>
              </w:rPr>
              <w:t>registrar la cita de control</w:t>
            </w:r>
          </w:p>
          <w:p w14:paraId="0BCF8A6B" w14:textId="3C60E234" w:rsidR="005F047E" w:rsidRPr="0047608C" w:rsidRDefault="005F047E" w:rsidP="007B0FD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 xml:space="preserve">la cita de control </w:t>
            </w:r>
            <w:r w:rsidRPr="0047608C">
              <w:rPr>
                <w:rStyle w:val="nfasis"/>
                <w:i w:val="0"/>
                <w:color w:val="000000" w:themeColor="text1"/>
              </w:rPr>
              <w:t>del paciente Y se me notificará cuales son los campos erróneos en el formulario</w:t>
            </w:r>
          </w:p>
        </w:tc>
      </w:tr>
    </w:tbl>
    <w:p w14:paraId="2F7854C9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1330B151" w14:textId="77777777" w:rsidTr="001F0FEC">
        <w:tc>
          <w:tcPr>
            <w:tcW w:w="0" w:type="auto"/>
          </w:tcPr>
          <w:p w14:paraId="36597E6F" w14:textId="505554E1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HU14</w:t>
            </w:r>
            <w:r w:rsidR="005F047E" w:rsidRPr="0047608C">
              <w:rPr>
                <w:b/>
                <w:bCs/>
                <w:color w:val="000000" w:themeColor="text1"/>
              </w:rPr>
              <w:t>.4</w:t>
            </w:r>
          </w:p>
        </w:tc>
        <w:tc>
          <w:tcPr>
            <w:tcW w:w="4009" w:type="pct"/>
          </w:tcPr>
          <w:p w14:paraId="225432E1" w14:textId="6C70658D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Registro de un control de un método de planificación </w:t>
            </w:r>
            <w:r w:rsidR="005F047E" w:rsidRPr="0047608C">
              <w:rPr>
                <w:b/>
                <w:bCs/>
                <w:color w:val="000000" w:themeColor="text1"/>
              </w:rPr>
              <w:t>por datos incompletos</w:t>
            </w:r>
          </w:p>
        </w:tc>
      </w:tr>
      <w:tr w:rsidR="005F047E" w:rsidRPr="0047608C" w14:paraId="3F187ED7" w14:textId="77777777" w:rsidTr="001F0FEC">
        <w:tc>
          <w:tcPr>
            <w:tcW w:w="0" w:type="auto"/>
          </w:tcPr>
          <w:p w14:paraId="4E0F2028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5516D0F" w14:textId="5EF84592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registro de </w:t>
            </w:r>
            <w:r w:rsidR="007B0FD1" w:rsidRPr="0047608C">
              <w:rPr>
                <w:color w:val="000000" w:themeColor="text1"/>
              </w:rPr>
              <w:t>cita de control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0FD199B7" w14:textId="5C102AB3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he diligenciado el formulario Y existe al menos un dato obligatorio que no ha sido llenado Y selecciono la opción de registrar </w:t>
            </w:r>
            <w:r w:rsidR="007B0FD1" w:rsidRPr="0047608C">
              <w:rPr>
                <w:color w:val="000000" w:themeColor="text1"/>
              </w:rPr>
              <w:t>la cita de control</w:t>
            </w:r>
          </w:p>
          <w:p w14:paraId="7702BCF8" w14:textId="27A697A7" w:rsidR="005F047E" w:rsidRPr="0047608C" w:rsidRDefault="005F047E" w:rsidP="007B0FD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la cita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obligatorios que falta por llenar</w:t>
            </w:r>
          </w:p>
        </w:tc>
      </w:tr>
    </w:tbl>
    <w:p w14:paraId="29C6C49D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0151AF04" w14:textId="77777777" w:rsidTr="001F0FEC">
        <w:tc>
          <w:tcPr>
            <w:tcW w:w="0" w:type="auto"/>
          </w:tcPr>
          <w:p w14:paraId="497191F4" w14:textId="7ED83723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HU14</w:t>
            </w:r>
            <w:r w:rsidR="005F047E" w:rsidRPr="0047608C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4009" w:type="pct"/>
          </w:tcPr>
          <w:p w14:paraId="24F90C18" w14:textId="0331DEC2" w:rsidR="005F047E" w:rsidRPr="0047608C" w:rsidRDefault="005F047E" w:rsidP="003E206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Registro </w:t>
            </w:r>
            <w:r w:rsidR="003E2066" w:rsidRPr="0047608C">
              <w:rPr>
                <w:b/>
                <w:bCs/>
                <w:color w:val="000000" w:themeColor="text1"/>
              </w:rPr>
              <w:t xml:space="preserve">de un control de un método de planificación </w:t>
            </w:r>
            <w:r w:rsidRPr="0047608C">
              <w:rPr>
                <w:b/>
                <w:bCs/>
                <w:color w:val="000000" w:themeColor="text1"/>
              </w:rPr>
              <w:t>cancelado</w:t>
            </w:r>
          </w:p>
        </w:tc>
      </w:tr>
      <w:tr w:rsidR="005F047E" w:rsidRPr="0047608C" w14:paraId="35E4750D" w14:textId="77777777" w:rsidTr="001F0FEC">
        <w:tc>
          <w:tcPr>
            <w:tcW w:w="0" w:type="auto"/>
          </w:tcPr>
          <w:p w14:paraId="35B3EC11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2742A2F" w14:textId="75C07A01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registro de </w:t>
            </w:r>
            <w:r w:rsidR="007B0FD1" w:rsidRPr="0047608C">
              <w:rPr>
                <w:color w:val="000000" w:themeColor="text1"/>
              </w:rPr>
              <w:t>cita de control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4D83227E" w14:textId="11FF56DC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creación de </w:t>
            </w:r>
            <w:r w:rsidR="007B0FD1" w:rsidRPr="0047608C">
              <w:rPr>
                <w:color w:val="000000" w:themeColor="text1"/>
              </w:rPr>
              <w:t>una cita de control</w:t>
            </w:r>
          </w:p>
          <w:p w14:paraId="3ACF184F" w14:textId="45311EB4" w:rsidR="005F047E" w:rsidRPr="0047608C" w:rsidRDefault="005F047E" w:rsidP="007B0FD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creará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la cita de control del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paciente Y regresaré a la Historia Clínica del paciente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cuya cita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creando</w:t>
            </w:r>
          </w:p>
        </w:tc>
      </w:tr>
    </w:tbl>
    <w:p w14:paraId="683D96F7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5117BA23" w14:textId="77777777" w:rsidTr="001F0FEC">
        <w:tc>
          <w:tcPr>
            <w:tcW w:w="0" w:type="auto"/>
          </w:tcPr>
          <w:p w14:paraId="1DD56829" w14:textId="583111A7" w:rsidR="005F047E" w:rsidRPr="0047608C" w:rsidRDefault="003E2066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HU15</w:t>
            </w:r>
            <w:r w:rsidR="005F047E" w:rsidRPr="0047608C">
              <w:rPr>
                <w:b/>
                <w:bCs/>
                <w:color w:val="000000" w:themeColor="text1"/>
              </w:rPr>
              <w:t>.1</w:t>
            </w:r>
          </w:p>
        </w:tc>
        <w:tc>
          <w:tcPr>
            <w:tcW w:w="4009" w:type="pct"/>
          </w:tcPr>
          <w:p w14:paraId="1F09ABFD" w14:textId="387D75B8" w:rsidR="005F047E" w:rsidRPr="0047608C" w:rsidRDefault="005F047E" w:rsidP="005F047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Despliegue del formulario de edición de</w:t>
            </w:r>
            <w:r w:rsidR="003E2066" w:rsidRPr="0047608C">
              <w:rPr>
                <w:b/>
                <w:bCs/>
                <w:color w:val="000000" w:themeColor="text1"/>
              </w:rPr>
              <w:t xml:space="preserve"> control</w:t>
            </w:r>
            <w:r w:rsidRPr="0047608C">
              <w:rPr>
                <w:b/>
                <w:bCs/>
                <w:color w:val="000000" w:themeColor="text1"/>
              </w:rPr>
              <w:t xml:space="preserve"> método de planificación</w:t>
            </w:r>
          </w:p>
        </w:tc>
      </w:tr>
      <w:tr w:rsidR="005F047E" w:rsidRPr="0047608C" w14:paraId="10FC398B" w14:textId="77777777" w:rsidTr="001F0FEC">
        <w:tc>
          <w:tcPr>
            <w:tcW w:w="0" w:type="auto"/>
          </w:tcPr>
          <w:p w14:paraId="164CB785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lastRenderedPageBreak/>
              <w:t>Descripción</w:t>
            </w:r>
          </w:p>
        </w:tc>
        <w:tc>
          <w:tcPr>
            <w:tcW w:w="0" w:type="auto"/>
          </w:tcPr>
          <w:p w14:paraId="182924E3" w14:textId="7326CA16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la Historia Clínica de un paciente Y el paciente tiene </w:t>
            </w:r>
            <w:r w:rsidR="007B0FD1" w:rsidRPr="0047608C">
              <w:rPr>
                <w:color w:val="000000" w:themeColor="text1"/>
              </w:rPr>
              <w:t>citas de control registrada</w:t>
            </w:r>
            <w:r w:rsidRPr="0047608C">
              <w:rPr>
                <w:color w:val="000000" w:themeColor="text1"/>
              </w:rPr>
              <w:t>s</w:t>
            </w:r>
          </w:p>
          <w:p w14:paraId="7D78DB73" w14:textId="2E423350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escojo la opción de editar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las citas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</w:t>
            </w:r>
          </w:p>
          <w:p w14:paraId="2087B374" w14:textId="27199A1A" w:rsidR="005F047E" w:rsidRPr="0047608C" w:rsidRDefault="005F047E" w:rsidP="007B0FD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 formulario donde se mostrarán los datos de los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las citas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actuales del paciente Y t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endré la posibilidad de editarla</w:t>
            </w:r>
            <w:r w:rsidRPr="0047608C">
              <w:rPr>
                <w:rStyle w:val="nfasis"/>
                <w:i w:val="0"/>
                <w:color w:val="000000" w:themeColor="text1"/>
              </w:rPr>
              <w:t>s</w:t>
            </w:r>
          </w:p>
        </w:tc>
      </w:tr>
    </w:tbl>
    <w:p w14:paraId="37383927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1EEFFA21" w14:textId="77777777" w:rsidTr="001F0FEC">
        <w:tc>
          <w:tcPr>
            <w:tcW w:w="0" w:type="auto"/>
          </w:tcPr>
          <w:p w14:paraId="02F554BB" w14:textId="3C5C6B4A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HU15.2</w:t>
            </w:r>
          </w:p>
        </w:tc>
        <w:tc>
          <w:tcPr>
            <w:tcW w:w="4009" w:type="pct"/>
          </w:tcPr>
          <w:p w14:paraId="18C028F5" w14:textId="4019D58E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 xml:space="preserve">Edición de un </w:t>
            </w:r>
            <w:r w:rsidR="003E2066" w:rsidRPr="0047608C">
              <w:rPr>
                <w:b/>
                <w:bCs/>
                <w:color w:val="000000" w:themeColor="text1"/>
              </w:rPr>
              <w:t xml:space="preserve">control de un </w:t>
            </w:r>
            <w:r w:rsidRPr="0047608C">
              <w:rPr>
                <w:b/>
                <w:bCs/>
                <w:color w:val="000000" w:themeColor="text1"/>
              </w:rPr>
              <w:t>método de planificación fallida examen físico exitosa</w:t>
            </w:r>
          </w:p>
        </w:tc>
      </w:tr>
      <w:tr w:rsidR="005F047E" w:rsidRPr="0047608C" w14:paraId="0DCCB39E" w14:textId="77777777" w:rsidTr="001F0FEC">
        <w:tc>
          <w:tcPr>
            <w:tcW w:w="0" w:type="auto"/>
          </w:tcPr>
          <w:p w14:paraId="775B742A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A846799" w14:textId="0A701DB7" w:rsidR="005F047E" w:rsidRPr="0047608C" w:rsidRDefault="005F047E" w:rsidP="001F0FEC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Dado que me encuentro en el formulario de edición de </w:t>
            </w:r>
            <w:r w:rsidR="007B0FD1" w:rsidRPr="0047608C">
              <w:rPr>
                <w:color w:val="000000" w:themeColor="text1"/>
              </w:rPr>
              <w:t>citas de control</w:t>
            </w:r>
            <w:r w:rsidRPr="0047608C">
              <w:rPr>
                <w:color w:val="000000" w:themeColor="text1"/>
              </w:rPr>
              <w:t xml:space="preserve"> de un paciente</w:t>
            </w:r>
          </w:p>
          <w:p w14:paraId="1487011F" w14:textId="77777777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correctamente y en su totalidad Y selecciono la opción de guardar los cambios</w:t>
            </w:r>
          </w:p>
          <w:p w14:paraId="1A42C001" w14:textId="51598A28" w:rsidR="005F047E" w:rsidRPr="0047608C" w:rsidRDefault="005F047E" w:rsidP="007B0FD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las citas de control del paciente serán actualizada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s con la nueva información del formulario Y se me notificará de dicho cambio Y me dirigirá a la Historia Clínica del paciente </w:t>
            </w:r>
            <w:r w:rsidR="007B0FD1" w:rsidRPr="0047608C">
              <w:rPr>
                <w:rStyle w:val="nfasis"/>
                <w:i w:val="0"/>
                <w:color w:val="000000" w:themeColor="text1"/>
              </w:rPr>
              <w:t>cuyas citas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estaba editando</w:t>
            </w:r>
          </w:p>
        </w:tc>
      </w:tr>
    </w:tbl>
    <w:p w14:paraId="0113724B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6CC4DA9F" w14:textId="77777777" w:rsidTr="001F0FEC">
        <w:tc>
          <w:tcPr>
            <w:tcW w:w="0" w:type="auto"/>
          </w:tcPr>
          <w:p w14:paraId="62145C12" w14:textId="55B0A6EF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HU15.3</w:t>
            </w:r>
          </w:p>
        </w:tc>
        <w:tc>
          <w:tcPr>
            <w:tcW w:w="4009" w:type="pct"/>
          </w:tcPr>
          <w:p w14:paraId="421CFA8D" w14:textId="408CB81F" w:rsidR="005F047E" w:rsidRPr="0047608C" w:rsidRDefault="005F047E" w:rsidP="005F047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un control de un método de planificación fallida por error en el formulario</w:t>
            </w:r>
          </w:p>
        </w:tc>
      </w:tr>
      <w:tr w:rsidR="005F047E" w:rsidRPr="0047608C" w14:paraId="3A9F2B16" w14:textId="77777777" w:rsidTr="001F0FEC">
        <w:tc>
          <w:tcPr>
            <w:tcW w:w="0" w:type="auto"/>
          </w:tcPr>
          <w:p w14:paraId="5703F913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1223C66" w14:textId="77777777" w:rsidR="007B0FD1" w:rsidRPr="0047608C" w:rsidRDefault="007B0FD1" w:rsidP="007B0FD1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citas de control de un paciente</w:t>
            </w:r>
          </w:p>
          <w:p w14:paraId="4F61517C" w14:textId="77777777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existen datos inválidos Y selecciono la opción de guardar los cambios</w:t>
            </w:r>
          </w:p>
          <w:p w14:paraId="637FD870" w14:textId="13593BD8" w:rsidR="005F047E" w:rsidRPr="0047608C" w:rsidRDefault="005F047E" w:rsidP="00275099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no se re</w:t>
            </w:r>
            <w:r w:rsidR="00275099" w:rsidRPr="0047608C">
              <w:rPr>
                <w:rStyle w:val="nfasis"/>
                <w:i w:val="0"/>
                <w:color w:val="000000" w:themeColor="text1"/>
              </w:rPr>
              <w:t xml:space="preserve">alizará ningún cambio sobre las citas de control </w:t>
            </w:r>
            <w:r w:rsidRPr="0047608C">
              <w:rPr>
                <w:rStyle w:val="nfasis"/>
                <w:i w:val="0"/>
                <w:color w:val="000000" w:themeColor="text1"/>
              </w:rPr>
              <w:t>del paciente Y se me notificará cuales son los campos erróneos en el formulario</w:t>
            </w:r>
          </w:p>
        </w:tc>
      </w:tr>
    </w:tbl>
    <w:p w14:paraId="0744C223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751F3488" w14:textId="77777777" w:rsidTr="001F0FEC">
        <w:tc>
          <w:tcPr>
            <w:tcW w:w="0" w:type="auto"/>
          </w:tcPr>
          <w:p w14:paraId="73D875B4" w14:textId="42ADE3C9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HU15.4</w:t>
            </w:r>
          </w:p>
        </w:tc>
        <w:tc>
          <w:tcPr>
            <w:tcW w:w="4009" w:type="pct"/>
          </w:tcPr>
          <w:p w14:paraId="5228750C" w14:textId="424AE65E" w:rsidR="005F047E" w:rsidRPr="0047608C" w:rsidRDefault="005F047E" w:rsidP="005F047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un control de un método de planificación fallida por datos incompletos</w:t>
            </w:r>
          </w:p>
        </w:tc>
      </w:tr>
      <w:tr w:rsidR="005F047E" w:rsidRPr="0047608C" w14:paraId="1AC138A5" w14:textId="77777777" w:rsidTr="001F0FEC">
        <w:tc>
          <w:tcPr>
            <w:tcW w:w="0" w:type="auto"/>
          </w:tcPr>
          <w:p w14:paraId="492F4A2E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973E3E1" w14:textId="77777777" w:rsidR="007B0FD1" w:rsidRPr="0047608C" w:rsidRDefault="007B0FD1" w:rsidP="007B0FD1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citas de control de un paciente</w:t>
            </w:r>
          </w:p>
          <w:p w14:paraId="74819BB0" w14:textId="77777777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he diligenciado el formulario Y existe al menos un dato obligatorio que no ha sido llenado Y selecciono la opción de guardar los cambios</w:t>
            </w:r>
          </w:p>
          <w:p w14:paraId="2B3E9404" w14:textId="672381A6" w:rsidR="005F047E" w:rsidRPr="0047608C" w:rsidRDefault="005F047E" w:rsidP="00275099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</w:t>
            </w:r>
            <w:r w:rsidR="00275099" w:rsidRPr="0047608C">
              <w:rPr>
                <w:rStyle w:val="nfasis"/>
                <w:i w:val="0"/>
                <w:color w:val="000000" w:themeColor="text1"/>
              </w:rPr>
              <w:t>las citas de control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del paciente Y se me notificará cuales son los campos obligatorios que falta por llenar</w:t>
            </w:r>
          </w:p>
        </w:tc>
      </w:tr>
    </w:tbl>
    <w:p w14:paraId="01A6C798" w14:textId="77777777" w:rsidR="005F047E" w:rsidRPr="0047608C" w:rsidRDefault="005F047E" w:rsidP="005F047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5F047E" w:rsidRPr="0047608C" w14:paraId="4380D01C" w14:textId="77777777" w:rsidTr="001F0FEC">
        <w:tc>
          <w:tcPr>
            <w:tcW w:w="0" w:type="auto"/>
          </w:tcPr>
          <w:p w14:paraId="7643C7CA" w14:textId="44474FE2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HU15.5</w:t>
            </w:r>
          </w:p>
        </w:tc>
        <w:tc>
          <w:tcPr>
            <w:tcW w:w="4009" w:type="pct"/>
          </w:tcPr>
          <w:p w14:paraId="21548BB8" w14:textId="3EC217CD" w:rsidR="005F047E" w:rsidRPr="0047608C" w:rsidRDefault="005F047E" w:rsidP="005F047E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Edición de control de un método de planificación cancelada</w:t>
            </w:r>
          </w:p>
        </w:tc>
      </w:tr>
      <w:tr w:rsidR="005F047E" w:rsidRPr="0047608C" w14:paraId="15BC7C73" w14:textId="77777777" w:rsidTr="001F0FEC">
        <w:tc>
          <w:tcPr>
            <w:tcW w:w="0" w:type="auto"/>
          </w:tcPr>
          <w:p w14:paraId="3FBC99D7" w14:textId="77777777" w:rsidR="005F047E" w:rsidRPr="0047608C" w:rsidRDefault="005F047E" w:rsidP="001F0FEC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DFA0BE0" w14:textId="77777777" w:rsidR="007B0FD1" w:rsidRPr="0047608C" w:rsidRDefault="007B0FD1" w:rsidP="007B0FD1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formulario de edición de citas de control de un paciente</w:t>
            </w:r>
          </w:p>
          <w:p w14:paraId="175C4367" w14:textId="06BBACBA" w:rsidR="005F047E" w:rsidRPr="0047608C" w:rsidRDefault="005F047E" w:rsidP="001F0FEC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la opción de cancelar la edición </w:t>
            </w:r>
            <w:r w:rsidR="00275099" w:rsidRPr="0047608C">
              <w:rPr>
                <w:color w:val="000000" w:themeColor="text1"/>
              </w:rPr>
              <w:t>citas de control</w:t>
            </w:r>
          </w:p>
          <w:p w14:paraId="499289C7" w14:textId="16EAFBB8" w:rsidR="005F047E" w:rsidRPr="0047608C" w:rsidRDefault="005F047E" w:rsidP="00275099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realizará ningún cambio sobre </w:t>
            </w:r>
            <w:r w:rsidR="00275099" w:rsidRPr="0047608C">
              <w:rPr>
                <w:rStyle w:val="nfasis"/>
                <w:i w:val="0"/>
                <w:color w:val="000000" w:themeColor="text1"/>
              </w:rPr>
              <w:t>las citas de control del paciente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regresaré a la Historia Clínica del paciente </w:t>
            </w:r>
            <w:r w:rsidR="00275099" w:rsidRPr="0047608C">
              <w:rPr>
                <w:rStyle w:val="nfasis"/>
                <w:i w:val="0"/>
                <w:color w:val="000000" w:themeColor="text1"/>
              </w:rPr>
              <w:t xml:space="preserve">cuyas citas de control </w:t>
            </w:r>
            <w:r w:rsidRPr="0047608C">
              <w:rPr>
                <w:rStyle w:val="nfasis"/>
                <w:i w:val="0"/>
                <w:color w:val="000000" w:themeColor="text1"/>
              </w:rPr>
              <w:t>estaba editando</w:t>
            </w:r>
          </w:p>
        </w:tc>
      </w:tr>
    </w:tbl>
    <w:p w14:paraId="2A762369" w14:textId="77777777" w:rsidR="005F047E" w:rsidRPr="0047608C" w:rsidRDefault="005F047E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6D71AF" w:rsidRPr="0047608C" w14:paraId="417C3A1A" w14:textId="77777777" w:rsidTr="00B75D2D">
        <w:tc>
          <w:tcPr>
            <w:tcW w:w="0" w:type="auto"/>
          </w:tcPr>
          <w:p w14:paraId="4E649BF2" w14:textId="7B89BB18" w:rsidR="006D71AF" w:rsidRPr="0047608C" w:rsidRDefault="006D71A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HU16.1</w:t>
            </w:r>
          </w:p>
        </w:tc>
        <w:tc>
          <w:tcPr>
            <w:tcW w:w="4009" w:type="pct"/>
          </w:tcPr>
          <w:p w14:paraId="04BF7F1D" w14:textId="33AE6375" w:rsidR="006D71AF" w:rsidRPr="0047608C" w:rsidRDefault="006D71A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listado de pacientes</w:t>
            </w:r>
          </w:p>
        </w:tc>
      </w:tr>
      <w:tr w:rsidR="006D71AF" w:rsidRPr="0047608C" w14:paraId="42025D03" w14:textId="77777777" w:rsidTr="00B75D2D">
        <w:tc>
          <w:tcPr>
            <w:tcW w:w="0" w:type="auto"/>
          </w:tcPr>
          <w:p w14:paraId="55CDC49F" w14:textId="77777777" w:rsidR="006D71AF" w:rsidRPr="0047608C" w:rsidRDefault="006D71A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1FCE50C" w14:textId="5EA29F9C" w:rsidR="006D71AF" w:rsidRPr="0047608C" w:rsidRDefault="006D71AF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cualquier parte de mi cuenta</w:t>
            </w:r>
          </w:p>
          <w:p w14:paraId="6DEBDCAA" w14:textId="42C8120F" w:rsidR="006D71AF" w:rsidRPr="0047608C" w:rsidRDefault="006D71AF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el listado de pacientes</w:t>
            </w:r>
          </w:p>
          <w:p w14:paraId="0C7D67C3" w14:textId="366F22CF" w:rsidR="006D71AF" w:rsidRPr="0047608C" w:rsidRDefault="006D71AF" w:rsidP="006D71AF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 un listado con los datos básicos de cada paciente</w:t>
            </w:r>
            <w:r w:rsidR="00840DE5" w:rsidRPr="0047608C">
              <w:rPr>
                <w:rStyle w:val="nfasis"/>
                <w:i w:val="0"/>
                <w:color w:val="000000" w:themeColor="text1"/>
              </w:rPr>
              <w:t xml:space="preserve"> con un máximo de 10 pacientes por página</w:t>
            </w:r>
          </w:p>
        </w:tc>
      </w:tr>
    </w:tbl>
    <w:p w14:paraId="60483D4D" w14:textId="77777777" w:rsidR="006D71AF" w:rsidRPr="0047608C" w:rsidRDefault="006D71AF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3A699B" w:rsidRPr="0047608C" w14:paraId="4CF76655" w14:textId="77777777" w:rsidTr="00B75D2D">
        <w:tc>
          <w:tcPr>
            <w:tcW w:w="0" w:type="auto"/>
          </w:tcPr>
          <w:p w14:paraId="43A757AD" w14:textId="18257761" w:rsidR="003A699B" w:rsidRPr="0047608C" w:rsidRDefault="003A699B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HU16.2</w:t>
            </w:r>
          </w:p>
        </w:tc>
        <w:tc>
          <w:tcPr>
            <w:tcW w:w="4009" w:type="pct"/>
          </w:tcPr>
          <w:p w14:paraId="05DB667C" w14:textId="292E1640" w:rsidR="003A699B" w:rsidRPr="0047608C" w:rsidRDefault="003A699B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Filtrar listado de pacientes</w:t>
            </w:r>
          </w:p>
        </w:tc>
      </w:tr>
      <w:tr w:rsidR="003A699B" w:rsidRPr="0047608C" w14:paraId="43417C30" w14:textId="77777777" w:rsidTr="00B75D2D">
        <w:tc>
          <w:tcPr>
            <w:tcW w:w="0" w:type="auto"/>
          </w:tcPr>
          <w:p w14:paraId="4A1DA910" w14:textId="77777777" w:rsidR="003A699B" w:rsidRPr="0047608C" w:rsidRDefault="003A699B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EEBB103" w14:textId="4F400A50" w:rsidR="003A699B" w:rsidRPr="0047608C" w:rsidRDefault="003A699B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listado de pacientes</w:t>
            </w:r>
          </w:p>
          <w:p w14:paraId="62F2B700" w14:textId="3F28252A" w:rsidR="003A699B" w:rsidRPr="0047608C" w:rsidRDefault="003A699B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un filtro de búsqueda</w:t>
            </w:r>
          </w:p>
          <w:p w14:paraId="14635F08" w14:textId="0E3FA79F" w:rsidR="003A699B" w:rsidRPr="0047608C" w:rsidRDefault="003A699B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 un listado con los datos básicos de cada paciente</w:t>
            </w:r>
            <w:r w:rsidR="00970F4A" w:rsidRPr="0047608C">
              <w:rPr>
                <w:rStyle w:val="nfasis"/>
                <w:i w:val="0"/>
                <w:color w:val="000000" w:themeColor="text1"/>
              </w:rPr>
              <w:t xml:space="preserve"> que cumpla con el criterio de búsqueda establecido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con un máximo de 10 pacientes por página</w:t>
            </w:r>
          </w:p>
        </w:tc>
      </w:tr>
    </w:tbl>
    <w:p w14:paraId="78E9FD4C" w14:textId="77777777" w:rsidR="003A699B" w:rsidRPr="0047608C" w:rsidRDefault="003A699B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67284" w:rsidRPr="0047608C" w14:paraId="0D7CE7CB" w14:textId="77777777" w:rsidTr="00B75D2D">
        <w:tc>
          <w:tcPr>
            <w:tcW w:w="0" w:type="auto"/>
          </w:tcPr>
          <w:p w14:paraId="2C5EC862" w14:textId="5C09B2F6" w:rsidR="00167284" w:rsidRPr="0047608C" w:rsidRDefault="0016728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</w:t>
            </w:r>
            <w:r w:rsidR="004838A1" w:rsidRPr="0047608C">
              <w:rPr>
                <w:b/>
                <w:bCs/>
                <w:color w:val="000000" w:themeColor="text1"/>
              </w:rPr>
              <w:t>7.1</w:t>
            </w:r>
          </w:p>
        </w:tc>
        <w:tc>
          <w:tcPr>
            <w:tcW w:w="4009" w:type="pct"/>
          </w:tcPr>
          <w:p w14:paraId="4B3A0FCC" w14:textId="7C842AAB" w:rsidR="00167284" w:rsidRPr="0047608C" w:rsidRDefault="0016728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datos de un paciente</w:t>
            </w:r>
          </w:p>
        </w:tc>
      </w:tr>
      <w:tr w:rsidR="00167284" w:rsidRPr="0047608C" w14:paraId="28FDA6EE" w14:textId="77777777" w:rsidTr="00B75D2D">
        <w:tc>
          <w:tcPr>
            <w:tcW w:w="0" w:type="auto"/>
          </w:tcPr>
          <w:p w14:paraId="0BD512B1" w14:textId="77777777" w:rsidR="00167284" w:rsidRPr="0047608C" w:rsidRDefault="0016728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83ACFC5" w14:textId="77777777" w:rsidR="00167284" w:rsidRPr="0047608C" w:rsidRDefault="00167284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listado de pacientes</w:t>
            </w:r>
          </w:p>
          <w:p w14:paraId="53416646" w14:textId="2E3ED6BC" w:rsidR="00167284" w:rsidRPr="0047608C" w:rsidRDefault="00167284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lastRenderedPageBreak/>
              <w:t>Cuando selecciono a uno de los pacientes del listado</w:t>
            </w:r>
          </w:p>
          <w:p w14:paraId="0EFD5DA1" w14:textId="37239663" w:rsidR="00167284" w:rsidRPr="0047608C" w:rsidRDefault="00167284" w:rsidP="0016728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 la Historia Clínica con todos los datos registrados del paciente seleccionado</w:t>
            </w:r>
          </w:p>
        </w:tc>
      </w:tr>
    </w:tbl>
    <w:p w14:paraId="53CE4CA2" w14:textId="77777777" w:rsidR="00167284" w:rsidRPr="0047608C" w:rsidRDefault="00167284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4838A1" w:rsidRPr="0047608C" w14:paraId="2BE4D96F" w14:textId="77777777" w:rsidTr="00B75D2D">
        <w:tc>
          <w:tcPr>
            <w:tcW w:w="0" w:type="auto"/>
          </w:tcPr>
          <w:p w14:paraId="7F4F3D0F" w14:textId="176EF0F4" w:rsidR="004838A1" w:rsidRPr="0047608C" w:rsidRDefault="004838A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HU17.2</w:t>
            </w:r>
          </w:p>
        </w:tc>
        <w:tc>
          <w:tcPr>
            <w:tcW w:w="4009" w:type="pct"/>
          </w:tcPr>
          <w:p w14:paraId="1DE66CB3" w14:textId="3099B908" w:rsidR="004838A1" w:rsidRPr="0047608C" w:rsidRDefault="004838A1" w:rsidP="004838A1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antecedentes clínicos de un paciente</w:t>
            </w:r>
          </w:p>
        </w:tc>
      </w:tr>
      <w:tr w:rsidR="004838A1" w:rsidRPr="0047608C" w14:paraId="7DE4BBCC" w14:textId="77777777" w:rsidTr="00B75D2D">
        <w:tc>
          <w:tcPr>
            <w:tcW w:w="0" w:type="auto"/>
          </w:tcPr>
          <w:p w14:paraId="057638F7" w14:textId="77777777" w:rsidR="004838A1" w:rsidRPr="0047608C" w:rsidRDefault="004838A1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37413B4" w14:textId="6B4B7433" w:rsidR="004838A1" w:rsidRPr="0047608C" w:rsidRDefault="004838A1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información personal de un paciente</w:t>
            </w:r>
          </w:p>
          <w:p w14:paraId="3724AE2B" w14:textId="46AE9B2D" w:rsidR="004838A1" w:rsidRPr="0047608C" w:rsidRDefault="004838A1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sus datos clínicos</w:t>
            </w:r>
          </w:p>
          <w:p w14:paraId="153A6FEE" w14:textId="28E0E1EB" w:rsidR="004838A1" w:rsidRPr="0047608C" w:rsidRDefault="004838A1" w:rsidP="004838A1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mostrarán los antecedentes clínicos de dicho paciente</w:t>
            </w:r>
          </w:p>
        </w:tc>
      </w:tr>
    </w:tbl>
    <w:p w14:paraId="56FE92B6" w14:textId="77777777" w:rsidR="004838A1" w:rsidRPr="0047608C" w:rsidRDefault="004838A1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92B76" w:rsidRPr="0047608C" w14:paraId="6AC48016" w14:textId="77777777" w:rsidTr="00B75D2D">
        <w:tc>
          <w:tcPr>
            <w:tcW w:w="0" w:type="auto"/>
          </w:tcPr>
          <w:p w14:paraId="556210FE" w14:textId="524CB16C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HU17.3</w:t>
            </w:r>
          </w:p>
        </w:tc>
        <w:tc>
          <w:tcPr>
            <w:tcW w:w="4009" w:type="pct"/>
          </w:tcPr>
          <w:p w14:paraId="2E32B7DE" w14:textId="655E668B" w:rsidR="00092B76" w:rsidRPr="0047608C" w:rsidRDefault="00092B76" w:rsidP="00092B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métodos de planificación de un paciente</w:t>
            </w:r>
          </w:p>
        </w:tc>
      </w:tr>
      <w:tr w:rsidR="00092B76" w:rsidRPr="0047608C" w14:paraId="49ED90A5" w14:textId="77777777" w:rsidTr="00B75D2D">
        <w:tc>
          <w:tcPr>
            <w:tcW w:w="0" w:type="auto"/>
          </w:tcPr>
          <w:p w14:paraId="0F72ADED" w14:textId="77777777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D872029" w14:textId="77777777" w:rsidR="00092B76" w:rsidRPr="0047608C" w:rsidRDefault="00092B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información personal de un paciente</w:t>
            </w:r>
          </w:p>
          <w:p w14:paraId="03E98E2E" w14:textId="7D647647" w:rsidR="00092B76" w:rsidRPr="0047608C" w:rsidRDefault="00092B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los métodos de planificación que usa el paciente</w:t>
            </w:r>
          </w:p>
          <w:p w14:paraId="3200208D" w14:textId="4F909667" w:rsidR="00092B76" w:rsidRPr="0047608C" w:rsidRDefault="00092B76" w:rsidP="00092B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mostrarán métodos de planificación de dicho paciente</w:t>
            </w:r>
          </w:p>
        </w:tc>
      </w:tr>
    </w:tbl>
    <w:p w14:paraId="7BD6FDD7" w14:textId="77777777" w:rsidR="00092B76" w:rsidRPr="0047608C" w:rsidRDefault="00092B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92B76" w:rsidRPr="0047608C" w14:paraId="3D7343D2" w14:textId="77777777" w:rsidTr="00B75D2D">
        <w:tc>
          <w:tcPr>
            <w:tcW w:w="0" w:type="auto"/>
          </w:tcPr>
          <w:p w14:paraId="6A572F41" w14:textId="5EACC4AE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HU17.4</w:t>
            </w:r>
          </w:p>
        </w:tc>
        <w:tc>
          <w:tcPr>
            <w:tcW w:w="4009" w:type="pct"/>
          </w:tcPr>
          <w:p w14:paraId="2DBCC235" w14:textId="4BC83D43" w:rsidR="00092B76" w:rsidRPr="0047608C" w:rsidRDefault="00092B76" w:rsidP="00092B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exámenes físicos de un paciente</w:t>
            </w:r>
          </w:p>
        </w:tc>
      </w:tr>
      <w:tr w:rsidR="00092B76" w:rsidRPr="0047608C" w14:paraId="27561AD1" w14:textId="77777777" w:rsidTr="00B75D2D">
        <w:tc>
          <w:tcPr>
            <w:tcW w:w="0" w:type="auto"/>
          </w:tcPr>
          <w:p w14:paraId="09FD9D98" w14:textId="77777777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1937C93" w14:textId="77777777" w:rsidR="00092B76" w:rsidRPr="0047608C" w:rsidRDefault="00092B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información personal de un paciente</w:t>
            </w:r>
          </w:p>
          <w:p w14:paraId="721F019E" w14:textId="32A308AA" w:rsidR="00092B76" w:rsidRPr="0047608C" w:rsidRDefault="00092B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los resultados de los exámenes físicos realizados al paciente</w:t>
            </w:r>
          </w:p>
          <w:p w14:paraId="2A8E1205" w14:textId="24D737D8" w:rsidR="00092B76" w:rsidRPr="0047608C" w:rsidRDefault="00092B76" w:rsidP="00092B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mostrarán los datos de los exámenes físicos del paciente</w:t>
            </w:r>
          </w:p>
        </w:tc>
      </w:tr>
    </w:tbl>
    <w:p w14:paraId="01D52E20" w14:textId="77777777" w:rsidR="00092B76" w:rsidRPr="0047608C" w:rsidRDefault="00092B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92B76" w:rsidRPr="0047608C" w14:paraId="3FE15E8E" w14:textId="77777777" w:rsidTr="00B75D2D">
        <w:tc>
          <w:tcPr>
            <w:tcW w:w="0" w:type="auto"/>
          </w:tcPr>
          <w:p w14:paraId="4FEA734F" w14:textId="06D3FA1B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HU17.5</w:t>
            </w:r>
          </w:p>
        </w:tc>
        <w:tc>
          <w:tcPr>
            <w:tcW w:w="4009" w:type="pct"/>
          </w:tcPr>
          <w:p w14:paraId="7056755D" w14:textId="6FFD16C7" w:rsidR="00092B76" w:rsidRPr="0047608C" w:rsidRDefault="00092B76" w:rsidP="00092B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exámenes diagnósticos de un paciente</w:t>
            </w:r>
          </w:p>
        </w:tc>
      </w:tr>
      <w:tr w:rsidR="00092B76" w:rsidRPr="0047608C" w14:paraId="0D5DE79E" w14:textId="77777777" w:rsidTr="00B75D2D">
        <w:tc>
          <w:tcPr>
            <w:tcW w:w="0" w:type="auto"/>
          </w:tcPr>
          <w:p w14:paraId="43F54B79" w14:textId="77777777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45D2B49" w14:textId="77777777" w:rsidR="00092B76" w:rsidRPr="0047608C" w:rsidRDefault="00092B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información personal de un paciente</w:t>
            </w:r>
          </w:p>
          <w:p w14:paraId="7552708C" w14:textId="60633A83" w:rsidR="00092B76" w:rsidRPr="0047608C" w:rsidRDefault="00092B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los resultados de los exámenes diagnósticos realizados al paciente</w:t>
            </w:r>
          </w:p>
          <w:p w14:paraId="76B4B3AD" w14:textId="3AE758FC" w:rsidR="00092B76" w:rsidRPr="0047608C" w:rsidRDefault="00092B76" w:rsidP="00092B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mostrarán los datos de los exámenes diagnósticos del paciente</w:t>
            </w:r>
          </w:p>
        </w:tc>
      </w:tr>
    </w:tbl>
    <w:p w14:paraId="2D23C287" w14:textId="77777777" w:rsidR="00092B76" w:rsidRPr="0047608C" w:rsidRDefault="00092B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092B76" w:rsidRPr="0047608C" w14:paraId="490E9D4B" w14:textId="77777777" w:rsidTr="00B75D2D">
        <w:tc>
          <w:tcPr>
            <w:tcW w:w="0" w:type="auto"/>
          </w:tcPr>
          <w:p w14:paraId="19E3A7DD" w14:textId="5DA80264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HU17.6</w:t>
            </w:r>
          </w:p>
        </w:tc>
        <w:tc>
          <w:tcPr>
            <w:tcW w:w="4009" w:type="pct"/>
          </w:tcPr>
          <w:p w14:paraId="4DAB8B5F" w14:textId="1CA6B22F" w:rsidR="00092B76" w:rsidRPr="0047608C" w:rsidRDefault="00092B76" w:rsidP="00092B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citas de control de un paciente</w:t>
            </w:r>
          </w:p>
        </w:tc>
      </w:tr>
      <w:tr w:rsidR="00092B76" w:rsidRPr="0047608C" w14:paraId="0D0E0569" w14:textId="77777777" w:rsidTr="00B75D2D">
        <w:tc>
          <w:tcPr>
            <w:tcW w:w="0" w:type="auto"/>
          </w:tcPr>
          <w:p w14:paraId="50B521A8" w14:textId="77777777" w:rsidR="00092B76" w:rsidRPr="0047608C" w:rsidRDefault="00092B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4FD91AF3" w14:textId="77777777" w:rsidR="00092B76" w:rsidRPr="0047608C" w:rsidRDefault="00092B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la información personal de un paciente</w:t>
            </w:r>
          </w:p>
          <w:p w14:paraId="56EBABDA" w14:textId="3D84758B" w:rsidR="00092B76" w:rsidRPr="0047608C" w:rsidRDefault="00092B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visualizar el seguimiento realizado a un paciente</w:t>
            </w:r>
          </w:p>
          <w:p w14:paraId="2A2CA04A" w14:textId="37E7F35D" w:rsidR="00092B76" w:rsidRPr="0047608C" w:rsidRDefault="00092B76" w:rsidP="00092B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me mostrarán los datos de control de métodos de planificación del paciente</w:t>
            </w:r>
          </w:p>
        </w:tc>
      </w:tr>
    </w:tbl>
    <w:p w14:paraId="46A09792" w14:textId="77777777" w:rsidR="00092B76" w:rsidRPr="0047608C" w:rsidRDefault="00092B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1A08E5" w:rsidRPr="0047608C" w14:paraId="637612EC" w14:textId="77777777" w:rsidTr="00B75D2D">
        <w:tc>
          <w:tcPr>
            <w:tcW w:w="0" w:type="auto"/>
          </w:tcPr>
          <w:p w14:paraId="47E9150F" w14:textId="364A5309" w:rsidR="001A08E5" w:rsidRPr="0047608C" w:rsidRDefault="001A08E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HU18.1</w:t>
            </w:r>
          </w:p>
        </w:tc>
        <w:tc>
          <w:tcPr>
            <w:tcW w:w="4009" w:type="pct"/>
          </w:tcPr>
          <w:p w14:paraId="53D9BEB5" w14:textId="15A61BC5" w:rsidR="001A08E5" w:rsidRPr="0047608C" w:rsidRDefault="001A08E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Exportar los datos de los pacientes atendidos</w:t>
            </w:r>
          </w:p>
        </w:tc>
      </w:tr>
      <w:tr w:rsidR="001A08E5" w:rsidRPr="0047608C" w14:paraId="61ACA295" w14:textId="77777777" w:rsidTr="00B75D2D">
        <w:tc>
          <w:tcPr>
            <w:tcW w:w="0" w:type="auto"/>
          </w:tcPr>
          <w:p w14:paraId="43C0DA86" w14:textId="77777777" w:rsidR="001A08E5" w:rsidRPr="0047608C" w:rsidRDefault="001A08E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88C2B02" w14:textId="77777777" w:rsidR="001A08E5" w:rsidRPr="0047608C" w:rsidRDefault="001A08E5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me encuentro en el listado de pacientes</w:t>
            </w:r>
          </w:p>
          <w:p w14:paraId="145ACDE3" w14:textId="1EC03399" w:rsidR="001A08E5" w:rsidRPr="0047608C" w:rsidRDefault="001A08E5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 xml:space="preserve">Cuando selecciono </w:t>
            </w:r>
            <w:r w:rsidR="004D7FC0" w:rsidRPr="0047608C">
              <w:rPr>
                <w:color w:val="000000" w:themeColor="text1"/>
              </w:rPr>
              <w:t>la opción de generar estadísticas en un archivo en Excel</w:t>
            </w:r>
          </w:p>
          <w:p w14:paraId="7A992EFD" w14:textId="26ECD293" w:rsidR="001A08E5" w:rsidRPr="0047608C" w:rsidRDefault="001A08E5" w:rsidP="0090457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</w:t>
            </w:r>
            <w:r w:rsidR="00904574" w:rsidRPr="0047608C">
              <w:rPr>
                <w:rStyle w:val="nfasis"/>
                <w:i w:val="0"/>
                <w:color w:val="000000" w:themeColor="text1"/>
              </w:rPr>
              <w:t>se generará un archivo Excel con el formato establecido</w:t>
            </w:r>
            <w:bookmarkStart w:id="8" w:name="_GoBack"/>
            <w:bookmarkEnd w:id="8"/>
            <w:r w:rsidR="00904574" w:rsidRPr="0047608C">
              <w:rPr>
                <w:rStyle w:val="nfasis"/>
                <w:i w:val="0"/>
                <w:color w:val="000000" w:themeColor="text1"/>
              </w:rPr>
              <w:t xml:space="preserve"> Y se me solicitará guardarlo</w:t>
            </w:r>
          </w:p>
        </w:tc>
      </w:tr>
    </w:tbl>
    <w:p w14:paraId="55A2216C" w14:textId="77777777" w:rsidR="001A08E5" w:rsidRPr="0047608C" w:rsidRDefault="001A08E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904574" w:rsidRPr="0047608C" w14:paraId="6FBFAE08" w14:textId="77777777" w:rsidTr="00B75D2D">
        <w:tc>
          <w:tcPr>
            <w:tcW w:w="0" w:type="auto"/>
          </w:tcPr>
          <w:p w14:paraId="62DF0EEE" w14:textId="7D9EFED8" w:rsidR="00904574" w:rsidRPr="0047608C" w:rsidRDefault="0090457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HU18.2</w:t>
            </w:r>
          </w:p>
        </w:tc>
        <w:tc>
          <w:tcPr>
            <w:tcW w:w="4009" w:type="pct"/>
          </w:tcPr>
          <w:p w14:paraId="224C9A14" w14:textId="208A4028" w:rsidR="00904574" w:rsidRPr="0047608C" w:rsidRDefault="0090457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Guardar archivo Excel</w:t>
            </w:r>
          </w:p>
        </w:tc>
      </w:tr>
      <w:tr w:rsidR="00904574" w:rsidRPr="0047608C" w14:paraId="576F694D" w14:textId="77777777" w:rsidTr="00B75D2D">
        <w:tc>
          <w:tcPr>
            <w:tcW w:w="0" w:type="auto"/>
          </w:tcPr>
          <w:p w14:paraId="27844EA9" w14:textId="77777777" w:rsidR="00904574" w:rsidRPr="0047608C" w:rsidRDefault="00904574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9CA7680" w14:textId="10AC2462" w:rsidR="00904574" w:rsidRPr="0047608C" w:rsidRDefault="00904574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solicitado la exportación de las estadísticas de pacientes a Excel Y se me ha solicitado guardar el archivo</w:t>
            </w:r>
          </w:p>
          <w:p w14:paraId="0730BC75" w14:textId="4C91BF40" w:rsidR="00904574" w:rsidRPr="0047608C" w:rsidRDefault="00904574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escojo una ubicación Y selecciono aceptar</w:t>
            </w:r>
          </w:p>
          <w:p w14:paraId="73BA9191" w14:textId="388FBFBF" w:rsidR="00904574" w:rsidRPr="0047608C" w:rsidRDefault="00904574" w:rsidP="00904574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guardará el archivo Excel generado en la ubicación seleccionada Y se me notificará del éxito de la operación </w:t>
            </w:r>
            <w:r w:rsidR="00AE3495" w:rsidRPr="0047608C">
              <w:rPr>
                <w:rStyle w:val="nfasis"/>
                <w:i w:val="0"/>
                <w:color w:val="000000" w:themeColor="text1"/>
              </w:rPr>
              <w:t>Y regresaré al listado de pacientes</w:t>
            </w:r>
          </w:p>
        </w:tc>
      </w:tr>
    </w:tbl>
    <w:p w14:paraId="61966CF6" w14:textId="77777777" w:rsidR="00904574" w:rsidRPr="0047608C" w:rsidRDefault="00904574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AE3495" w:rsidRPr="0047608C" w14:paraId="73B4B034" w14:textId="77777777" w:rsidTr="00B75D2D">
        <w:tc>
          <w:tcPr>
            <w:tcW w:w="0" w:type="auto"/>
          </w:tcPr>
          <w:p w14:paraId="395D9472" w14:textId="3CB12A91" w:rsidR="00AE3495" w:rsidRPr="0047608C" w:rsidRDefault="00AE349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HU18.</w:t>
            </w:r>
            <w:r w:rsidR="005E07F5" w:rsidRPr="0047608C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009" w:type="pct"/>
          </w:tcPr>
          <w:p w14:paraId="5614B6C6" w14:textId="7BF440A9" w:rsidR="00AE3495" w:rsidRPr="0047608C" w:rsidRDefault="00AE349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Cancelar guardado del archivo Excel</w:t>
            </w:r>
          </w:p>
        </w:tc>
      </w:tr>
      <w:tr w:rsidR="00AE3495" w:rsidRPr="0047608C" w14:paraId="59580ABE" w14:textId="77777777" w:rsidTr="00B75D2D">
        <w:tc>
          <w:tcPr>
            <w:tcW w:w="0" w:type="auto"/>
          </w:tcPr>
          <w:p w14:paraId="75D8B8C4" w14:textId="77777777" w:rsidR="00AE3495" w:rsidRPr="0047608C" w:rsidRDefault="00AE3495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6353D67" w14:textId="77777777" w:rsidR="00AE3495" w:rsidRPr="0047608C" w:rsidRDefault="00AE3495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solicitado la exportación de las estadísticas de pacientes a Excel Y se me ha solicitado guardar el archivo</w:t>
            </w:r>
          </w:p>
          <w:p w14:paraId="1381582F" w14:textId="5CDA69D9" w:rsidR="00AE3495" w:rsidRPr="0047608C" w:rsidRDefault="00AE3495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cancelar</w:t>
            </w:r>
          </w:p>
          <w:p w14:paraId="6420CCA7" w14:textId="3D6C0372" w:rsidR="00AE3495" w:rsidRPr="0047608C" w:rsidRDefault="00AE3495" w:rsidP="00AE3495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lastRenderedPageBreak/>
              <w:t xml:space="preserve">Entonces no se guardará el archivo Excel Y regresaré al listado de pacientes </w:t>
            </w:r>
          </w:p>
        </w:tc>
      </w:tr>
    </w:tbl>
    <w:p w14:paraId="652436F7" w14:textId="77777777" w:rsidR="00AE3495" w:rsidRPr="0047608C" w:rsidRDefault="00AE3495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7F6576" w:rsidRPr="0047608C" w14:paraId="42EE8ACA" w14:textId="77777777" w:rsidTr="00B75D2D">
        <w:tc>
          <w:tcPr>
            <w:tcW w:w="0" w:type="auto"/>
          </w:tcPr>
          <w:p w14:paraId="1A839724" w14:textId="4A8EC819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HU19.1</w:t>
            </w:r>
          </w:p>
        </w:tc>
        <w:tc>
          <w:tcPr>
            <w:tcW w:w="4009" w:type="pct"/>
          </w:tcPr>
          <w:p w14:paraId="4549FFFE" w14:textId="41F188B0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Visualizar sección de reportes</w:t>
            </w:r>
          </w:p>
        </w:tc>
      </w:tr>
      <w:tr w:rsidR="007F6576" w:rsidRPr="0047608C" w14:paraId="0629D638" w14:textId="77777777" w:rsidTr="00B75D2D">
        <w:tc>
          <w:tcPr>
            <w:tcW w:w="0" w:type="auto"/>
          </w:tcPr>
          <w:p w14:paraId="544F4737" w14:textId="77777777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006BEF09" w14:textId="37550D60" w:rsidR="007F6576" w:rsidRPr="0047608C" w:rsidRDefault="007F65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cualquier parte de mi cuenta</w:t>
            </w:r>
          </w:p>
          <w:p w14:paraId="47BDEEE1" w14:textId="2BF880C4" w:rsidR="007F6576" w:rsidRPr="0047608C" w:rsidRDefault="007F65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reportes</w:t>
            </w:r>
          </w:p>
          <w:p w14:paraId="5C8219EF" w14:textId="592C3538" w:rsidR="007F6576" w:rsidRPr="0047608C" w:rsidRDefault="007F6576" w:rsidP="007F65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desplegará una ventana en la cual se mostrará un listado de los posibles reportes que puedo generar </w:t>
            </w:r>
          </w:p>
        </w:tc>
      </w:tr>
    </w:tbl>
    <w:p w14:paraId="47E79673" w14:textId="77777777" w:rsidR="007F6576" w:rsidRPr="0047608C" w:rsidRDefault="007F65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7F6576" w:rsidRPr="0047608C" w14:paraId="43901D6E" w14:textId="77777777" w:rsidTr="00B75D2D">
        <w:tc>
          <w:tcPr>
            <w:tcW w:w="0" w:type="auto"/>
          </w:tcPr>
          <w:p w14:paraId="2F9C3D78" w14:textId="55A3B3FB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HU19.2</w:t>
            </w:r>
          </w:p>
        </w:tc>
        <w:tc>
          <w:tcPr>
            <w:tcW w:w="4009" w:type="pct"/>
          </w:tcPr>
          <w:p w14:paraId="17EEE9E8" w14:textId="5CA69E9C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Generar reporte por facultad</w:t>
            </w:r>
          </w:p>
        </w:tc>
      </w:tr>
      <w:tr w:rsidR="007F6576" w:rsidRPr="0047608C" w14:paraId="185966C4" w14:textId="77777777" w:rsidTr="00B75D2D">
        <w:tc>
          <w:tcPr>
            <w:tcW w:w="0" w:type="auto"/>
          </w:tcPr>
          <w:p w14:paraId="0AC5EEFD" w14:textId="77777777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66E1435" w14:textId="532D0A83" w:rsidR="007F6576" w:rsidRPr="0047608C" w:rsidRDefault="007F65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la sección de reportes</w:t>
            </w:r>
          </w:p>
          <w:p w14:paraId="280A2D37" w14:textId="13BB8FE7" w:rsidR="007F6576" w:rsidRPr="0047608C" w:rsidRDefault="007F65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generar un reporte por facultad</w:t>
            </w:r>
          </w:p>
          <w:p w14:paraId="29756967" w14:textId="71139C68" w:rsidR="007F6576" w:rsidRPr="0047608C" w:rsidRDefault="007F6576" w:rsidP="007F65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generará un reporte con la información correspondiente</w:t>
            </w:r>
            <w:r w:rsidR="00B75D2D" w:rsidRPr="0047608C">
              <w:rPr>
                <w:rStyle w:val="nfasis"/>
                <w:i w:val="0"/>
                <w:color w:val="000000" w:themeColor="text1"/>
              </w:rPr>
              <w:t xml:space="preserve"> de los pacientes que han sido atendidos por mi discriminados por su facultad</w:t>
            </w:r>
            <w:r w:rsidRPr="0047608C">
              <w:rPr>
                <w:rStyle w:val="nfasis"/>
                <w:i w:val="0"/>
                <w:color w:val="000000" w:themeColor="text1"/>
              </w:rPr>
              <w:t xml:space="preserve"> Y se me solicitará guardarlo</w:t>
            </w:r>
          </w:p>
        </w:tc>
      </w:tr>
    </w:tbl>
    <w:p w14:paraId="6C8B1B1E" w14:textId="77777777" w:rsidR="007F6576" w:rsidRPr="0047608C" w:rsidRDefault="007F6576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B75D2D" w:rsidRPr="0047608C" w14:paraId="210DD830" w14:textId="77777777" w:rsidTr="00B75D2D">
        <w:tc>
          <w:tcPr>
            <w:tcW w:w="0" w:type="auto"/>
          </w:tcPr>
          <w:p w14:paraId="01B1C29C" w14:textId="3CB9ED7B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HU19.3</w:t>
            </w:r>
          </w:p>
        </w:tc>
        <w:tc>
          <w:tcPr>
            <w:tcW w:w="4009" w:type="pct"/>
          </w:tcPr>
          <w:p w14:paraId="1B838EE6" w14:textId="434EB6B1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Generar reporte por método de planificación iniciado</w:t>
            </w:r>
          </w:p>
        </w:tc>
      </w:tr>
      <w:tr w:rsidR="00B75D2D" w:rsidRPr="0047608C" w14:paraId="229A91DC" w14:textId="77777777" w:rsidTr="00B75D2D">
        <w:tc>
          <w:tcPr>
            <w:tcW w:w="0" w:type="auto"/>
          </w:tcPr>
          <w:p w14:paraId="2B2B709F" w14:textId="77777777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3C8C4CAB" w14:textId="77777777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la sección de reportes</w:t>
            </w:r>
          </w:p>
          <w:p w14:paraId="6D660BD8" w14:textId="466E8071" w:rsidR="00B75D2D" w:rsidRPr="0047608C" w:rsidRDefault="00B75D2D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generar un reporte por método de planificación iniciado</w:t>
            </w:r>
          </w:p>
          <w:p w14:paraId="7EE1417F" w14:textId="792DE769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generará un reporte con la información correspondiente de los pacientes que han sido atendidos por mi discriminados por el método de planificación que se les ha asignado Y se me solicitará guardarlo</w:t>
            </w:r>
          </w:p>
        </w:tc>
      </w:tr>
    </w:tbl>
    <w:p w14:paraId="1ADB6922" w14:textId="77777777" w:rsidR="00B75D2D" w:rsidRPr="0047608C" w:rsidRDefault="00B75D2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B75D2D" w:rsidRPr="0047608C" w14:paraId="51479B9A" w14:textId="77777777" w:rsidTr="00B75D2D">
        <w:tc>
          <w:tcPr>
            <w:tcW w:w="0" w:type="auto"/>
          </w:tcPr>
          <w:p w14:paraId="1FF5430F" w14:textId="01CC8FC2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HU19.4</w:t>
            </w:r>
          </w:p>
        </w:tc>
        <w:tc>
          <w:tcPr>
            <w:tcW w:w="4009" w:type="pct"/>
          </w:tcPr>
          <w:p w14:paraId="1F1A5BFC" w14:textId="0E852E13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Generar reporte por mes</w:t>
            </w:r>
          </w:p>
        </w:tc>
      </w:tr>
      <w:tr w:rsidR="00B75D2D" w:rsidRPr="0047608C" w14:paraId="341EB59E" w14:textId="77777777" w:rsidTr="00B75D2D">
        <w:tc>
          <w:tcPr>
            <w:tcW w:w="0" w:type="auto"/>
          </w:tcPr>
          <w:p w14:paraId="4329409B" w14:textId="77777777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20A05619" w14:textId="77777777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la sección de reportes</w:t>
            </w:r>
          </w:p>
          <w:p w14:paraId="4213C41D" w14:textId="5B8B15F4" w:rsidR="00B75D2D" w:rsidRPr="0047608C" w:rsidRDefault="00B75D2D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generar un reporte de pacientes por mes</w:t>
            </w:r>
          </w:p>
          <w:p w14:paraId="0B576DDF" w14:textId="6836FC61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generará un reporte con la información correspondiente de los pacientes que han sido atendidos por mi discriminados por el mes en el cual fueron atendidos Y se me solicitará guardarlo</w:t>
            </w:r>
          </w:p>
        </w:tc>
      </w:tr>
    </w:tbl>
    <w:p w14:paraId="36EF935E" w14:textId="77777777" w:rsidR="00B75D2D" w:rsidRPr="0047608C" w:rsidRDefault="00B75D2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B75D2D" w:rsidRPr="0047608C" w14:paraId="7FA09704" w14:textId="77777777" w:rsidTr="00B75D2D">
        <w:tc>
          <w:tcPr>
            <w:tcW w:w="0" w:type="auto"/>
          </w:tcPr>
          <w:p w14:paraId="0ACB47A3" w14:textId="711F613C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HU19.5</w:t>
            </w:r>
          </w:p>
        </w:tc>
        <w:tc>
          <w:tcPr>
            <w:tcW w:w="4009" w:type="pct"/>
          </w:tcPr>
          <w:p w14:paraId="3387E673" w14:textId="525C7304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Generar reporte de hombres atendidos</w:t>
            </w:r>
          </w:p>
        </w:tc>
      </w:tr>
      <w:tr w:rsidR="00B75D2D" w:rsidRPr="0047608C" w14:paraId="43A4B874" w14:textId="77777777" w:rsidTr="00B75D2D">
        <w:tc>
          <w:tcPr>
            <w:tcW w:w="0" w:type="auto"/>
          </w:tcPr>
          <w:p w14:paraId="4ECE6FD2" w14:textId="77777777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60A4BB01" w14:textId="77777777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la sección de reportes</w:t>
            </w:r>
          </w:p>
          <w:p w14:paraId="2AA70EE6" w14:textId="4F82AC22" w:rsidR="00B75D2D" w:rsidRPr="0047608C" w:rsidRDefault="00B75D2D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generar un reporte de hombres atendidos</w:t>
            </w:r>
          </w:p>
          <w:p w14:paraId="65F358DB" w14:textId="70CC49C5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generará un reporte con la información correspondiente de los hombres que han sido atendidos por mi Y se me solicitará guardarlo</w:t>
            </w:r>
          </w:p>
        </w:tc>
      </w:tr>
    </w:tbl>
    <w:p w14:paraId="6E5D05BB" w14:textId="77777777" w:rsidR="00B75D2D" w:rsidRPr="0047608C" w:rsidRDefault="00B75D2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B75D2D" w:rsidRPr="0047608C" w14:paraId="306B9982" w14:textId="77777777" w:rsidTr="00B75D2D">
        <w:tc>
          <w:tcPr>
            <w:tcW w:w="0" w:type="auto"/>
          </w:tcPr>
          <w:p w14:paraId="5345948D" w14:textId="7C3153EE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HU19.6</w:t>
            </w:r>
          </w:p>
        </w:tc>
        <w:tc>
          <w:tcPr>
            <w:tcW w:w="4009" w:type="pct"/>
          </w:tcPr>
          <w:p w14:paraId="2F60D22B" w14:textId="1FCF7EEF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Generar reporte de mujeres atendidas</w:t>
            </w:r>
          </w:p>
        </w:tc>
      </w:tr>
      <w:tr w:rsidR="00B75D2D" w:rsidRPr="0047608C" w14:paraId="047E1833" w14:textId="77777777" w:rsidTr="00B75D2D">
        <w:tc>
          <w:tcPr>
            <w:tcW w:w="0" w:type="auto"/>
          </w:tcPr>
          <w:p w14:paraId="2AECDA8F" w14:textId="77777777" w:rsidR="00B75D2D" w:rsidRPr="0047608C" w:rsidRDefault="00B75D2D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5B895A9E" w14:textId="77777777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me encuentro en la sección de reportes</w:t>
            </w:r>
          </w:p>
          <w:p w14:paraId="3F6641DB" w14:textId="327FE87F" w:rsidR="00B75D2D" w:rsidRPr="0047608C" w:rsidRDefault="00B75D2D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selecciono la opción de generar un reporte de mujeres atendidas</w:t>
            </w:r>
          </w:p>
          <w:p w14:paraId="50F93BF5" w14:textId="128C3DA2" w:rsidR="00B75D2D" w:rsidRPr="0047608C" w:rsidRDefault="00B75D2D" w:rsidP="00B75D2D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se generará un reporte con la información correspondiente </w:t>
            </w:r>
            <w:r w:rsidR="006B732B" w:rsidRPr="0047608C">
              <w:rPr>
                <w:rStyle w:val="nfasis"/>
                <w:i w:val="0"/>
                <w:color w:val="000000" w:themeColor="text1"/>
              </w:rPr>
              <w:t xml:space="preserve">de las mujeres que han sido atendidas por mi </w:t>
            </w:r>
            <w:r w:rsidRPr="0047608C">
              <w:rPr>
                <w:rStyle w:val="nfasis"/>
                <w:i w:val="0"/>
                <w:color w:val="000000" w:themeColor="text1"/>
              </w:rPr>
              <w:t>Y se me solicitará guardarlo</w:t>
            </w:r>
          </w:p>
        </w:tc>
      </w:tr>
    </w:tbl>
    <w:p w14:paraId="631261FA" w14:textId="77777777" w:rsidR="00B75D2D" w:rsidRPr="0047608C" w:rsidRDefault="00B75D2D" w:rsidP="00040C60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7F6576" w:rsidRPr="0047608C" w14:paraId="0B7664EB" w14:textId="77777777" w:rsidTr="00B75D2D">
        <w:tc>
          <w:tcPr>
            <w:tcW w:w="0" w:type="auto"/>
          </w:tcPr>
          <w:p w14:paraId="3F08DB23" w14:textId="2C2E3A86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HU19.7</w:t>
            </w:r>
          </w:p>
        </w:tc>
        <w:tc>
          <w:tcPr>
            <w:tcW w:w="4009" w:type="pct"/>
          </w:tcPr>
          <w:p w14:paraId="51CB9DED" w14:textId="2E7F4689" w:rsidR="007F6576" w:rsidRPr="0047608C" w:rsidRDefault="007F6576" w:rsidP="007F65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Guardar reporte</w:t>
            </w:r>
          </w:p>
        </w:tc>
      </w:tr>
      <w:tr w:rsidR="007F6576" w:rsidRPr="0047608C" w14:paraId="31E872B8" w14:textId="77777777" w:rsidTr="00B75D2D">
        <w:tc>
          <w:tcPr>
            <w:tcW w:w="0" w:type="auto"/>
          </w:tcPr>
          <w:p w14:paraId="580A3A5A" w14:textId="77777777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1B6D6444" w14:textId="026D1FEB" w:rsidR="007F6576" w:rsidRPr="0047608C" w:rsidRDefault="007F65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solicitado la generación de un reporte</w:t>
            </w:r>
          </w:p>
          <w:p w14:paraId="4EAC48D0" w14:textId="77777777" w:rsidR="007F6576" w:rsidRPr="0047608C" w:rsidRDefault="007F65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t>Cuando escojo una ubicación Y selecciono aceptar</w:t>
            </w:r>
          </w:p>
          <w:p w14:paraId="427231AC" w14:textId="0F5A85B4" w:rsidR="007F6576" w:rsidRPr="0047608C" w:rsidRDefault="007F6576" w:rsidP="007F65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>Entonces se guardará el reporte generado en la ubicación seleccionada Y se me notificará del éxito de la operación Y regresaré a la sección de reportes</w:t>
            </w:r>
          </w:p>
        </w:tc>
      </w:tr>
    </w:tbl>
    <w:p w14:paraId="3D85D183" w14:textId="77777777" w:rsidR="007F6576" w:rsidRPr="0047608C" w:rsidRDefault="007F6576" w:rsidP="007F6576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98"/>
        <w:gridCol w:w="7678"/>
      </w:tblGrid>
      <w:tr w:rsidR="007F6576" w:rsidRPr="0047608C" w14:paraId="5C2E8707" w14:textId="77777777" w:rsidTr="00B75D2D">
        <w:tc>
          <w:tcPr>
            <w:tcW w:w="0" w:type="auto"/>
          </w:tcPr>
          <w:p w14:paraId="51C3722B" w14:textId="5CB50294" w:rsidR="007F6576" w:rsidRPr="0047608C" w:rsidRDefault="001B48FF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Escenario HU19</w:t>
            </w:r>
            <w:r w:rsidR="007F6576" w:rsidRPr="0047608C">
              <w:rPr>
                <w:b/>
                <w:bCs/>
                <w:color w:val="000000" w:themeColor="text1"/>
              </w:rPr>
              <w:t>.8</w:t>
            </w:r>
          </w:p>
        </w:tc>
        <w:tc>
          <w:tcPr>
            <w:tcW w:w="4009" w:type="pct"/>
          </w:tcPr>
          <w:p w14:paraId="51FFC4D2" w14:textId="07952B72" w:rsidR="007F6576" w:rsidRPr="0047608C" w:rsidRDefault="007F6576" w:rsidP="007F6576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Cancelar guardado de un reporte</w:t>
            </w:r>
          </w:p>
        </w:tc>
      </w:tr>
      <w:tr w:rsidR="007F6576" w:rsidRPr="0047608C" w14:paraId="3D70CA32" w14:textId="77777777" w:rsidTr="00B75D2D">
        <w:tc>
          <w:tcPr>
            <w:tcW w:w="0" w:type="auto"/>
          </w:tcPr>
          <w:p w14:paraId="7FFEF01B" w14:textId="77777777" w:rsidR="007F6576" w:rsidRPr="0047608C" w:rsidRDefault="007F6576" w:rsidP="00B75D2D">
            <w:pPr>
              <w:rPr>
                <w:b/>
                <w:bCs/>
                <w:color w:val="000000" w:themeColor="text1"/>
              </w:rPr>
            </w:pPr>
            <w:r w:rsidRPr="0047608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0" w:type="auto"/>
          </w:tcPr>
          <w:p w14:paraId="724E3078" w14:textId="729BEE84" w:rsidR="007F6576" w:rsidRPr="0047608C" w:rsidRDefault="007F6576" w:rsidP="00B75D2D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he solicitado la generación de un reporte</w:t>
            </w:r>
          </w:p>
          <w:p w14:paraId="3CA664C1" w14:textId="77777777" w:rsidR="007F6576" w:rsidRPr="0047608C" w:rsidRDefault="007F6576" w:rsidP="00B75D2D">
            <w:pPr>
              <w:rPr>
                <w:rStyle w:val="nfasis"/>
                <w:i w:val="0"/>
                <w:color w:val="000000" w:themeColor="text1"/>
              </w:rPr>
            </w:pPr>
            <w:r w:rsidRPr="0047608C">
              <w:rPr>
                <w:color w:val="000000" w:themeColor="text1"/>
              </w:rPr>
              <w:lastRenderedPageBreak/>
              <w:t>Cuando selecciono la opción de cancelar</w:t>
            </w:r>
          </w:p>
          <w:p w14:paraId="56740F03" w14:textId="1D43DC85" w:rsidR="007F6576" w:rsidRPr="0047608C" w:rsidRDefault="007F6576" w:rsidP="007F6576">
            <w:pPr>
              <w:rPr>
                <w:color w:val="000000" w:themeColor="text1"/>
              </w:rPr>
            </w:pPr>
            <w:r w:rsidRPr="0047608C">
              <w:rPr>
                <w:rStyle w:val="nfasis"/>
                <w:i w:val="0"/>
                <w:color w:val="000000" w:themeColor="text1"/>
              </w:rPr>
              <w:t xml:space="preserve">Entonces no se guardará el reporte generado Y regresaré a la sección de reportes </w:t>
            </w:r>
          </w:p>
        </w:tc>
      </w:tr>
    </w:tbl>
    <w:p w14:paraId="307C76FB" w14:textId="77777777" w:rsidR="00B75D2D" w:rsidRPr="0047608C" w:rsidRDefault="00B75D2D" w:rsidP="00B75D2D">
      <w:pPr>
        <w:pStyle w:val="Ttulo1"/>
        <w:numPr>
          <w:ilvl w:val="0"/>
          <w:numId w:val="0"/>
        </w:numPr>
        <w:rPr>
          <w:rFonts w:ascii="Times New Roman" w:hAnsi="Times New Roman"/>
        </w:rPr>
      </w:pPr>
      <w:bookmarkStart w:id="9" w:name="_Toc477708920"/>
    </w:p>
    <w:p w14:paraId="03AC6E5A" w14:textId="77777777" w:rsidR="00040C60" w:rsidRPr="0047608C" w:rsidRDefault="00040C60" w:rsidP="00040C60">
      <w:pPr>
        <w:pStyle w:val="Ttulo1"/>
        <w:rPr>
          <w:rFonts w:ascii="Times New Roman" w:hAnsi="Times New Roman"/>
        </w:rPr>
      </w:pPr>
      <w:r w:rsidRPr="0047608C">
        <w:rPr>
          <w:rFonts w:ascii="Times New Roman" w:hAnsi="Times New Roman"/>
        </w:rPr>
        <w:t>Identificación de Requisitos No Funcionales del Producto</w:t>
      </w:r>
      <w:bookmarkEnd w:id="9"/>
      <w:r w:rsidRPr="0047608C">
        <w:rPr>
          <w:rFonts w:ascii="Times New Roman" w:hAnsi="Times New Roman"/>
        </w:rPr>
        <w:t xml:space="preserve"> </w:t>
      </w:r>
    </w:p>
    <w:p w14:paraId="09122CC5" w14:textId="77777777" w:rsidR="00AD6315" w:rsidRPr="0047608C" w:rsidRDefault="00AD6315" w:rsidP="00AD6315"/>
    <w:p w14:paraId="194C2C47" w14:textId="77777777" w:rsidR="00353F2A" w:rsidRPr="0047608C" w:rsidRDefault="00353F2A" w:rsidP="00353F2A">
      <w:pPr>
        <w:pStyle w:val="Ttulo2"/>
        <w:rPr>
          <w:rFonts w:ascii="Times New Roman" w:hAnsi="Times New Roman"/>
        </w:rPr>
      </w:pPr>
      <w:bookmarkStart w:id="10" w:name="_Toc477708921"/>
      <w:r w:rsidRPr="0047608C">
        <w:rPr>
          <w:rFonts w:ascii="Times New Roman" w:hAnsi="Times New Roman"/>
        </w:rPr>
        <w:t>Restricciones del Software</w:t>
      </w:r>
      <w:bookmarkEnd w:id="10"/>
    </w:p>
    <w:p w14:paraId="1A4B67CD" w14:textId="77777777" w:rsidR="00353F2A" w:rsidRPr="0047608C" w:rsidRDefault="00353F2A" w:rsidP="00353F2A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749"/>
        <w:gridCol w:w="7827"/>
      </w:tblGrid>
      <w:tr w:rsidR="003D38C2" w:rsidRPr="0047608C" w14:paraId="18409B82" w14:textId="77777777" w:rsidTr="002C0D24">
        <w:tc>
          <w:tcPr>
            <w:tcW w:w="0" w:type="auto"/>
          </w:tcPr>
          <w:p w14:paraId="59D9EC4D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REST-0001</w:t>
            </w:r>
          </w:p>
        </w:tc>
        <w:tc>
          <w:tcPr>
            <w:tcW w:w="4087" w:type="pct"/>
          </w:tcPr>
          <w:p w14:paraId="184B3518" w14:textId="55640574" w:rsidR="003D38C2" w:rsidRPr="0047608C" w:rsidRDefault="00FC3A39" w:rsidP="003D38C2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Interfaces institucionales</w:t>
            </w:r>
          </w:p>
        </w:tc>
      </w:tr>
      <w:tr w:rsidR="003D38C2" w:rsidRPr="0047608C" w14:paraId="6BE4E44E" w14:textId="77777777" w:rsidTr="002C0D24">
        <w:tc>
          <w:tcPr>
            <w:tcW w:w="0" w:type="auto"/>
          </w:tcPr>
          <w:p w14:paraId="019A9024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21985440" w14:textId="5B88B153" w:rsidR="003D38C2" w:rsidRPr="0047608C" w:rsidRDefault="003D38C2" w:rsidP="00FC3A39">
            <w:r w:rsidRPr="0047608C">
              <w:t xml:space="preserve">El sistema debe ser </w:t>
            </w:r>
            <w:r w:rsidR="00FC3A39" w:rsidRPr="0047608C">
              <w:t>consistente con la imagen que la Universidad del Cauca ha establecido para todos sus Sistemas</w:t>
            </w:r>
          </w:p>
        </w:tc>
      </w:tr>
      <w:tr w:rsidR="003D38C2" w:rsidRPr="0047608C" w14:paraId="2388BDC9" w14:textId="77777777" w:rsidTr="002C0D24">
        <w:tc>
          <w:tcPr>
            <w:tcW w:w="0" w:type="auto"/>
          </w:tcPr>
          <w:p w14:paraId="47176D7F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68D08B9C" w14:textId="0CFA9250" w:rsidR="003D38C2" w:rsidRPr="0047608C" w:rsidRDefault="00FC3A39" w:rsidP="00826023">
            <w:r w:rsidRPr="0047608C">
              <w:t>Alta</w:t>
            </w:r>
          </w:p>
        </w:tc>
      </w:tr>
      <w:tr w:rsidR="003D38C2" w:rsidRPr="0047608C" w14:paraId="1FBE0EB8" w14:textId="77777777" w:rsidTr="002C0D24">
        <w:tc>
          <w:tcPr>
            <w:tcW w:w="0" w:type="auto"/>
          </w:tcPr>
          <w:p w14:paraId="4FE580E4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Justificación</w:t>
            </w:r>
          </w:p>
        </w:tc>
        <w:tc>
          <w:tcPr>
            <w:tcW w:w="0" w:type="auto"/>
          </w:tcPr>
          <w:p w14:paraId="328E7F80" w14:textId="2EFAD03C" w:rsidR="003D38C2" w:rsidRPr="0047608C" w:rsidRDefault="00FC3A39" w:rsidP="003D38C2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Dado que la Universidad del Cauca es una institución que cuenta con varias plataformas informáticas, es necesario unificar la forma en la cual éstas se ven</w:t>
            </w:r>
          </w:p>
        </w:tc>
      </w:tr>
    </w:tbl>
    <w:p w14:paraId="59476BAE" w14:textId="77777777" w:rsidR="003D38C2" w:rsidRPr="0047608C" w:rsidRDefault="003D38C2" w:rsidP="00353F2A"/>
    <w:p w14:paraId="23FACCF3" w14:textId="77777777" w:rsidR="003D38C2" w:rsidRPr="0047608C" w:rsidRDefault="003D38C2" w:rsidP="00353F2A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749"/>
        <w:gridCol w:w="7827"/>
      </w:tblGrid>
      <w:tr w:rsidR="003D38C2" w:rsidRPr="0047608C" w14:paraId="6BC82249" w14:textId="77777777" w:rsidTr="002C0D24">
        <w:tc>
          <w:tcPr>
            <w:tcW w:w="0" w:type="auto"/>
          </w:tcPr>
          <w:p w14:paraId="67955ED7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REST-000</w:t>
            </w:r>
            <w:r w:rsidR="00E95A23" w:rsidRPr="0047608C">
              <w:rPr>
                <w:b/>
                <w:bCs/>
              </w:rPr>
              <w:t>2</w:t>
            </w:r>
          </w:p>
        </w:tc>
        <w:tc>
          <w:tcPr>
            <w:tcW w:w="4087" w:type="pct"/>
          </w:tcPr>
          <w:p w14:paraId="686452C4" w14:textId="4849AF99" w:rsidR="003D38C2" w:rsidRPr="0047608C" w:rsidRDefault="008C752A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Migración de Base de Datos</w:t>
            </w:r>
          </w:p>
        </w:tc>
      </w:tr>
      <w:tr w:rsidR="003D38C2" w:rsidRPr="0047608C" w14:paraId="18D86751" w14:textId="77777777" w:rsidTr="002C0D24">
        <w:tc>
          <w:tcPr>
            <w:tcW w:w="0" w:type="auto"/>
          </w:tcPr>
          <w:p w14:paraId="77D838BC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3D058BFE" w14:textId="5C824BA5" w:rsidR="003D38C2" w:rsidRPr="0047608C" w:rsidRDefault="008C752A" w:rsidP="008C752A">
            <w:r w:rsidRPr="0047608C">
              <w:t>Debe ser posible migrar los datos guardados en el sistema que se usa actualmente a la nueva aplicación de una manera fácil</w:t>
            </w:r>
          </w:p>
        </w:tc>
      </w:tr>
      <w:tr w:rsidR="003D38C2" w:rsidRPr="0047608C" w14:paraId="14456C4E" w14:textId="77777777" w:rsidTr="002C0D24">
        <w:tc>
          <w:tcPr>
            <w:tcW w:w="0" w:type="auto"/>
          </w:tcPr>
          <w:p w14:paraId="41005250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44629044" w14:textId="588E680A" w:rsidR="003D38C2" w:rsidRPr="0047608C" w:rsidRDefault="008C752A" w:rsidP="00826023">
            <w:r w:rsidRPr="0047608C">
              <w:t>Alta</w:t>
            </w:r>
          </w:p>
        </w:tc>
      </w:tr>
      <w:tr w:rsidR="003D38C2" w:rsidRPr="0047608C" w14:paraId="1C7BD860" w14:textId="77777777" w:rsidTr="002C0D24">
        <w:tc>
          <w:tcPr>
            <w:tcW w:w="0" w:type="auto"/>
          </w:tcPr>
          <w:p w14:paraId="46589985" w14:textId="77777777" w:rsidR="003D38C2" w:rsidRPr="0047608C" w:rsidRDefault="003D38C2" w:rsidP="00826023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Justificación</w:t>
            </w:r>
          </w:p>
        </w:tc>
        <w:tc>
          <w:tcPr>
            <w:tcW w:w="0" w:type="auto"/>
          </w:tcPr>
          <w:p w14:paraId="50064B19" w14:textId="58F51EC9" w:rsidR="003D38C2" w:rsidRPr="0047608C" w:rsidRDefault="008C752A" w:rsidP="00826023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Actualmente existe un Sistema en el cual ya hay información registrada sobre muchos pacientes, la cual no se puede perder</w:t>
            </w:r>
          </w:p>
        </w:tc>
      </w:tr>
    </w:tbl>
    <w:p w14:paraId="562889A1" w14:textId="77777777" w:rsidR="003D38C2" w:rsidRPr="0047608C" w:rsidRDefault="003D38C2" w:rsidP="00353F2A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749"/>
        <w:gridCol w:w="7827"/>
      </w:tblGrid>
      <w:tr w:rsidR="00FC3A39" w:rsidRPr="0047608C" w14:paraId="66ACF332" w14:textId="77777777" w:rsidTr="005B058D">
        <w:tc>
          <w:tcPr>
            <w:tcW w:w="0" w:type="auto"/>
          </w:tcPr>
          <w:p w14:paraId="6F37376C" w14:textId="78688E4F" w:rsidR="00FC3A39" w:rsidRPr="0047608C" w:rsidRDefault="00FC3A39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REST-0003</w:t>
            </w:r>
          </w:p>
        </w:tc>
        <w:tc>
          <w:tcPr>
            <w:tcW w:w="4087" w:type="pct"/>
          </w:tcPr>
          <w:p w14:paraId="34561D40" w14:textId="49091EA0" w:rsidR="00FC3A39" w:rsidRPr="0047608C" w:rsidRDefault="00AD29F1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Plataforma de desarrollo</w:t>
            </w:r>
          </w:p>
        </w:tc>
      </w:tr>
      <w:tr w:rsidR="00FC3A39" w:rsidRPr="0047608C" w14:paraId="00784366" w14:textId="77777777" w:rsidTr="005B058D">
        <w:tc>
          <w:tcPr>
            <w:tcW w:w="0" w:type="auto"/>
          </w:tcPr>
          <w:p w14:paraId="13FAA1EE" w14:textId="77777777" w:rsidR="00FC3A39" w:rsidRPr="0047608C" w:rsidRDefault="00FC3A39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1122D5FF" w14:textId="62192AA1" w:rsidR="00FC3A39" w:rsidRPr="0047608C" w:rsidRDefault="00FC3A39" w:rsidP="00AD29F1">
            <w:r w:rsidRPr="0047608C">
              <w:t xml:space="preserve">El sistema debe </w:t>
            </w:r>
            <w:r w:rsidR="00AD29F1" w:rsidRPr="0047608C">
              <w:t>estar desarrollado en Java EE con el framework Java Server Faces (JSF), usando el servidor Glassfish 4.1 y una base de datos MySQL</w:t>
            </w:r>
          </w:p>
        </w:tc>
      </w:tr>
      <w:tr w:rsidR="00FC3A39" w:rsidRPr="0047608C" w14:paraId="446821C8" w14:textId="77777777" w:rsidTr="005B058D">
        <w:tc>
          <w:tcPr>
            <w:tcW w:w="0" w:type="auto"/>
          </w:tcPr>
          <w:p w14:paraId="20BE5688" w14:textId="77777777" w:rsidR="00FC3A39" w:rsidRPr="0047608C" w:rsidRDefault="00FC3A39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410A54E8" w14:textId="376AE36E" w:rsidR="00AD29F1" w:rsidRPr="0047608C" w:rsidRDefault="00AD29F1" w:rsidP="005B058D">
            <w:r w:rsidRPr="0047608C">
              <w:t>Alta</w:t>
            </w:r>
          </w:p>
        </w:tc>
      </w:tr>
      <w:tr w:rsidR="00FC3A39" w:rsidRPr="0047608C" w14:paraId="02B6EA3E" w14:textId="77777777" w:rsidTr="005B058D">
        <w:tc>
          <w:tcPr>
            <w:tcW w:w="0" w:type="auto"/>
          </w:tcPr>
          <w:p w14:paraId="69E4E18D" w14:textId="1798D206" w:rsidR="00FC3A39" w:rsidRPr="0047608C" w:rsidRDefault="00FC3A39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Justificación</w:t>
            </w:r>
          </w:p>
        </w:tc>
        <w:tc>
          <w:tcPr>
            <w:tcW w:w="0" w:type="auto"/>
          </w:tcPr>
          <w:p w14:paraId="0CADCDA5" w14:textId="7C7FE130" w:rsidR="00FC3A39" w:rsidRPr="0047608C" w:rsidRDefault="00AD29F1" w:rsidP="00AD29F1">
            <w:pPr>
              <w:rPr>
                <w:color w:val="000000" w:themeColor="text1"/>
              </w:rPr>
            </w:pPr>
            <w:r w:rsidRPr="0047608C">
              <w:rPr>
                <w:color w:val="000000" w:themeColor="text1"/>
              </w:rPr>
              <w:t>La aplicación a ser desarrollada es un módulo de un Sistema más grande, y para poder operar correctamente debe ser desarrollado con las mismas herramientas</w:t>
            </w:r>
          </w:p>
        </w:tc>
      </w:tr>
    </w:tbl>
    <w:p w14:paraId="4E320002" w14:textId="77777777" w:rsidR="00FC3A39" w:rsidRPr="0047608C" w:rsidRDefault="00FC3A39" w:rsidP="00353F2A"/>
    <w:p w14:paraId="4096B46D" w14:textId="2546A267" w:rsidR="00353F2A" w:rsidRPr="0047608C" w:rsidRDefault="001E48B9" w:rsidP="009D2B63">
      <w:pPr>
        <w:pStyle w:val="Ttulo2"/>
        <w:rPr>
          <w:rFonts w:ascii="Times New Roman" w:hAnsi="Times New Roman"/>
        </w:rPr>
      </w:pPr>
      <w:bookmarkStart w:id="11" w:name="_Toc477708922"/>
      <w:r w:rsidRPr="0047608C">
        <w:rPr>
          <w:rFonts w:ascii="Times New Roman" w:hAnsi="Times New Roman"/>
        </w:rPr>
        <w:t>Atributos de calidad del Software</w:t>
      </w:r>
      <w:r w:rsidR="00B20EA3" w:rsidRPr="0047608C">
        <w:rPr>
          <w:rFonts w:ascii="Times New Roman" w:hAnsi="Times New Roman"/>
        </w:rPr>
        <w:t xml:space="preserve"> y decisiones </w:t>
      </w:r>
      <w:r w:rsidR="00AD6315" w:rsidRPr="0047608C">
        <w:rPr>
          <w:rFonts w:ascii="Times New Roman" w:hAnsi="Times New Roman"/>
        </w:rPr>
        <w:t>de arquitectura</w:t>
      </w:r>
      <w:bookmarkEnd w:id="11"/>
    </w:p>
    <w:p w14:paraId="709496BB" w14:textId="77777777" w:rsidR="006F7F6B" w:rsidRPr="0047608C" w:rsidRDefault="006F7F6B" w:rsidP="006F7F6B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B34520" w:rsidRPr="0047608C" w14:paraId="72B72573" w14:textId="77777777" w:rsidTr="002C0D24">
        <w:tc>
          <w:tcPr>
            <w:tcW w:w="0" w:type="auto"/>
          </w:tcPr>
          <w:p w14:paraId="0F677BAC" w14:textId="77777777" w:rsidR="00B34520" w:rsidRPr="0047608C" w:rsidRDefault="004B0EE8" w:rsidP="00AF7F1C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AC</w:t>
            </w:r>
            <w:r w:rsidR="00B34520" w:rsidRPr="0047608C">
              <w:rPr>
                <w:b/>
                <w:bCs/>
              </w:rPr>
              <w:t>-0001</w:t>
            </w:r>
          </w:p>
        </w:tc>
        <w:tc>
          <w:tcPr>
            <w:tcW w:w="4048" w:type="pct"/>
          </w:tcPr>
          <w:p w14:paraId="10003327" w14:textId="4176D9AD" w:rsidR="00B34520" w:rsidRPr="0047608C" w:rsidRDefault="000B08BE" w:rsidP="00AF7F1C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Seguridad</w:t>
            </w:r>
          </w:p>
        </w:tc>
      </w:tr>
      <w:tr w:rsidR="00B34520" w:rsidRPr="0047608C" w14:paraId="702603A9" w14:textId="77777777" w:rsidTr="002C0D24">
        <w:tc>
          <w:tcPr>
            <w:tcW w:w="0" w:type="auto"/>
          </w:tcPr>
          <w:p w14:paraId="77249526" w14:textId="77777777" w:rsidR="00B34520" w:rsidRPr="0047608C" w:rsidRDefault="00CE377B" w:rsidP="00AF7F1C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517AD40E" w14:textId="391B5F0D" w:rsidR="00B34520" w:rsidRPr="0047608C" w:rsidRDefault="00B34520" w:rsidP="000B08BE">
            <w:r w:rsidRPr="0047608C">
              <w:t xml:space="preserve">El sistema debe ser </w:t>
            </w:r>
            <w:r w:rsidR="000B08BE" w:rsidRPr="0047608C">
              <w:t>s</w:t>
            </w:r>
            <w:r w:rsidR="007152B1" w:rsidRPr="0047608C">
              <w:t>eguro, debido a que la información almacenada en el mismo es de carácter sensible y su divulgación podría afectar a los pacientes. Por lo tanto, debe ser resistente a los usos no autorizados y al mismo tiempo debe garantizar la funcionalidad a los usuarios legítimos de ésta.</w:t>
            </w:r>
          </w:p>
        </w:tc>
      </w:tr>
      <w:tr w:rsidR="004B0EE8" w:rsidRPr="0047608C" w14:paraId="01D878C7" w14:textId="77777777" w:rsidTr="002C0D24">
        <w:tc>
          <w:tcPr>
            <w:tcW w:w="0" w:type="auto"/>
          </w:tcPr>
          <w:p w14:paraId="7D675DC8" w14:textId="77777777" w:rsidR="004B0EE8" w:rsidRPr="0047608C" w:rsidRDefault="004B0EE8" w:rsidP="00AF7F1C">
            <w:pPr>
              <w:rPr>
                <w:b/>
                <w:bCs/>
                <w:color w:val="000000"/>
              </w:rPr>
            </w:pPr>
            <w:r w:rsidRPr="0047608C">
              <w:rPr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</w:tcPr>
          <w:p w14:paraId="0185B75F" w14:textId="5354FE1C" w:rsidR="004B0EE8" w:rsidRPr="0047608C" w:rsidRDefault="007152B1" w:rsidP="00AF7F1C">
            <w:pPr>
              <w:rPr>
                <w:i/>
                <w:color w:val="548DD4"/>
              </w:rPr>
            </w:pPr>
            <w:r w:rsidRPr="0047608C">
              <w:rPr>
                <w:color w:val="000000" w:themeColor="text1"/>
              </w:rPr>
              <w:t>La mínima cantidad de infiltraciones que sucedan en el sistema y la satisfacción del usuario al no presentar robo de identidad.</w:t>
            </w:r>
          </w:p>
        </w:tc>
      </w:tr>
      <w:tr w:rsidR="00B34520" w:rsidRPr="0047608C" w14:paraId="5E16C508" w14:textId="77777777" w:rsidTr="002C0D24">
        <w:tc>
          <w:tcPr>
            <w:tcW w:w="0" w:type="auto"/>
          </w:tcPr>
          <w:p w14:paraId="689E25C9" w14:textId="77777777" w:rsidR="00B34520" w:rsidRPr="0047608C" w:rsidRDefault="00B34520" w:rsidP="00AF7F1C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161C7DE7" w14:textId="5F5CD8D4" w:rsidR="00B34520" w:rsidRPr="0047608C" w:rsidRDefault="007152B1" w:rsidP="00AF7F1C">
            <w:r w:rsidRPr="0047608C">
              <w:t>Alta</w:t>
            </w:r>
          </w:p>
        </w:tc>
      </w:tr>
    </w:tbl>
    <w:p w14:paraId="2A91B400" w14:textId="77777777" w:rsidR="00B34520" w:rsidRPr="0047608C" w:rsidRDefault="00B34520" w:rsidP="006F7F6B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4B0EE8" w:rsidRPr="0047608C" w14:paraId="3A38948E" w14:textId="77777777" w:rsidTr="002C0D24">
        <w:tc>
          <w:tcPr>
            <w:tcW w:w="0" w:type="auto"/>
          </w:tcPr>
          <w:p w14:paraId="32B333A6" w14:textId="77777777" w:rsidR="004B0EE8" w:rsidRPr="0047608C" w:rsidRDefault="004B0EE8" w:rsidP="002B24EA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AC</w:t>
            </w:r>
            <w:r w:rsidR="00CE377B" w:rsidRPr="0047608C">
              <w:rPr>
                <w:b/>
                <w:bCs/>
              </w:rPr>
              <w:t>-0002</w:t>
            </w:r>
          </w:p>
        </w:tc>
        <w:tc>
          <w:tcPr>
            <w:tcW w:w="4048" w:type="pct"/>
          </w:tcPr>
          <w:p w14:paraId="1FD1445E" w14:textId="43E93F89" w:rsidR="004B0EE8" w:rsidRPr="0047608C" w:rsidRDefault="007152B1" w:rsidP="002B24EA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Usabilidad</w:t>
            </w:r>
          </w:p>
        </w:tc>
      </w:tr>
      <w:tr w:rsidR="004B0EE8" w:rsidRPr="0047608C" w14:paraId="17848DC6" w14:textId="77777777" w:rsidTr="002C0D24">
        <w:tc>
          <w:tcPr>
            <w:tcW w:w="0" w:type="auto"/>
          </w:tcPr>
          <w:p w14:paraId="27A7CD3A" w14:textId="77777777" w:rsidR="004B0EE8" w:rsidRPr="0047608C" w:rsidRDefault="00CE377B" w:rsidP="002B24EA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0" w:type="auto"/>
          </w:tcPr>
          <w:p w14:paraId="6B78E20A" w14:textId="7E8BF23B" w:rsidR="004B0EE8" w:rsidRPr="0047608C" w:rsidRDefault="00B01F6B" w:rsidP="002B24EA">
            <w:r w:rsidRPr="0047608C">
              <w:t>El sistema debe permitir que la interacción entre el usuario y la interfaz sea lo más fluida posible.</w:t>
            </w:r>
          </w:p>
        </w:tc>
      </w:tr>
      <w:tr w:rsidR="004B0EE8" w:rsidRPr="0047608C" w14:paraId="00E3CFEC" w14:textId="77777777" w:rsidTr="002C0D24">
        <w:tc>
          <w:tcPr>
            <w:tcW w:w="0" w:type="auto"/>
          </w:tcPr>
          <w:p w14:paraId="533FAD62" w14:textId="77777777" w:rsidR="004B0EE8" w:rsidRPr="0047608C" w:rsidRDefault="004B0EE8" w:rsidP="002B24EA">
            <w:pPr>
              <w:rPr>
                <w:b/>
                <w:bCs/>
                <w:color w:val="000000"/>
              </w:rPr>
            </w:pPr>
            <w:r w:rsidRPr="0047608C">
              <w:rPr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</w:tcPr>
          <w:p w14:paraId="4CEB7B3E" w14:textId="2A92DBD2" w:rsidR="00B01F6B" w:rsidRPr="0047608C" w:rsidRDefault="00B01F6B" w:rsidP="002B24EA">
            <w:pPr>
              <w:rPr>
                <w:i/>
                <w:color w:val="548DD4"/>
              </w:rPr>
            </w:pPr>
            <w:r w:rsidRPr="0047608C">
              <w:rPr>
                <w:color w:val="000000" w:themeColor="text1"/>
              </w:rPr>
              <w:t>La comunicación entre la aplicación y el usuario es fluida, al igual que navegación por las interfaces.</w:t>
            </w:r>
          </w:p>
        </w:tc>
      </w:tr>
      <w:tr w:rsidR="004B0EE8" w:rsidRPr="0047608C" w14:paraId="51B1A68D" w14:textId="77777777" w:rsidTr="002C0D24">
        <w:tc>
          <w:tcPr>
            <w:tcW w:w="0" w:type="auto"/>
          </w:tcPr>
          <w:p w14:paraId="3EAC2E68" w14:textId="77777777" w:rsidR="004B0EE8" w:rsidRPr="0047608C" w:rsidRDefault="004B0EE8" w:rsidP="002B24EA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6E7D22EC" w14:textId="23686E1E" w:rsidR="004B0EE8" w:rsidRPr="0047608C" w:rsidRDefault="00AB15D0" w:rsidP="002B24EA">
            <w:r w:rsidRPr="0047608C">
              <w:t>Baja</w:t>
            </w:r>
          </w:p>
        </w:tc>
      </w:tr>
      <w:bookmarkEnd w:id="0"/>
      <w:bookmarkEnd w:id="1"/>
      <w:bookmarkEnd w:id="2"/>
    </w:tbl>
    <w:p w14:paraId="274F61F1" w14:textId="77777777" w:rsidR="00CE377B" w:rsidRPr="0047608C" w:rsidRDefault="00CE377B" w:rsidP="00EC3A70">
      <w:pPr>
        <w:rPr>
          <w:color w:val="3366FF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B01F6B" w:rsidRPr="0047608C" w14:paraId="44066B6C" w14:textId="77777777" w:rsidTr="005B058D">
        <w:tc>
          <w:tcPr>
            <w:tcW w:w="0" w:type="auto"/>
          </w:tcPr>
          <w:p w14:paraId="1E395036" w14:textId="726054FD" w:rsidR="00B01F6B" w:rsidRPr="0047608C" w:rsidRDefault="00B01F6B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AC-0003</w:t>
            </w:r>
          </w:p>
        </w:tc>
        <w:tc>
          <w:tcPr>
            <w:tcW w:w="4048" w:type="pct"/>
          </w:tcPr>
          <w:p w14:paraId="17C6E330" w14:textId="168C563F" w:rsidR="00B01F6B" w:rsidRPr="0047608C" w:rsidRDefault="00B01F6B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Disponibilidad</w:t>
            </w:r>
          </w:p>
        </w:tc>
      </w:tr>
      <w:tr w:rsidR="00B01F6B" w:rsidRPr="0047608C" w14:paraId="06AEB126" w14:textId="77777777" w:rsidTr="005B058D">
        <w:tc>
          <w:tcPr>
            <w:tcW w:w="0" w:type="auto"/>
          </w:tcPr>
          <w:p w14:paraId="4553F6E9" w14:textId="77777777" w:rsidR="00B01F6B" w:rsidRPr="0047608C" w:rsidRDefault="00B01F6B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13418F8" w14:textId="7E4A11AD" w:rsidR="00B01F6B" w:rsidRPr="0047608C" w:rsidRDefault="00B01F6B" w:rsidP="00B01F6B">
            <w:r w:rsidRPr="0047608C">
              <w:t>El sistema debe estar disponible durante la mayor cantidad de tiempo posible, de forma que pueda realizar sus funciones.</w:t>
            </w:r>
          </w:p>
        </w:tc>
      </w:tr>
      <w:tr w:rsidR="00B01F6B" w:rsidRPr="0047608C" w14:paraId="39798225" w14:textId="77777777" w:rsidTr="005B058D">
        <w:tc>
          <w:tcPr>
            <w:tcW w:w="0" w:type="auto"/>
          </w:tcPr>
          <w:p w14:paraId="76CEA41E" w14:textId="77777777" w:rsidR="00B01F6B" w:rsidRPr="0047608C" w:rsidRDefault="00B01F6B" w:rsidP="005B058D">
            <w:pPr>
              <w:rPr>
                <w:b/>
                <w:bCs/>
                <w:color w:val="000000"/>
              </w:rPr>
            </w:pPr>
            <w:r w:rsidRPr="0047608C">
              <w:rPr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</w:tcPr>
          <w:p w14:paraId="707AFE45" w14:textId="6BBB72B1" w:rsidR="00B01F6B" w:rsidRPr="0047608C" w:rsidRDefault="00B01F6B" w:rsidP="00B01F6B">
            <w:pPr>
              <w:jc w:val="both"/>
              <w:rPr>
                <w:i/>
                <w:color w:val="548DD4"/>
              </w:rPr>
            </w:pPr>
            <w:r w:rsidRPr="0047608C">
              <w:rPr>
                <w:color w:val="2A2A2A"/>
              </w:rPr>
              <w:t>(tiempo de actividad total – suma de tiempo sin funcionar)/tiempo de actividad total</w:t>
            </w:r>
          </w:p>
        </w:tc>
      </w:tr>
      <w:tr w:rsidR="00B01F6B" w:rsidRPr="0047608C" w14:paraId="18A73671" w14:textId="77777777" w:rsidTr="005B058D">
        <w:tc>
          <w:tcPr>
            <w:tcW w:w="0" w:type="auto"/>
          </w:tcPr>
          <w:p w14:paraId="0582A0A2" w14:textId="77777777" w:rsidR="00B01F6B" w:rsidRPr="0047608C" w:rsidRDefault="00B01F6B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7F591C7F" w14:textId="77777777" w:rsidR="00B01F6B" w:rsidRPr="0047608C" w:rsidRDefault="00B01F6B" w:rsidP="005B058D">
            <w:r w:rsidRPr="0047608C">
              <w:t>Media</w:t>
            </w:r>
          </w:p>
        </w:tc>
      </w:tr>
    </w:tbl>
    <w:p w14:paraId="3CE7A888" w14:textId="77777777" w:rsidR="00B01F6B" w:rsidRPr="0047608C" w:rsidRDefault="00B01F6B" w:rsidP="00EC3A70">
      <w:pPr>
        <w:rPr>
          <w:i/>
          <w:color w:val="3366FF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823"/>
        <w:gridCol w:w="7753"/>
      </w:tblGrid>
      <w:tr w:rsidR="00AB15D0" w:rsidRPr="0047608C" w14:paraId="3804AC82" w14:textId="77777777" w:rsidTr="005B058D">
        <w:tc>
          <w:tcPr>
            <w:tcW w:w="0" w:type="auto"/>
          </w:tcPr>
          <w:p w14:paraId="4CEA219C" w14:textId="416A7CA8" w:rsidR="00AB15D0" w:rsidRPr="0047608C" w:rsidRDefault="00AB15D0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AC-0004</w:t>
            </w:r>
          </w:p>
        </w:tc>
        <w:tc>
          <w:tcPr>
            <w:tcW w:w="4048" w:type="pct"/>
          </w:tcPr>
          <w:p w14:paraId="4D184B11" w14:textId="6B16E9B5" w:rsidR="00AB15D0" w:rsidRPr="0047608C" w:rsidRDefault="00AB15D0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Interoperabilidad</w:t>
            </w:r>
          </w:p>
        </w:tc>
      </w:tr>
      <w:tr w:rsidR="00AB15D0" w:rsidRPr="0047608C" w14:paraId="0B4AE8F5" w14:textId="77777777" w:rsidTr="005B058D">
        <w:tc>
          <w:tcPr>
            <w:tcW w:w="0" w:type="auto"/>
          </w:tcPr>
          <w:p w14:paraId="265ACF32" w14:textId="77777777" w:rsidR="00AB15D0" w:rsidRPr="0047608C" w:rsidRDefault="00AB15D0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04CB6E16" w14:textId="2275E654" w:rsidR="00AB15D0" w:rsidRPr="0047608C" w:rsidRDefault="00AB15D0" w:rsidP="00AB15D0">
            <w:r w:rsidRPr="0047608C">
              <w:t>El sistema debe ser capaz de operar con otros módulos de la aplicación, además de poder operar con otros sistemas de la Universidad del Cauca sin afectar sus funciones.</w:t>
            </w:r>
          </w:p>
        </w:tc>
      </w:tr>
      <w:tr w:rsidR="00AB15D0" w:rsidRPr="0047608C" w14:paraId="69897514" w14:textId="77777777" w:rsidTr="005B058D">
        <w:tc>
          <w:tcPr>
            <w:tcW w:w="0" w:type="auto"/>
          </w:tcPr>
          <w:p w14:paraId="53D7C3DD" w14:textId="77777777" w:rsidR="00AB15D0" w:rsidRPr="0047608C" w:rsidRDefault="00AB15D0" w:rsidP="005B058D">
            <w:pPr>
              <w:rPr>
                <w:b/>
                <w:bCs/>
                <w:color w:val="000000"/>
              </w:rPr>
            </w:pPr>
            <w:r w:rsidRPr="0047608C">
              <w:rPr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</w:tcPr>
          <w:p w14:paraId="1781CC5B" w14:textId="5B4F5544" w:rsidR="00AB15D0" w:rsidRPr="0047608C" w:rsidRDefault="00AB15D0" w:rsidP="005B058D">
            <w:pPr>
              <w:jc w:val="both"/>
              <w:rPr>
                <w:i/>
                <w:color w:val="548DD4"/>
              </w:rPr>
            </w:pPr>
            <w:r w:rsidRPr="0047608C">
              <w:rPr>
                <w:color w:val="2A2A2A"/>
              </w:rPr>
              <w:t>El sistema es capaz de funcionar normalmente con otros sistemas</w:t>
            </w:r>
          </w:p>
        </w:tc>
      </w:tr>
      <w:tr w:rsidR="00AB15D0" w:rsidRPr="0047608C" w14:paraId="0A65272C" w14:textId="77777777" w:rsidTr="005B058D">
        <w:tc>
          <w:tcPr>
            <w:tcW w:w="0" w:type="auto"/>
          </w:tcPr>
          <w:p w14:paraId="595D7F0B" w14:textId="77777777" w:rsidR="00AB15D0" w:rsidRPr="0047608C" w:rsidRDefault="00AB15D0" w:rsidP="005B058D">
            <w:pPr>
              <w:rPr>
                <w:b/>
                <w:bCs/>
              </w:rPr>
            </w:pPr>
            <w:r w:rsidRPr="0047608C">
              <w:rPr>
                <w:b/>
                <w:bCs/>
              </w:rPr>
              <w:t>Importancia de la restricción</w:t>
            </w:r>
          </w:p>
        </w:tc>
        <w:tc>
          <w:tcPr>
            <w:tcW w:w="0" w:type="auto"/>
          </w:tcPr>
          <w:p w14:paraId="72DFAFB8" w14:textId="3AF89892" w:rsidR="00AB15D0" w:rsidRPr="0047608C" w:rsidRDefault="00AB15D0" w:rsidP="005B058D">
            <w:r w:rsidRPr="0047608C">
              <w:t>Alta</w:t>
            </w:r>
          </w:p>
        </w:tc>
      </w:tr>
    </w:tbl>
    <w:p w14:paraId="6D1AD7A5" w14:textId="4F49E857" w:rsidR="00FA7C72" w:rsidRPr="0047608C" w:rsidRDefault="00FA7C72" w:rsidP="00FA7C72">
      <w:pPr>
        <w:jc w:val="both"/>
        <w:rPr>
          <w:color w:val="3366FF"/>
          <w:highlight w:val="yellow"/>
        </w:rPr>
      </w:pPr>
    </w:p>
    <w:sectPr w:rsidR="00FA7C72" w:rsidRPr="0047608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597C9" w14:textId="77777777" w:rsidR="00C751A9" w:rsidRDefault="00C751A9">
      <w:r>
        <w:separator/>
      </w:r>
    </w:p>
  </w:endnote>
  <w:endnote w:type="continuationSeparator" w:id="0">
    <w:p w14:paraId="3D42A4A0" w14:textId="77777777" w:rsidR="00C751A9" w:rsidRDefault="00C7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0FEC" w14:paraId="49450E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DBD43" w14:textId="11F733D6" w:rsidR="001F0FEC" w:rsidRDefault="001F0FEC" w:rsidP="00AA1A57">
          <w:pPr>
            <w:ind w:right="360"/>
            <w:rPr>
              <w:sz w:val="24"/>
            </w:rPr>
          </w:pPr>
          <w:r>
            <w:t>Universidad del Cauca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928A67" w14:textId="4327F366" w:rsidR="001F0FEC" w:rsidRDefault="001F0FEC" w:rsidP="00FB0C17">
          <w:pPr>
            <w:jc w:val="center"/>
          </w:pPr>
          <w:r>
            <w:rPr>
              <w:color w:val="000000"/>
            </w:rPr>
            <w:t>Muñoz, Narváez, Solarte, Velásquez, Vidal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D4942A" w14:textId="77777777" w:rsidR="001F0FEC" w:rsidRDefault="001F0FE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0F05">
            <w:rPr>
              <w:rStyle w:val="Nmerodepgina"/>
              <w:noProof/>
            </w:rPr>
            <w:t>18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F0F05">
            <w:rPr>
              <w:rStyle w:val="Nmerodepgina"/>
              <w:noProof/>
            </w:rPr>
            <w:t>30</w:t>
          </w:r>
          <w:r>
            <w:rPr>
              <w:rStyle w:val="Nmerodepgina"/>
            </w:rPr>
            <w:fldChar w:fldCharType="end"/>
          </w:r>
        </w:p>
      </w:tc>
    </w:tr>
  </w:tbl>
  <w:p w14:paraId="793B35F0" w14:textId="77777777" w:rsidR="001F0FEC" w:rsidRDefault="001F0F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7F3A2" w14:textId="77777777" w:rsidR="00C751A9" w:rsidRDefault="00C751A9">
      <w:r>
        <w:separator/>
      </w:r>
    </w:p>
  </w:footnote>
  <w:footnote w:type="continuationSeparator" w:id="0">
    <w:p w14:paraId="79A2F8D3" w14:textId="77777777" w:rsidR="00C751A9" w:rsidRDefault="00C75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1454"/>
      <w:gridCol w:w="5322"/>
      <w:gridCol w:w="1553"/>
      <w:gridCol w:w="1247"/>
    </w:tblGrid>
    <w:tr w:rsidR="001F0FEC" w:rsidRPr="00F70876" w14:paraId="020BFC60" w14:textId="77777777" w:rsidTr="002C0D24">
      <w:trPr>
        <w:trHeight w:val="264"/>
      </w:trPr>
      <w:tc>
        <w:tcPr>
          <w:tcW w:w="759" w:type="pct"/>
          <w:vMerge w:val="restart"/>
          <w:shd w:val="clear" w:color="auto" w:fill="auto"/>
          <w:vAlign w:val="center"/>
        </w:tcPr>
        <w:p w14:paraId="5C4A58DC" w14:textId="67AAC46E" w:rsidR="001F0FEC" w:rsidRPr="00F7341B" w:rsidRDefault="001F0FEC" w:rsidP="002C0D24">
          <w:pPr>
            <w:jc w:val="center"/>
            <w:rPr>
              <w:rFonts w:cs="Arial"/>
              <w:noProof/>
              <w:sz w:val="18"/>
              <w:szCs w:val="18"/>
            </w:rPr>
          </w:pPr>
          <w:r w:rsidRPr="00F55527">
            <w:rPr>
              <w:rFonts w:cs="Arial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1D3E9B30" wp14:editId="05D43125">
                <wp:extent cx="579755" cy="838200"/>
                <wp:effectExtent l="0" t="0" r="0" b="0"/>
                <wp:docPr id="1" name="Imagen 1" descr="E:\Google Drive\Proyecto I\Documento de conformación del equipo\16996896_1476339319052415_1209323424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Google Drive\Proyecto I\Documento de conformación del equipo\16996896_1476339319052415_1209323424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990" cy="851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shd w:val="clear" w:color="auto" w:fill="auto"/>
          <w:vAlign w:val="center"/>
        </w:tcPr>
        <w:p w14:paraId="2B3FDE71" w14:textId="725D35D9" w:rsidR="001F0FEC" w:rsidRPr="00F7341B" w:rsidRDefault="001F0FEC" w:rsidP="002C0D24">
          <w:pPr>
            <w:spacing w:after="240"/>
            <w:jc w:val="both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SOFT ARTS</w:t>
          </w:r>
        </w:p>
      </w:tc>
      <w:tc>
        <w:tcPr>
          <w:tcW w:w="811" w:type="pct"/>
          <w:shd w:val="clear" w:color="auto" w:fill="auto"/>
          <w:vAlign w:val="center"/>
        </w:tcPr>
        <w:p w14:paraId="4C456BD1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shd w:val="clear" w:color="auto" w:fill="auto"/>
          <w:vAlign w:val="center"/>
        </w:tcPr>
        <w:p w14:paraId="1E4617CE" w14:textId="77777777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napToGrid w:val="0"/>
              <w:sz w:val="18"/>
              <w:szCs w:val="18"/>
            </w:rPr>
            <w:t>1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F7341B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napToGrid w:val="0"/>
              <w:sz w:val="18"/>
              <w:szCs w:val="18"/>
            </w:rPr>
            <w:t>30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F0FEC" w:rsidRPr="00F70876" w14:paraId="37C8ECB2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20DDADBE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14:paraId="735F14B6" w14:textId="77777777" w:rsidR="001F0FEC" w:rsidRPr="00F7341B" w:rsidRDefault="001F0FEC" w:rsidP="002C0D24">
          <w:pPr>
            <w:jc w:val="both"/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14:paraId="21AA6DED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Versión plantilla</w:t>
          </w:r>
        </w:p>
      </w:tc>
      <w:tc>
        <w:tcPr>
          <w:tcW w:w="651" w:type="pct"/>
          <w:shd w:val="clear" w:color="auto" w:fill="auto"/>
          <w:vAlign w:val="center"/>
        </w:tcPr>
        <w:p w14:paraId="2247CE7A" w14:textId="77777777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1.3</w:t>
          </w:r>
        </w:p>
      </w:tc>
    </w:tr>
    <w:tr w:rsidR="001F0FEC" w:rsidRPr="00F70876" w14:paraId="6867D26D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322D425B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14:paraId="0D5760CC" w14:textId="77777777" w:rsidR="001F0FEC" w:rsidRPr="00F7341B" w:rsidRDefault="001F0FEC" w:rsidP="002C0D24">
          <w:pPr>
            <w:jc w:val="both"/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14:paraId="6C292D60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shd w:val="clear" w:color="auto" w:fill="auto"/>
          <w:vAlign w:val="center"/>
        </w:tcPr>
        <w:p w14:paraId="02BEAFB8" w14:textId="77777777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fldChar w:fldCharType="begin"/>
          </w:r>
          <w:r w:rsidRPr="00F7341B">
            <w:rPr>
              <w:rFonts w:cs="Arial"/>
              <w:sz w:val="18"/>
              <w:szCs w:val="18"/>
            </w:rPr>
            <w:instrText xml:space="preserve"> DATE  \@ "MMM yyyy"  \* MERGEFORMAT </w:instrText>
          </w:r>
          <w:r w:rsidRPr="00F7341B">
            <w:rPr>
              <w:rFonts w:cs="Arial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z w:val="18"/>
              <w:szCs w:val="18"/>
            </w:rPr>
            <w:t>mar. 2017</w:t>
          </w:r>
          <w:r w:rsidRPr="00F7341B">
            <w:rPr>
              <w:rFonts w:cs="Arial"/>
              <w:sz w:val="18"/>
              <w:szCs w:val="18"/>
            </w:rPr>
            <w:fldChar w:fldCharType="end"/>
          </w:r>
        </w:p>
      </w:tc>
    </w:tr>
    <w:tr w:rsidR="001F0FEC" w:rsidRPr="00F70876" w14:paraId="05704F22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72007C5C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14:paraId="17AFC152" w14:textId="77777777" w:rsidR="001F0FEC" w:rsidRPr="00F7341B" w:rsidRDefault="001F0FEC" w:rsidP="002C0D24">
          <w:pPr>
            <w:jc w:val="both"/>
            <w:rPr>
              <w:rFonts w:cs="Arial"/>
              <w:sz w:val="18"/>
              <w:szCs w:val="18"/>
              <w:lang w:eastAsia="es-MX"/>
            </w:rPr>
          </w:pPr>
          <w:r w:rsidRPr="00F7341B">
            <w:rPr>
              <w:rFonts w:cs="Arial"/>
              <w:b/>
              <w:sz w:val="18"/>
              <w:szCs w:val="18"/>
            </w:rPr>
            <w:t>Nombre del Proyecto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14:paraId="4C982FD8" w14:textId="415A75F7" w:rsidR="001F0FEC" w:rsidRPr="00F7341B" w:rsidRDefault="001F0FEC" w:rsidP="002C0D24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Gestión de Salud Sexual y Reproductiva</w:t>
          </w:r>
        </w:p>
      </w:tc>
    </w:tr>
    <w:tr w:rsidR="001F0FEC" w:rsidRPr="00F70876" w14:paraId="0AB97B04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409880C7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14:paraId="35911953" w14:textId="46E2D24E" w:rsidR="001F0FEC" w:rsidRPr="00F7341B" w:rsidRDefault="001F0FEC" w:rsidP="002C0D24">
          <w:pPr>
            <w:jc w:val="both"/>
            <w:rPr>
              <w:rFonts w:cs="Arial"/>
              <w:sz w:val="18"/>
              <w:szCs w:val="18"/>
              <w:lang w:eastAsia="es-MX"/>
            </w:rPr>
          </w:pPr>
          <w:r>
            <w:rPr>
              <w:rFonts w:cs="Arial"/>
              <w:b/>
              <w:sz w:val="18"/>
              <w:szCs w:val="18"/>
            </w:rPr>
            <w:t>Especificación de Requisitos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14:paraId="1A85667D" w14:textId="62A61380" w:rsidR="001F0FEC" w:rsidRPr="00F7341B" w:rsidRDefault="001F0FEC" w:rsidP="002C0D24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ER</w:t>
          </w:r>
        </w:p>
      </w:tc>
    </w:tr>
  </w:tbl>
  <w:p w14:paraId="458CBA10" w14:textId="77777777" w:rsidR="001F0FEC" w:rsidRPr="006C0B33" w:rsidRDefault="001F0FEC" w:rsidP="006C0B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1454"/>
      <w:gridCol w:w="5322"/>
      <w:gridCol w:w="1553"/>
      <w:gridCol w:w="1247"/>
    </w:tblGrid>
    <w:tr w:rsidR="001F0FEC" w:rsidRPr="00F70876" w14:paraId="371CA484" w14:textId="77777777" w:rsidTr="002C0D24">
      <w:trPr>
        <w:trHeight w:val="264"/>
      </w:trPr>
      <w:tc>
        <w:tcPr>
          <w:tcW w:w="759" w:type="pct"/>
          <w:vMerge w:val="restart"/>
          <w:shd w:val="clear" w:color="auto" w:fill="auto"/>
          <w:vAlign w:val="center"/>
        </w:tcPr>
        <w:p w14:paraId="1561D746" w14:textId="4241629F" w:rsidR="001F0FEC" w:rsidRPr="00F7341B" w:rsidRDefault="001F0FEC" w:rsidP="002C0D24">
          <w:pPr>
            <w:jc w:val="center"/>
            <w:rPr>
              <w:rFonts w:cs="Arial"/>
              <w:noProof/>
              <w:sz w:val="18"/>
              <w:szCs w:val="18"/>
            </w:rPr>
          </w:pPr>
          <w:r w:rsidRPr="00F55527">
            <w:rPr>
              <w:rFonts w:cs="Arial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6171584F" wp14:editId="5455B3C7">
                <wp:extent cx="579755" cy="838200"/>
                <wp:effectExtent l="0" t="0" r="0" b="0"/>
                <wp:docPr id="4" name="Imagen 4" descr="E:\Google Drive\Proyecto I\Documento de conformación del equipo\16996896_1476339319052415_1209323424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Google Drive\Proyecto I\Documento de conformación del equipo\16996896_1476339319052415_1209323424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990" cy="851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shd w:val="clear" w:color="auto" w:fill="auto"/>
          <w:vAlign w:val="center"/>
        </w:tcPr>
        <w:p w14:paraId="658C50D9" w14:textId="3DD63D48" w:rsidR="001F0FEC" w:rsidRPr="00F7341B" w:rsidRDefault="001F0FEC" w:rsidP="002C0D24">
          <w:pPr>
            <w:spacing w:after="240"/>
            <w:jc w:val="both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SOFT ARTS</w:t>
          </w:r>
        </w:p>
      </w:tc>
      <w:tc>
        <w:tcPr>
          <w:tcW w:w="811" w:type="pct"/>
          <w:shd w:val="clear" w:color="auto" w:fill="auto"/>
          <w:vAlign w:val="center"/>
        </w:tcPr>
        <w:p w14:paraId="53068C6B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shd w:val="clear" w:color="auto" w:fill="auto"/>
          <w:vAlign w:val="center"/>
        </w:tcPr>
        <w:p w14:paraId="3D45BAD0" w14:textId="77777777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napToGrid w:val="0"/>
              <w:sz w:val="18"/>
              <w:szCs w:val="18"/>
            </w:rPr>
            <w:t>18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F7341B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F7341B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napToGrid w:val="0"/>
              <w:sz w:val="18"/>
              <w:szCs w:val="18"/>
            </w:rPr>
            <w:t>30</w:t>
          </w:r>
          <w:r w:rsidRPr="00F7341B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F0FEC" w:rsidRPr="00F70876" w14:paraId="6EED7FFC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60E02575" w14:textId="77777777" w:rsidR="001F0FEC" w:rsidRPr="00F7341B" w:rsidRDefault="001F0FEC" w:rsidP="002C0D24">
          <w:pPr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14:paraId="1209DA9D" w14:textId="77777777" w:rsidR="001F0FEC" w:rsidRPr="00F7341B" w:rsidRDefault="001F0FEC" w:rsidP="002C0D24">
          <w:pPr>
            <w:jc w:val="both"/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14:paraId="1F147C19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Versión plantilla</w:t>
          </w:r>
        </w:p>
      </w:tc>
      <w:tc>
        <w:tcPr>
          <w:tcW w:w="651" w:type="pct"/>
          <w:shd w:val="clear" w:color="auto" w:fill="auto"/>
          <w:vAlign w:val="center"/>
        </w:tcPr>
        <w:p w14:paraId="6FE9945C" w14:textId="1F48E515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</w:tr>
    <w:tr w:rsidR="001F0FEC" w:rsidRPr="00F70876" w14:paraId="774328BA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2853DC69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shd w:val="clear" w:color="auto" w:fill="auto"/>
          <w:vAlign w:val="center"/>
        </w:tcPr>
        <w:p w14:paraId="343B7758" w14:textId="77777777" w:rsidR="001F0FEC" w:rsidRPr="00F7341B" w:rsidRDefault="001F0FEC" w:rsidP="002C0D24">
          <w:pPr>
            <w:jc w:val="both"/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shd w:val="clear" w:color="auto" w:fill="auto"/>
          <w:vAlign w:val="center"/>
        </w:tcPr>
        <w:p w14:paraId="685E4495" w14:textId="77777777" w:rsidR="001F0FEC" w:rsidRPr="00F7341B" w:rsidRDefault="001F0FEC" w:rsidP="002C0D24">
          <w:pPr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shd w:val="clear" w:color="auto" w:fill="auto"/>
          <w:vAlign w:val="center"/>
        </w:tcPr>
        <w:p w14:paraId="0379EB43" w14:textId="77777777" w:rsidR="001F0FEC" w:rsidRPr="00F7341B" w:rsidRDefault="001F0FEC" w:rsidP="002C0D24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fldChar w:fldCharType="begin"/>
          </w:r>
          <w:r w:rsidRPr="00F7341B">
            <w:rPr>
              <w:rFonts w:cs="Arial"/>
              <w:sz w:val="18"/>
              <w:szCs w:val="18"/>
            </w:rPr>
            <w:instrText xml:space="preserve"> DATE  \@ "MMM yyyy"  \* MERGEFORMAT </w:instrText>
          </w:r>
          <w:r w:rsidRPr="00F7341B">
            <w:rPr>
              <w:rFonts w:cs="Arial"/>
              <w:sz w:val="18"/>
              <w:szCs w:val="18"/>
            </w:rPr>
            <w:fldChar w:fldCharType="separate"/>
          </w:r>
          <w:r w:rsidR="00BF0F05">
            <w:rPr>
              <w:rFonts w:cs="Arial"/>
              <w:noProof/>
              <w:sz w:val="18"/>
              <w:szCs w:val="18"/>
            </w:rPr>
            <w:t>mar. 2017</w:t>
          </w:r>
          <w:r w:rsidRPr="00F7341B">
            <w:rPr>
              <w:rFonts w:cs="Arial"/>
              <w:sz w:val="18"/>
              <w:szCs w:val="18"/>
            </w:rPr>
            <w:fldChar w:fldCharType="end"/>
          </w:r>
        </w:p>
      </w:tc>
    </w:tr>
    <w:tr w:rsidR="001F0FEC" w:rsidRPr="00F70876" w14:paraId="258319E4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667E5B08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14:paraId="18773EAA" w14:textId="77777777" w:rsidR="001F0FEC" w:rsidRPr="00F7341B" w:rsidRDefault="001F0FEC" w:rsidP="002C0D24">
          <w:pPr>
            <w:jc w:val="both"/>
            <w:rPr>
              <w:rFonts w:cs="Arial"/>
              <w:sz w:val="18"/>
              <w:szCs w:val="18"/>
              <w:lang w:eastAsia="es-MX"/>
            </w:rPr>
          </w:pPr>
          <w:r w:rsidRPr="00F7341B">
            <w:rPr>
              <w:rFonts w:cs="Arial"/>
              <w:b/>
              <w:sz w:val="18"/>
              <w:szCs w:val="18"/>
            </w:rPr>
            <w:t>Nombre del Proyecto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14:paraId="31ABC3CB" w14:textId="74784B07" w:rsidR="001F0FEC" w:rsidRPr="00F7341B" w:rsidRDefault="001F0FEC" w:rsidP="002C0D24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Gestión de Salud Sexual y Reproductiva</w:t>
          </w:r>
        </w:p>
      </w:tc>
    </w:tr>
    <w:tr w:rsidR="001F0FEC" w:rsidRPr="00F70876" w14:paraId="0000B5E1" w14:textId="77777777" w:rsidTr="002C0D24">
      <w:trPr>
        <w:trHeight w:val="264"/>
      </w:trPr>
      <w:tc>
        <w:tcPr>
          <w:tcW w:w="759" w:type="pct"/>
          <w:vMerge/>
          <w:shd w:val="clear" w:color="auto" w:fill="auto"/>
          <w:vAlign w:val="center"/>
        </w:tcPr>
        <w:p w14:paraId="3184FCD2" w14:textId="77777777" w:rsidR="001F0FEC" w:rsidRPr="00F7341B" w:rsidRDefault="001F0FEC" w:rsidP="002C0D24">
          <w:pPr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shd w:val="clear" w:color="auto" w:fill="auto"/>
          <w:vAlign w:val="center"/>
        </w:tcPr>
        <w:p w14:paraId="55E3D895" w14:textId="77777777" w:rsidR="001F0FEC" w:rsidRPr="00F7341B" w:rsidRDefault="001F0FEC" w:rsidP="002C0D24">
          <w:pPr>
            <w:jc w:val="both"/>
            <w:rPr>
              <w:rFonts w:cs="Arial"/>
              <w:sz w:val="18"/>
              <w:szCs w:val="18"/>
              <w:lang w:eastAsia="es-MX"/>
            </w:rPr>
          </w:pPr>
          <w:r w:rsidRPr="00F7341B">
            <w:rPr>
              <w:rFonts w:cs="Arial"/>
              <w:b/>
              <w:sz w:val="18"/>
              <w:szCs w:val="18"/>
            </w:rPr>
            <w:t>Documento de Especificación de Requerimientos</w:t>
          </w:r>
        </w:p>
      </w:tc>
      <w:tc>
        <w:tcPr>
          <w:tcW w:w="1462" w:type="pct"/>
          <w:gridSpan w:val="2"/>
          <w:shd w:val="clear" w:color="auto" w:fill="auto"/>
          <w:vAlign w:val="center"/>
        </w:tcPr>
        <w:p w14:paraId="20F8B33C" w14:textId="77777777" w:rsidR="001F0FEC" w:rsidRPr="00F7341B" w:rsidRDefault="001F0FEC" w:rsidP="002C0D24">
          <w:pPr>
            <w:ind w:right="58"/>
            <w:jc w:val="center"/>
            <w:rPr>
              <w:rFonts w:cs="Arial"/>
              <w:sz w:val="18"/>
              <w:szCs w:val="18"/>
            </w:rPr>
          </w:pPr>
          <w:r w:rsidRPr="00F7341B">
            <w:rPr>
              <w:rFonts w:cs="Arial"/>
              <w:sz w:val="18"/>
              <w:szCs w:val="18"/>
            </w:rPr>
            <w:t>DER</w:t>
          </w:r>
        </w:p>
      </w:tc>
    </w:tr>
  </w:tbl>
  <w:p w14:paraId="7144574A" w14:textId="699064CE" w:rsidR="001F0FEC" w:rsidRPr="002C0D24" w:rsidRDefault="001F0FEC" w:rsidP="002C0D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AE75A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A4C9C"/>
    <w:multiLevelType w:val="hybridMultilevel"/>
    <w:tmpl w:val="EA6E2F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9692EC">
      <w:start w:val="1"/>
      <w:numFmt w:val="lowerLetter"/>
      <w:lvlText w:val="%2)."/>
      <w:lvlJc w:val="left"/>
      <w:pPr>
        <w:ind w:left="78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36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2693C"/>
    <w:multiLevelType w:val="hybridMultilevel"/>
    <w:tmpl w:val="29D2D4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0A72C8"/>
    <w:multiLevelType w:val="hybridMultilevel"/>
    <w:tmpl w:val="B1B85C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35F6"/>
    <w:multiLevelType w:val="hybridMultilevel"/>
    <w:tmpl w:val="A5809FB0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77C34"/>
    <w:multiLevelType w:val="hybridMultilevel"/>
    <w:tmpl w:val="C50CEE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5DEA"/>
    <w:multiLevelType w:val="hybridMultilevel"/>
    <w:tmpl w:val="42AC21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F0496"/>
    <w:multiLevelType w:val="hybridMultilevel"/>
    <w:tmpl w:val="CA5A63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11289B"/>
    <w:multiLevelType w:val="hybridMultilevel"/>
    <w:tmpl w:val="BFC6AA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133E"/>
    <w:multiLevelType w:val="hybridMultilevel"/>
    <w:tmpl w:val="4812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87656"/>
    <w:multiLevelType w:val="hybridMultilevel"/>
    <w:tmpl w:val="4E487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15386"/>
    <w:multiLevelType w:val="hybridMultilevel"/>
    <w:tmpl w:val="983259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301392"/>
    <w:multiLevelType w:val="hybridMultilevel"/>
    <w:tmpl w:val="CA5A63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04650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7672EF4"/>
    <w:multiLevelType w:val="hybridMultilevel"/>
    <w:tmpl w:val="B1B85C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624C9"/>
    <w:multiLevelType w:val="hybridMultilevel"/>
    <w:tmpl w:val="EA6E2F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9692EC">
      <w:start w:val="1"/>
      <w:numFmt w:val="lowerLetter"/>
      <w:lvlText w:val="%2)."/>
      <w:lvlJc w:val="left"/>
      <w:pPr>
        <w:ind w:left="78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36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E80464"/>
    <w:multiLevelType w:val="hybridMultilevel"/>
    <w:tmpl w:val="26A609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23CA9"/>
    <w:multiLevelType w:val="hybridMultilevel"/>
    <w:tmpl w:val="FFAE72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7C1AB5"/>
    <w:multiLevelType w:val="hybridMultilevel"/>
    <w:tmpl w:val="35242C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E799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6820FC"/>
    <w:multiLevelType w:val="hybridMultilevel"/>
    <w:tmpl w:val="8E76E8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B5098"/>
    <w:multiLevelType w:val="hybridMultilevel"/>
    <w:tmpl w:val="9E1E69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1DD1"/>
    <w:multiLevelType w:val="multilevel"/>
    <w:tmpl w:val="97AAB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C25FB"/>
    <w:multiLevelType w:val="hybridMultilevel"/>
    <w:tmpl w:val="8E76E8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B5932"/>
    <w:multiLevelType w:val="hybridMultilevel"/>
    <w:tmpl w:val="C2BC43A0"/>
    <w:lvl w:ilvl="0" w:tplc="0C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64973675"/>
    <w:multiLevelType w:val="hybridMultilevel"/>
    <w:tmpl w:val="6A5CC0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AA45A8"/>
    <w:multiLevelType w:val="hybridMultilevel"/>
    <w:tmpl w:val="C2BC43A0"/>
    <w:lvl w:ilvl="0" w:tplc="0C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7" w15:restartNumberingAfterBreak="0">
    <w:nsid w:val="6B60097F"/>
    <w:multiLevelType w:val="hybridMultilevel"/>
    <w:tmpl w:val="E8DCD2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261929"/>
    <w:multiLevelType w:val="hybridMultilevel"/>
    <w:tmpl w:val="1EBEA57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28331F"/>
    <w:multiLevelType w:val="hybridMultilevel"/>
    <w:tmpl w:val="BFC6AA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62497"/>
    <w:multiLevelType w:val="hybridMultilevel"/>
    <w:tmpl w:val="4812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82691"/>
    <w:multiLevelType w:val="hybridMultilevel"/>
    <w:tmpl w:val="1EBEA57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66338E"/>
    <w:multiLevelType w:val="hybridMultilevel"/>
    <w:tmpl w:val="FFAE72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2"/>
  </w:num>
  <w:num w:numId="4">
    <w:abstractNumId w:val="11"/>
  </w:num>
  <w:num w:numId="5">
    <w:abstractNumId w:val="27"/>
  </w:num>
  <w:num w:numId="6">
    <w:abstractNumId w:val="1"/>
  </w:num>
  <w:num w:numId="7">
    <w:abstractNumId w:val="15"/>
  </w:num>
  <w:num w:numId="8">
    <w:abstractNumId w:val="13"/>
  </w:num>
  <w:num w:numId="9">
    <w:abstractNumId w:val="18"/>
  </w:num>
  <w:num w:numId="10">
    <w:abstractNumId w:val="19"/>
  </w:num>
  <w:num w:numId="11">
    <w:abstractNumId w:val="32"/>
  </w:num>
  <w:num w:numId="12">
    <w:abstractNumId w:val="23"/>
  </w:num>
  <w:num w:numId="13">
    <w:abstractNumId w:val="30"/>
  </w:num>
  <w:num w:numId="14">
    <w:abstractNumId w:val="17"/>
  </w:num>
  <w:num w:numId="15">
    <w:abstractNumId w:val="20"/>
  </w:num>
  <w:num w:numId="16">
    <w:abstractNumId w:val="9"/>
  </w:num>
  <w:num w:numId="17">
    <w:abstractNumId w:val="7"/>
  </w:num>
  <w:num w:numId="18">
    <w:abstractNumId w:val="8"/>
  </w:num>
  <w:num w:numId="19">
    <w:abstractNumId w:val="12"/>
  </w:num>
  <w:num w:numId="20">
    <w:abstractNumId w:val="29"/>
  </w:num>
  <w:num w:numId="21">
    <w:abstractNumId w:val="28"/>
  </w:num>
  <w:num w:numId="22">
    <w:abstractNumId w:val="3"/>
  </w:num>
  <w:num w:numId="23">
    <w:abstractNumId w:val="31"/>
  </w:num>
  <w:num w:numId="24">
    <w:abstractNumId w:val="14"/>
  </w:num>
  <w:num w:numId="25">
    <w:abstractNumId w:val="2"/>
  </w:num>
  <w:num w:numId="26">
    <w:abstractNumId w:val="6"/>
  </w:num>
  <w:num w:numId="27">
    <w:abstractNumId w:val="16"/>
  </w:num>
  <w:num w:numId="28">
    <w:abstractNumId w:val="10"/>
  </w:num>
  <w:num w:numId="29">
    <w:abstractNumId w:val="5"/>
  </w:num>
  <w:num w:numId="30">
    <w:abstractNumId w:val="25"/>
  </w:num>
  <w:num w:numId="31">
    <w:abstractNumId w:val="24"/>
  </w:num>
  <w:num w:numId="32">
    <w:abstractNumId w:val="26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9B"/>
    <w:rsid w:val="00002758"/>
    <w:rsid w:val="000116D2"/>
    <w:rsid w:val="00021A77"/>
    <w:rsid w:val="00033F61"/>
    <w:rsid w:val="00040C60"/>
    <w:rsid w:val="00047313"/>
    <w:rsid w:val="000543A0"/>
    <w:rsid w:val="000667D8"/>
    <w:rsid w:val="00070A73"/>
    <w:rsid w:val="000734C2"/>
    <w:rsid w:val="00074E20"/>
    <w:rsid w:val="00076967"/>
    <w:rsid w:val="00077D10"/>
    <w:rsid w:val="000840F5"/>
    <w:rsid w:val="000853E0"/>
    <w:rsid w:val="00092B76"/>
    <w:rsid w:val="00095AB5"/>
    <w:rsid w:val="000A0182"/>
    <w:rsid w:val="000A7515"/>
    <w:rsid w:val="000B08BE"/>
    <w:rsid w:val="000B276D"/>
    <w:rsid w:val="000B71F8"/>
    <w:rsid w:val="000C0107"/>
    <w:rsid w:val="000C4B7F"/>
    <w:rsid w:val="000C704D"/>
    <w:rsid w:val="000D5106"/>
    <w:rsid w:val="00100A29"/>
    <w:rsid w:val="0011773A"/>
    <w:rsid w:val="0013642F"/>
    <w:rsid w:val="0013653F"/>
    <w:rsid w:val="00142399"/>
    <w:rsid w:val="00143313"/>
    <w:rsid w:val="00145C59"/>
    <w:rsid w:val="00154343"/>
    <w:rsid w:val="0015632E"/>
    <w:rsid w:val="001649F8"/>
    <w:rsid w:val="00165854"/>
    <w:rsid w:val="001662D1"/>
    <w:rsid w:val="00167284"/>
    <w:rsid w:val="0017547F"/>
    <w:rsid w:val="0019375C"/>
    <w:rsid w:val="001A08E5"/>
    <w:rsid w:val="001A1E4F"/>
    <w:rsid w:val="001A3D44"/>
    <w:rsid w:val="001B48FF"/>
    <w:rsid w:val="001B58E8"/>
    <w:rsid w:val="001C4616"/>
    <w:rsid w:val="001C50FA"/>
    <w:rsid w:val="001C649B"/>
    <w:rsid w:val="001D65B8"/>
    <w:rsid w:val="001E0586"/>
    <w:rsid w:val="001E320E"/>
    <w:rsid w:val="001E48B9"/>
    <w:rsid w:val="001E4A76"/>
    <w:rsid w:val="001E76A1"/>
    <w:rsid w:val="001F0FEC"/>
    <w:rsid w:val="001F4A33"/>
    <w:rsid w:val="002060A4"/>
    <w:rsid w:val="00210F1B"/>
    <w:rsid w:val="00222829"/>
    <w:rsid w:val="00234F36"/>
    <w:rsid w:val="0023621E"/>
    <w:rsid w:val="002366D5"/>
    <w:rsid w:val="002367BF"/>
    <w:rsid w:val="00237B44"/>
    <w:rsid w:val="00255BF8"/>
    <w:rsid w:val="00255FFD"/>
    <w:rsid w:val="00275099"/>
    <w:rsid w:val="002805E3"/>
    <w:rsid w:val="00286DB7"/>
    <w:rsid w:val="00290929"/>
    <w:rsid w:val="00297E24"/>
    <w:rsid w:val="002A3F08"/>
    <w:rsid w:val="002B24EA"/>
    <w:rsid w:val="002C0D24"/>
    <w:rsid w:val="002C37A1"/>
    <w:rsid w:val="002C710D"/>
    <w:rsid w:val="002D79E5"/>
    <w:rsid w:val="002E23E6"/>
    <w:rsid w:val="002F1EBE"/>
    <w:rsid w:val="003063B6"/>
    <w:rsid w:val="00310A9D"/>
    <w:rsid w:val="00316BC3"/>
    <w:rsid w:val="00316C2E"/>
    <w:rsid w:val="00351E47"/>
    <w:rsid w:val="00352C92"/>
    <w:rsid w:val="00353F2A"/>
    <w:rsid w:val="00354DE9"/>
    <w:rsid w:val="00362B69"/>
    <w:rsid w:val="00367FC1"/>
    <w:rsid w:val="003711E9"/>
    <w:rsid w:val="003775F4"/>
    <w:rsid w:val="00384CCF"/>
    <w:rsid w:val="003916B8"/>
    <w:rsid w:val="003924AE"/>
    <w:rsid w:val="003955BF"/>
    <w:rsid w:val="003A2E31"/>
    <w:rsid w:val="003A699B"/>
    <w:rsid w:val="003A7062"/>
    <w:rsid w:val="003A7EDF"/>
    <w:rsid w:val="003D0253"/>
    <w:rsid w:val="003D38C2"/>
    <w:rsid w:val="003D6776"/>
    <w:rsid w:val="003E2066"/>
    <w:rsid w:val="003F33EA"/>
    <w:rsid w:val="003F3BBF"/>
    <w:rsid w:val="003F79E5"/>
    <w:rsid w:val="00415B78"/>
    <w:rsid w:val="00416A13"/>
    <w:rsid w:val="00417ED6"/>
    <w:rsid w:val="00420C7A"/>
    <w:rsid w:val="00433DA6"/>
    <w:rsid w:val="00434C15"/>
    <w:rsid w:val="004366CC"/>
    <w:rsid w:val="004412C2"/>
    <w:rsid w:val="00445615"/>
    <w:rsid w:val="00447CDD"/>
    <w:rsid w:val="00451656"/>
    <w:rsid w:val="00455CD4"/>
    <w:rsid w:val="0046778D"/>
    <w:rsid w:val="004678BB"/>
    <w:rsid w:val="00467DD4"/>
    <w:rsid w:val="00473094"/>
    <w:rsid w:val="0047608C"/>
    <w:rsid w:val="00481903"/>
    <w:rsid w:val="004838A1"/>
    <w:rsid w:val="0048420E"/>
    <w:rsid w:val="00485D45"/>
    <w:rsid w:val="004A7AA7"/>
    <w:rsid w:val="004A7AAD"/>
    <w:rsid w:val="004B0EE8"/>
    <w:rsid w:val="004B2B59"/>
    <w:rsid w:val="004B5911"/>
    <w:rsid w:val="004D7FC0"/>
    <w:rsid w:val="004E6515"/>
    <w:rsid w:val="004E728D"/>
    <w:rsid w:val="004E7769"/>
    <w:rsid w:val="004E7A7E"/>
    <w:rsid w:val="004F5E45"/>
    <w:rsid w:val="004F7CAB"/>
    <w:rsid w:val="00504989"/>
    <w:rsid w:val="00527A0A"/>
    <w:rsid w:val="005337A0"/>
    <w:rsid w:val="00542CAC"/>
    <w:rsid w:val="00544058"/>
    <w:rsid w:val="00544060"/>
    <w:rsid w:val="00577075"/>
    <w:rsid w:val="00594F98"/>
    <w:rsid w:val="005A763D"/>
    <w:rsid w:val="005B058D"/>
    <w:rsid w:val="005B384A"/>
    <w:rsid w:val="005C469D"/>
    <w:rsid w:val="005C5695"/>
    <w:rsid w:val="005E07F5"/>
    <w:rsid w:val="005F047E"/>
    <w:rsid w:val="005F31B9"/>
    <w:rsid w:val="005F4746"/>
    <w:rsid w:val="0063331F"/>
    <w:rsid w:val="0065256B"/>
    <w:rsid w:val="00653E12"/>
    <w:rsid w:val="00657344"/>
    <w:rsid w:val="0067356A"/>
    <w:rsid w:val="0067704C"/>
    <w:rsid w:val="00680B58"/>
    <w:rsid w:val="006A4442"/>
    <w:rsid w:val="006A59A1"/>
    <w:rsid w:val="006A6561"/>
    <w:rsid w:val="006B732B"/>
    <w:rsid w:val="006C08E1"/>
    <w:rsid w:val="006C0B33"/>
    <w:rsid w:val="006C78AB"/>
    <w:rsid w:val="006D2A8D"/>
    <w:rsid w:val="006D71AF"/>
    <w:rsid w:val="006E0037"/>
    <w:rsid w:val="006F1F70"/>
    <w:rsid w:val="006F3180"/>
    <w:rsid w:val="006F4CC3"/>
    <w:rsid w:val="006F7F6B"/>
    <w:rsid w:val="007152B1"/>
    <w:rsid w:val="00740754"/>
    <w:rsid w:val="00743B1E"/>
    <w:rsid w:val="00745287"/>
    <w:rsid w:val="00747F20"/>
    <w:rsid w:val="00752F2E"/>
    <w:rsid w:val="00763828"/>
    <w:rsid w:val="007809FE"/>
    <w:rsid w:val="007840DA"/>
    <w:rsid w:val="0078683C"/>
    <w:rsid w:val="00790C2C"/>
    <w:rsid w:val="00792DCE"/>
    <w:rsid w:val="007A3C35"/>
    <w:rsid w:val="007B0FD1"/>
    <w:rsid w:val="007B1E6E"/>
    <w:rsid w:val="007E131F"/>
    <w:rsid w:val="007E1ADC"/>
    <w:rsid w:val="007F19C1"/>
    <w:rsid w:val="007F3ECD"/>
    <w:rsid w:val="007F6576"/>
    <w:rsid w:val="00806DE7"/>
    <w:rsid w:val="00807DF5"/>
    <w:rsid w:val="008116C1"/>
    <w:rsid w:val="00812392"/>
    <w:rsid w:val="0081579F"/>
    <w:rsid w:val="00821013"/>
    <w:rsid w:val="00822EC9"/>
    <w:rsid w:val="00824110"/>
    <w:rsid w:val="0082568F"/>
    <w:rsid w:val="00826023"/>
    <w:rsid w:val="00840DE5"/>
    <w:rsid w:val="008429D5"/>
    <w:rsid w:val="008439F0"/>
    <w:rsid w:val="00844D93"/>
    <w:rsid w:val="0084509A"/>
    <w:rsid w:val="008568F0"/>
    <w:rsid w:val="00874847"/>
    <w:rsid w:val="008758AE"/>
    <w:rsid w:val="008770AE"/>
    <w:rsid w:val="00886964"/>
    <w:rsid w:val="00894E40"/>
    <w:rsid w:val="008A0348"/>
    <w:rsid w:val="008A577F"/>
    <w:rsid w:val="008B4A91"/>
    <w:rsid w:val="008C752A"/>
    <w:rsid w:val="008D34C4"/>
    <w:rsid w:val="008F039C"/>
    <w:rsid w:val="008F13EB"/>
    <w:rsid w:val="008F6A67"/>
    <w:rsid w:val="00904574"/>
    <w:rsid w:val="00913D61"/>
    <w:rsid w:val="00920029"/>
    <w:rsid w:val="009229C7"/>
    <w:rsid w:val="0093130E"/>
    <w:rsid w:val="00932204"/>
    <w:rsid w:val="00963BBA"/>
    <w:rsid w:val="00964733"/>
    <w:rsid w:val="00970F4A"/>
    <w:rsid w:val="0097745C"/>
    <w:rsid w:val="00980243"/>
    <w:rsid w:val="009816B2"/>
    <w:rsid w:val="00983657"/>
    <w:rsid w:val="00984579"/>
    <w:rsid w:val="00987652"/>
    <w:rsid w:val="00992BA6"/>
    <w:rsid w:val="00993256"/>
    <w:rsid w:val="009957DB"/>
    <w:rsid w:val="009A20AF"/>
    <w:rsid w:val="009B236B"/>
    <w:rsid w:val="009B65E8"/>
    <w:rsid w:val="009B6992"/>
    <w:rsid w:val="009C7D45"/>
    <w:rsid w:val="009D2B63"/>
    <w:rsid w:val="009E2726"/>
    <w:rsid w:val="009E5A84"/>
    <w:rsid w:val="009E6AF6"/>
    <w:rsid w:val="009F29FC"/>
    <w:rsid w:val="00A00C63"/>
    <w:rsid w:val="00A07AEC"/>
    <w:rsid w:val="00A21E90"/>
    <w:rsid w:val="00A309B2"/>
    <w:rsid w:val="00A32E68"/>
    <w:rsid w:val="00A33367"/>
    <w:rsid w:val="00A41ECB"/>
    <w:rsid w:val="00A42584"/>
    <w:rsid w:val="00A452D3"/>
    <w:rsid w:val="00A574BE"/>
    <w:rsid w:val="00A72E92"/>
    <w:rsid w:val="00A803F6"/>
    <w:rsid w:val="00A80750"/>
    <w:rsid w:val="00A86ABE"/>
    <w:rsid w:val="00AA1A57"/>
    <w:rsid w:val="00AB15D0"/>
    <w:rsid w:val="00AC44F6"/>
    <w:rsid w:val="00AD03E7"/>
    <w:rsid w:val="00AD29F1"/>
    <w:rsid w:val="00AD6315"/>
    <w:rsid w:val="00AE12FF"/>
    <w:rsid w:val="00AE3495"/>
    <w:rsid w:val="00AE4CB2"/>
    <w:rsid w:val="00AF06DB"/>
    <w:rsid w:val="00AF0807"/>
    <w:rsid w:val="00AF4E36"/>
    <w:rsid w:val="00AF6F1B"/>
    <w:rsid w:val="00AF7F1C"/>
    <w:rsid w:val="00B01F6B"/>
    <w:rsid w:val="00B12D28"/>
    <w:rsid w:val="00B16F3F"/>
    <w:rsid w:val="00B20EA3"/>
    <w:rsid w:val="00B34520"/>
    <w:rsid w:val="00B622EB"/>
    <w:rsid w:val="00B75D2D"/>
    <w:rsid w:val="00B80DE5"/>
    <w:rsid w:val="00B85F9E"/>
    <w:rsid w:val="00B97A89"/>
    <w:rsid w:val="00B97F61"/>
    <w:rsid w:val="00BA013B"/>
    <w:rsid w:val="00BA4407"/>
    <w:rsid w:val="00BB046D"/>
    <w:rsid w:val="00BC54FE"/>
    <w:rsid w:val="00BF0F05"/>
    <w:rsid w:val="00C06CC4"/>
    <w:rsid w:val="00C11562"/>
    <w:rsid w:val="00C2567C"/>
    <w:rsid w:val="00C352BD"/>
    <w:rsid w:val="00C35BDC"/>
    <w:rsid w:val="00C433BA"/>
    <w:rsid w:val="00C454B5"/>
    <w:rsid w:val="00C50C9C"/>
    <w:rsid w:val="00C53309"/>
    <w:rsid w:val="00C66E80"/>
    <w:rsid w:val="00C73DBA"/>
    <w:rsid w:val="00C751A9"/>
    <w:rsid w:val="00C75990"/>
    <w:rsid w:val="00C76F92"/>
    <w:rsid w:val="00C9344C"/>
    <w:rsid w:val="00CA256A"/>
    <w:rsid w:val="00CA2A76"/>
    <w:rsid w:val="00CA4E61"/>
    <w:rsid w:val="00CD1A18"/>
    <w:rsid w:val="00CE377B"/>
    <w:rsid w:val="00CF2F71"/>
    <w:rsid w:val="00D03164"/>
    <w:rsid w:val="00D0512F"/>
    <w:rsid w:val="00D07030"/>
    <w:rsid w:val="00D15EC5"/>
    <w:rsid w:val="00D23F28"/>
    <w:rsid w:val="00D27464"/>
    <w:rsid w:val="00D40396"/>
    <w:rsid w:val="00D47CA6"/>
    <w:rsid w:val="00D52A0E"/>
    <w:rsid w:val="00DA226D"/>
    <w:rsid w:val="00DA48CE"/>
    <w:rsid w:val="00DA5239"/>
    <w:rsid w:val="00DC330C"/>
    <w:rsid w:val="00DE41F2"/>
    <w:rsid w:val="00E2297A"/>
    <w:rsid w:val="00E2630E"/>
    <w:rsid w:val="00E27B05"/>
    <w:rsid w:val="00E51592"/>
    <w:rsid w:val="00E52F66"/>
    <w:rsid w:val="00E60A42"/>
    <w:rsid w:val="00E61033"/>
    <w:rsid w:val="00E77083"/>
    <w:rsid w:val="00E77DC8"/>
    <w:rsid w:val="00E86990"/>
    <w:rsid w:val="00E90EEF"/>
    <w:rsid w:val="00E95A23"/>
    <w:rsid w:val="00EA1EA6"/>
    <w:rsid w:val="00EA316B"/>
    <w:rsid w:val="00EB093C"/>
    <w:rsid w:val="00EB09EB"/>
    <w:rsid w:val="00EB2F67"/>
    <w:rsid w:val="00EB61F0"/>
    <w:rsid w:val="00EB6D50"/>
    <w:rsid w:val="00EC0B01"/>
    <w:rsid w:val="00EC3A70"/>
    <w:rsid w:val="00ED6CBC"/>
    <w:rsid w:val="00EE07D8"/>
    <w:rsid w:val="00EE22E9"/>
    <w:rsid w:val="00EE49EC"/>
    <w:rsid w:val="00EE6F48"/>
    <w:rsid w:val="00EF21ED"/>
    <w:rsid w:val="00F07D0E"/>
    <w:rsid w:val="00F11E0C"/>
    <w:rsid w:val="00F2068D"/>
    <w:rsid w:val="00F2265C"/>
    <w:rsid w:val="00F2337E"/>
    <w:rsid w:val="00F34F64"/>
    <w:rsid w:val="00F4154A"/>
    <w:rsid w:val="00F4416B"/>
    <w:rsid w:val="00F50FF3"/>
    <w:rsid w:val="00F53D62"/>
    <w:rsid w:val="00F631D3"/>
    <w:rsid w:val="00F857FE"/>
    <w:rsid w:val="00F9064B"/>
    <w:rsid w:val="00FA7C72"/>
    <w:rsid w:val="00FB0C17"/>
    <w:rsid w:val="00FB402D"/>
    <w:rsid w:val="00FB5F5F"/>
    <w:rsid w:val="00FB6DC1"/>
    <w:rsid w:val="00FB6EDD"/>
    <w:rsid w:val="00FC3A39"/>
    <w:rsid w:val="00FD0755"/>
    <w:rsid w:val="00FE147B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4CF02B"/>
  <w15:docId w15:val="{4266E294-694C-4A71-8380-E34DB92F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9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2"/>
      </w:numPr>
    </w:pPr>
  </w:style>
  <w:style w:type="paragraph" w:styleId="Textodeglobo">
    <w:name w:val="Balloon Text"/>
    <w:basedOn w:val="Normal"/>
    <w:semiHidden/>
    <w:rsid w:val="003711E9"/>
    <w:rPr>
      <w:rFonts w:ascii="Tahoma" w:hAnsi="Tahoma" w:cs="Tahoma"/>
      <w:sz w:val="16"/>
      <w:szCs w:val="16"/>
    </w:rPr>
  </w:style>
  <w:style w:type="character" w:styleId="nfasis">
    <w:name w:val="Emphasis"/>
    <w:qFormat/>
    <w:rsid w:val="00070A73"/>
    <w:rPr>
      <w:i/>
      <w:iCs/>
    </w:rPr>
  </w:style>
  <w:style w:type="table" w:styleId="Tablaconcuadrcula">
    <w:name w:val="Table Grid"/>
    <w:basedOn w:val="Tablanormal"/>
    <w:rsid w:val="00BA013B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A1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1A5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1A57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1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1A57"/>
    <w:rPr>
      <w:b/>
      <w:bCs/>
      <w:lang w:val="es-CO" w:eastAsia="en-US"/>
    </w:rPr>
  </w:style>
  <w:style w:type="paragraph" w:styleId="Prrafodelista">
    <w:name w:val="List Paragraph"/>
    <w:basedOn w:val="Normal"/>
    <w:uiPriority w:val="34"/>
    <w:qFormat/>
    <w:rsid w:val="00B20EA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table" w:customStyle="1" w:styleId="Cuadrculadetablaclara1">
    <w:name w:val="Cuadrícula de tabla clara1"/>
    <w:basedOn w:val="Tablanormal"/>
    <w:uiPriority w:val="40"/>
    <w:rsid w:val="00B20EA3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2EC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Semestre%2020051\Analisis%20y%20Dise&#241;o%20OO\PlantillaCasosUsoExtendid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23F3125-4665-44D3-B747-2B2DA869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PlantillaCasosUsoExtendida.dot</Template>
  <TotalTime>647</TotalTime>
  <Pages>1</Pages>
  <Words>9273</Words>
  <Characters>51005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60158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Soporte Informatico</dc:subject>
  <dc:creator>Tomas Piedrahita</dc:creator>
  <cp:keywords/>
  <cp:lastModifiedBy>Daniela</cp:lastModifiedBy>
  <cp:revision>109</cp:revision>
  <cp:lastPrinted>2017-03-20T05:51:00Z</cp:lastPrinted>
  <dcterms:created xsi:type="dcterms:W3CDTF">2015-08-26T02:32:00Z</dcterms:created>
  <dcterms:modified xsi:type="dcterms:W3CDTF">2017-03-20T05:52:00Z</dcterms:modified>
</cp:coreProperties>
</file>